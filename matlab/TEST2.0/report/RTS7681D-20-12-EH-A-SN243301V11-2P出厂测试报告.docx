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288759" w14:textId="77777777" w:rsidR="00ED35CC" w:rsidRDefault="008B489E">
      <w:r>
        <w:rPr>
          <w:rFonts w:hint="eastAsia"/>
          <w:noProof/>
        </w:rPr>
        <w:drawing>
          <wp:anchor distT="0" distB="0" distL="114300" distR="114300" simplePos="0" relativeHeight="251667968" behindDoc="0" locked="0" layoutInCell="1" allowOverlap="1" wp14:anchorId="44625AF1" wp14:editId="0C47A38D">
            <wp:simplePos x="0" y="0"/>
            <wp:positionH relativeFrom="column">
              <wp:posOffset>-681355</wp:posOffset>
            </wp:positionH>
            <wp:positionV relativeFrom="paragraph">
              <wp:posOffset>-611505</wp:posOffset>
            </wp:positionV>
            <wp:extent cx="1361440" cy="1016000"/>
            <wp:effectExtent l="0" t="0" r="10160" b="12700"/>
            <wp:wrapNone/>
            <wp:docPr id="24" name="图片 24" descr="微信图片_20230210144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图片_202302101446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4896" behindDoc="1" locked="0" layoutInCell="1" allowOverlap="1" wp14:anchorId="3359FD17" wp14:editId="1E4F1CEC">
            <wp:simplePos x="0" y="0"/>
            <wp:positionH relativeFrom="column">
              <wp:posOffset>-1167765</wp:posOffset>
            </wp:positionH>
            <wp:positionV relativeFrom="page">
              <wp:posOffset>-5715</wp:posOffset>
            </wp:positionV>
            <wp:extent cx="7595235" cy="10748010"/>
            <wp:effectExtent l="0" t="0" r="5715" b="15240"/>
            <wp:wrapNone/>
            <wp:docPr id="5" name="图片 5" descr="C:\Users\Administrator\Desktop\1.pn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strator\Desktop\1.png1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95235" cy="1074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0560" behindDoc="1" locked="0" layoutInCell="1" allowOverlap="1" wp14:anchorId="5C153ABC" wp14:editId="3F133278">
            <wp:simplePos x="0" y="0"/>
            <wp:positionH relativeFrom="column">
              <wp:posOffset>11814810</wp:posOffset>
            </wp:positionH>
            <wp:positionV relativeFrom="paragraph">
              <wp:posOffset>372110</wp:posOffset>
            </wp:positionV>
            <wp:extent cx="10452735" cy="13339445"/>
            <wp:effectExtent l="249555" t="0" r="99060" b="0"/>
            <wp:wrapNone/>
            <wp:docPr id="1" name="图片 1" descr="Nipic_24506510_20171007104918567000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Nipic_24506510_20171007104918567000-01"/>
                    <pic:cNvPicPr>
                      <a:picLocks noChangeAspect="1"/>
                    </pic:cNvPicPr>
                  </pic:nvPicPr>
                  <pic:blipFill>
                    <a:blip r:embed="rId11"/>
                    <a:srcRect t="25469" b="57198"/>
                    <a:stretch>
                      <a:fillRect/>
                    </a:stretch>
                  </pic:blipFill>
                  <pic:spPr>
                    <a:xfrm rot="360000">
                      <a:off x="0" y="0"/>
                      <a:ext cx="10452735" cy="1333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9536" behindDoc="1" locked="0" layoutInCell="1" allowOverlap="1" wp14:anchorId="52E8D3E1" wp14:editId="0FB57341">
            <wp:simplePos x="0" y="0"/>
            <wp:positionH relativeFrom="column">
              <wp:posOffset>12500610</wp:posOffset>
            </wp:positionH>
            <wp:positionV relativeFrom="paragraph">
              <wp:posOffset>-104140</wp:posOffset>
            </wp:positionV>
            <wp:extent cx="10452735" cy="13339445"/>
            <wp:effectExtent l="249555" t="0" r="99060" b="0"/>
            <wp:wrapNone/>
            <wp:docPr id="12" name="图片 1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rcRect t="25469" b="57198"/>
                    <a:stretch>
                      <a:fillRect/>
                    </a:stretch>
                  </pic:blipFill>
                  <pic:spPr>
                    <a:xfrm rot="360000">
                      <a:off x="0" y="0"/>
                      <a:ext cx="10452735" cy="1333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8512" behindDoc="1" locked="0" layoutInCell="1" allowOverlap="1" wp14:anchorId="50503E9B" wp14:editId="3DA5763A">
            <wp:simplePos x="0" y="0"/>
            <wp:positionH relativeFrom="column">
              <wp:posOffset>10824210</wp:posOffset>
            </wp:positionH>
            <wp:positionV relativeFrom="paragraph">
              <wp:posOffset>48260</wp:posOffset>
            </wp:positionV>
            <wp:extent cx="10452735" cy="13339445"/>
            <wp:effectExtent l="249555" t="0" r="99060" b="0"/>
            <wp:wrapNone/>
            <wp:docPr id="13" name="图片 13" descr="Nipic_24506510_20171007104918567000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Nipic_24506510_20171007104918567000-01"/>
                    <pic:cNvPicPr>
                      <a:picLocks noChangeAspect="1"/>
                    </pic:cNvPicPr>
                  </pic:nvPicPr>
                  <pic:blipFill>
                    <a:blip r:embed="rId11"/>
                    <a:srcRect t="25469" b="57198"/>
                    <a:stretch>
                      <a:fillRect/>
                    </a:stretch>
                  </pic:blipFill>
                  <pic:spPr>
                    <a:xfrm rot="360000">
                      <a:off x="0" y="0"/>
                      <a:ext cx="10452735" cy="1333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D1BDA" w14:textId="77777777" w:rsidR="00ED35CC" w:rsidRDefault="00ED35CC"/>
    <w:p w14:paraId="00824EB8" w14:textId="77777777" w:rsidR="00ED35CC" w:rsidRDefault="00ED35CC"/>
    <w:p w14:paraId="22129820" w14:textId="46EDA800" w:rsidR="00ED35CC" w:rsidRDefault="00ED35CC"/>
    <w:p w14:paraId="3E62CEB4" w14:textId="7B8C534C" w:rsidR="00ED35CC" w:rsidRDefault="00ED35CC"/>
    <w:p w14:paraId="6FA0B4E1" w14:textId="4152E432" w:rsidR="00ED35CC" w:rsidRDefault="00A450EC"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0A4B21F" wp14:editId="3595D20A">
                <wp:simplePos x="0" y="0"/>
                <wp:positionH relativeFrom="column">
                  <wp:posOffset>-170815</wp:posOffset>
                </wp:positionH>
                <wp:positionV relativeFrom="paragraph">
                  <wp:posOffset>111125</wp:posOffset>
                </wp:positionV>
                <wp:extent cx="5613209" cy="1718945"/>
                <wp:effectExtent l="0" t="0" r="0" b="0"/>
                <wp:wrapNone/>
                <wp:docPr id="5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3209" cy="17189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 w14:paraId="07556464" w14:textId="0201654E" w:rsidR="005A22A5" w:rsidRDefault="005A22A5" w:rsidP="00A450EC">
                            <w:pPr>
                              <w:ind w:firstLineChars="100" w:firstLine="925"/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kern w:val="0"/>
                                <w:sz w:val="52"/>
                                <w:szCs w:val="52"/>
                              </w:rPr>
                            </w:pPr>
                            <w:r w:rsidRPr="00B864D0"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spacing w:val="102"/>
                                <w:kern w:val="0"/>
                                <w:sz w:val="72"/>
                                <w:szCs w:val="72"/>
                                <w:fitText w:val="6272" w:id="1905548648"/>
                              </w:rPr>
                              <w:t>雷达目标模拟</w:t>
                            </w:r>
                            <w:r w:rsidRPr="00B864D0"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spacing w:val="1"/>
                                <w:kern w:val="0"/>
                                <w:sz w:val="72"/>
                                <w:szCs w:val="72"/>
                                <w:fitText w:val="6272" w:id="1905548648"/>
                              </w:rPr>
                              <w:t>器</w:t>
                            </w:r>
                          </w:p>
                          <w:p w14:paraId="71F90D51" w14:textId="77777777" w:rsidR="005A22A5" w:rsidRDefault="005A22A5">
                            <w:pPr>
                              <w:jc w:val="center"/>
                              <w:rPr>
                                <w:rFonts w:ascii="方正准圆简体" w:eastAsia="方正准圆简体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A450EC"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spacing w:val="143"/>
                                <w:kern w:val="0"/>
                                <w:sz w:val="72"/>
                                <w:szCs w:val="72"/>
                                <w:fitText w:val="5760" w:id="272399426"/>
                              </w:rPr>
                              <w:t>原厂测试报</w:t>
                            </w:r>
                            <w:r w:rsidRPr="00A450EC"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spacing w:val="3"/>
                                <w:kern w:val="0"/>
                                <w:sz w:val="72"/>
                                <w:szCs w:val="72"/>
                                <w:fitText w:val="5760" w:id="272399426"/>
                              </w:rPr>
                              <w:t>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A4B21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-13.45pt;margin-top:8.75pt;width:442pt;height:135.3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" filled="f" stroked="f">
                <v:textbox>
                  <w:txbxContent>
                    <w:p w14:paraId="07556464" w14:textId="0201654E" w:rsidR="005A22A5" w:rsidRDefault="005A22A5" w:rsidP="00A450EC">
                      <w:pPr>
                        <w:ind w:firstLineChars="100" w:firstLine="925"/>
                        <w:rPr>
                          <w:rFonts w:ascii="华文楷体" w:eastAsia="华文楷体" w:hAnsi="华文楷体" w:cs="华文楷体"/>
                          <w:b/>
                          <w:bCs/>
                          <w:color w:val="FFFFFF" w:themeColor="background1"/>
                          <w:kern w:val="0"/>
                          <w:sz w:val="52"/>
                          <w:szCs w:val="52"/>
                        </w:rPr>
                      </w:pPr>
                      <w:r w:rsidRPr="00B864D0">
                        <w:rPr>
                          <w:rFonts w:ascii="华文楷体" w:eastAsia="华文楷体" w:hAnsi="华文楷体" w:cs="华文楷体" w:hint="eastAsia"/>
                          <w:b/>
                          <w:bCs/>
                          <w:color w:val="FFFFFF" w:themeColor="background1"/>
                          <w:spacing w:val="102"/>
                          <w:kern w:val="0"/>
                          <w:sz w:val="72"/>
                          <w:szCs w:val="72"/>
                          <w:fitText w:val="6272" w:id="1905548648"/>
                        </w:rPr>
                        <w:t>雷达目标模拟</w:t>
                      </w:r>
                      <w:r w:rsidRPr="00B864D0">
                        <w:rPr>
                          <w:rFonts w:ascii="华文楷体" w:eastAsia="华文楷体" w:hAnsi="华文楷体" w:cs="华文楷体" w:hint="eastAsia"/>
                          <w:b/>
                          <w:bCs/>
                          <w:color w:val="FFFFFF" w:themeColor="background1"/>
                          <w:spacing w:val="1"/>
                          <w:kern w:val="0"/>
                          <w:sz w:val="72"/>
                          <w:szCs w:val="72"/>
                          <w:fitText w:val="6272" w:id="1905548648"/>
                        </w:rPr>
                        <w:t>器</w:t>
                      </w:r>
                    </w:p>
                    <w:p w14:paraId="71F90D51" w14:textId="77777777" w:rsidR="005A22A5" w:rsidRDefault="005A22A5">
                      <w:pPr>
                        <w:jc w:val="center"/>
                        <w:rPr>
                          <w:rFonts w:ascii="方正准圆简体" w:eastAsia="方正准圆简体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A450EC">
                        <w:rPr>
                          <w:rFonts w:ascii="华文楷体" w:eastAsia="华文楷体" w:hAnsi="华文楷体" w:cs="华文楷体" w:hint="eastAsia"/>
                          <w:b/>
                          <w:bCs/>
                          <w:color w:val="FFFFFF" w:themeColor="background1"/>
                          <w:spacing w:val="143"/>
                          <w:kern w:val="0"/>
                          <w:sz w:val="72"/>
                          <w:szCs w:val="72"/>
                          <w:fitText w:val="5760" w:id="272399426"/>
                        </w:rPr>
                        <w:t>原厂测试报</w:t>
                      </w:r>
                      <w:r w:rsidRPr="00A450EC">
                        <w:rPr>
                          <w:rFonts w:ascii="华文楷体" w:eastAsia="华文楷体" w:hAnsi="华文楷体" w:cs="华文楷体" w:hint="eastAsia"/>
                          <w:b/>
                          <w:bCs/>
                          <w:color w:val="FFFFFF" w:themeColor="background1"/>
                          <w:spacing w:val="3"/>
                          <w:kern w:val="0"/>
                          <w:sz w:val="72"/>
                          <w:szCs w:val="72"/>
                          <w:fitText w:val="5760" w:id="272399426"/>
                        </w:rPr>
                        <w:t>告</w:t>
                      </w:r>
                    </w:p>
                  </w:txbxContent>
                </v:textbox>
              </v:shape>
            </w:pict>
          </mc:Fallback>
        </mc:AlternateContent>
      </w:r>
    </w:p>
    <w:p w14:paraId="03480A09" w14:textId="441D690D" w:rsidR="00ED35CC" w:rsidRDefault="00ED35CC"/>
    <w:p w14:paraId="7DB5BD21" w14:textId="3B34AF42" w:rsidR="00ED35CC" w:rsidRDefault="00ED35CC"/>
    <w:p w14:paraId="40258E3B" w14:textId="6D6B50CD" w:rsidR="00ED35CC" w:rsidRDefault="00ED35CC"/>
    <w:p w14:paraId="7BCE45EC" w14:textId="4946EF30" w:rsidR="00ED35CC" w:rsidRDefault="00ED35CC"/>
    <w:p w14:paraId="335D5C6E" w14:textId="77777777" w:rsidR="00ED35CC" w:rsidRDefault="00ED35CC"/>
    <w:p w14:paraId="1FAFBECE" w14:textId="77777777" w:rsidR="00ED35CC" w:rsidRDefault="00ED35CC"/>
    <w:p w14:paraId="3437AC52" w14:textId="77777777" w:rsidR="00ED35CC" w:rsidRDefault="00ED35CC">
      <w:bookmarkStart w:id="0" w:name="_Toc125874541"/>
      <w:bookmarkStart w:id="1" w:name="_Toc125968555"/>
    </w:p>
    <w:p w14:paraId="56DA8434" w14:textId="77777777" w:rsidR="00ED35CC" w:rsidRDefault="008B489E">
      <w:r>
        <w:rPr>
          <w:rFonts w:hint="eastAsia"/>
          <w:noProof/>
        </w:rPr>
        <w:drawing>
          <wp:anchor distT="0" distB="0" distL="114300" distR="114300" simplePos="0" relativeHeight="251659776" behindDoc="0" locked="0" layoutInCell="1" allowOverlap="1" wp14:anchorId="70D8340E" wp14:editId="3151EC5B">
            <wp:simplePos x="0" y="0"/>
            <wp:positionH relativeFrom="column">
              <wp:posOffset>1001395</wp:posOffset>
            </wp:positionH>
            <wp:positionV relativeFrom="paragraph">
              <wp:posOffset>240665</wp:posOffset>
            </wp:positionV>
            <wp:extent cx="3399790" cy="739775"/>
            <wp:effectExtent l="0" t="0" r="10160" b="0"/>
            <wp:wrapNone/>
            <wp:docPr id="22" name="图片 22" descr="微信图片_20230117145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图片_20230117145149"/>
                    <pic:cNvPicPr>
                      <a:picLocks noChangeAspect="1"/>
                    </pic:cNvPicPr>
                  </pic:nvPicPr>
                  <pic:blipFill>
                    <a:blip r:embed="rId12"/>
                    <a:srcRect t="46642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47488" behindDoc="1" locked="0" layoutInCell="1" allowOverlap="1" wp14:anchorId="2EE52EDC" wp14:editId="54899852">
            <wp:simplePos x="0" y="0"/>
            <wp:positionH relativeFrom="column">
              <wp:posOffset>12687300</wp:posOffset>
            </wp:positionH>
            <wp:positionV relativeFrom="paragraph">
              <wp:posOffset>-83820</wp:posOffset>
            </wp:positionV>
            <wp:extent cx="11471910" cy="7112000"/>
            <wp:effectExtent l="0" t="0" r="15240" b="0"/>
            <wp:wrapNone/>
            <wp:docPr id="29" name="图片 29" descr="Nipic_23241023_20170920162504607000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Nipic_23241023_20170920162504607000-0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47191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bookmarkEnd w:id="1"/>
    </w:p>
    <w:p w14:paraId="180EA47F" w14:textId="77777777" w:rsidR="00ED35CC" w:rsidRDefault="00ED35CC"/>
    <w:p w14:paraId="04C95B4E" w14:textId="77777777" w:rsidR="00ED35CC" w:rsidRDefault="00ED35CC"/>
    <w:p w14:paraId="3BC07788" w14:textId="77777777" w:rsidR="00ED35CC" w:rsidRDefault="00ED35CC"/>
    <w:p w14:paraId="61B67F16" w14:textId="77777777" w:rsidR="00ED35CC" w:rsidRDefault="00ED35CC"/>
    <w:p w14:paraId="3136514D" w14:textId="77777777" w:rsidR="00ED35CC" w:rsidRDefault="00ED35CC"/>
    <w:p w14:paraId="0BD9B671" w14:textId="77777777" w:rsidR="00ED35CC" w:rsidRDefault="00ED35CC"/>
    <w:p w14:paraId="3A38BAC2" w14:textId="77777777" w:rsidR="00ED35CC" w:rsidRDefault="00ED35CC"/>
    <w:p w14:paraId="2D6176AD" w14:textId="77777777" w:rsidR="00ED35CC" w:rsidRDefault="00ED35CC"/>
    <w:p w14:paraId="0F12884B" w14:textId="77777777" w:rsidR="00ED35CC" w:rsidRDefault="00ED35CC"/>
    <w:p w14:paraId="5503569F" w14:textId="77777777" w:rsidR="00ED35CC" w:rsidRDefault="00ED35CC"/>
    <w:p w14:paraId="7C1F067F" w14:textId="77777777" w:rsidR="00ED35CC" w:rsidRDefault="00ED35CC"/>
    <w:p w14:paraId="4D493630" w14:textId="77777777" w:rsidR="00ED35CC" w:rsidRDefault="00ED35CC"/>
    <w:p w14:paraId="0CB0B99D" w14:textId="77777777" w:rsidR="00ED35CC" w:rsidRDefault="00ED35CC">
      <w:pPr>
        <w:sectPr w:rsidR="00ED35CC" w:rsidSect="007610FE">
          <w:headerReference w:type="even" r:id="rId14"/>
          <w:headerReference w:type="default" r:id="rId15"/>
          <w:footerReference w:type="default" r:id="rId16"/>
          <w:headerReference w:type="first" r:id="rId17"/>
          <w:pgSz w:w="11906" w:h="16838"/>
          <w:pgMar w:top="1440" w:right="1800" w:bottom="1440" w:left="1800" w:header="851" w:footer="992" w:gutter="0"/>
          <w:pgNumType w:fmt="upperRoman" w:start="1"/>
          <w:cols w:space="720"/>
          <w:titlePg/>
          <w:docGrid w:type="lines" w:linePitch="326"/>
        </w:sectPr>
      </w:pPr>
    </w:p>
    <w:p w14:paraId="72CD7E45" w14:textId="77777777" w:rsidR="00ED35CC" w:rsidRDefault="00ED35CC"/>
    <w:p w14:paraId="50720CC9" w14:textId="77777777" w:rsidR="00ED35CC" w:rsidRDefault="00ED35CC"/>
    <w:p w14:paraId="42614E44" w14:textId="77777777" w:rsidR="00ED35CC" w:rsidRDefault="00ED35CC"/>
    <w:p w14:paraId="2A0458FA" w14:textId="77777777" w:rsidR="00ED35CC" w:rsidRDefault="00ED35CC">
      <w:pPr>
        <w:jc w:val="left"/>
      </w:pPr>
    </w:p>
    <w:p w14:paraId="03D6333C" w14:textId="77777777" w:rsidR="00ED35CC" w:rsidRDefault="00ED35CC">
      <w:pPr>
        <w:jc w:val="left"/>
      </w:pPr>
    </w:p>
    <w:p w14:paraId="4B78320E" w14:textId="341F52C7" w:rsidR="00ED35CC" w:rsidRDefault="008B489E">
      <w:pPr>
        <w:jc w:val="center"/>
        <w:rPr>
          <w:b/>
          <w:sz w:val="48"/>
        </w:rPr>
      </w:pPr>
      <w:r>
        <w:rPr>
          <w:rFonts w:hint="eastAsia"/>
          <w:b/>
          <w:sz w:val="48"/>
        </w:rPr>
        <w:t>雷达目标模拟器</w:t>
      </w:r>
    </w:p>
    <w:p w14:paraId="5D2511D6" w14:textId="77777777" w:rsidR="00ED35CC" w:rsidRDefault="008B489E">
      <w:pPr>
        <w:jc w:val="center"/>
        <w:rPr>
          <w:sz w:val="22"/>
        </w:rPr>
      </w:pPr>
      <w:r>
        <w:rPr>
          <w:rFonts w:hint="eastAsia"/>
          <w:b/>
          <w:sz w:val="48"/>
        </w:rPr>
        <w:t>原厂测试报告</w:t>
      </w:r>
    </w:p>
    <w:p w14:paraId="722A14E8" w14:textId="77777777" w:rsidR="00ED35CC" w:rsidRDefault="00ED35CC">
      <w:pPr>
        <w:jc w:val="left"/>
      </w:pPr>
    </w:p>
    <w:p w14:paraId="53710423" w14:textId="77777777" w:rsidR="00ED35CC" w:rsidRDefault="00ED35CC">
      <w:pPr>
        <w:jc w:val="left"/>
      </w:pPr>
    </w:p>
    <w:p w14:paraId="31B8964C" w14:textId="77777777" w:rsidR="00ED35CC" w:rsidRDefault="00ED35CC">
      <w:pPr>
        <w:jc w:val="left"/>
      </w:pPr>
    </w:p>
    <w:p w14:paraId="116AA473" w14:textId="77777777" w:rsidR="00ED35CC" w:rsidRDefault="008B489E">
      <w:pPr>
        <w:jc w:val="left"/>
        <w:rPr>
          <w:rFonts w:ascii="黑体" w:eastAsia="黑体" w:hAnsi="黑体" w:cs="黑体" w:hint="eastAsia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公司名称：</w:t>
      </w:r>
      <w:r>
        <w:rPr>
          <w:rFonts w:ascii="黑体" w:eastAsia="黑体" w:hAnsi="黑体" w:cs="黑体"/>
          <w:sz w:val="32"/>
          <w:szCs w:val="32"/>
        </w:rPr>
        <w:t xml:space="preserve"> 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北京雷驰瑞泰科技有限公司 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             </w:t>
      </w:r>
    </w:p>
    <w:p w14:paraId="43338427" w14:textId="77777777" w:rsidR="00ED35CC" w:rsidRDefault="008B489E">
      <w:pPr>
        <w:jc w:val="left"/>
        <w:rPr>
          <w:rFonts w:ascii="黑体" w:eastAsia="黑体" w:hAnsi="黑体" w:cs="黑体" w:hint="eastAsia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产品名称：</w:t>
      </w:r>
      <w:r>
        <w:rPr>
          <w:rFonts w:ascii="黑体" w:eastAsia="黑体" w:hAnsi="黑体" w:cs="黑体"/>
          <w:sz w:val="32"/>
          <w:szCs w:val="32"/>
        </w:rPr>
        <w:t xml:space="preserve"> 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77GHz数字型雷达目标模拟器 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                  </w:t>
      </w:r>
    </w:p>
    <w:p w14:paraId="2A61A4BC" w14:textId="35A42D96" w:rsidR="00ED35CC" w:rsidRDefault="008B489E">
      <w:pPr>
        <w:jc w:val="left"/>
        <w:rPr>
          <w:rFonts w:ascii="黑体" w:eastAsia="黑体" w:hAnsi="黑体" w:cs="黑体" w:hint="eastAsia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型号/规格：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</w:t>
      </w:r>
      <w:r w:rsidR="00BF1627">
        <w:rPr>
          <w:rFonts w:ascii="黑体" w:eastAsia="黑体" w:hAnsi="黑体" w:cs="黑体" w:hint="eastAsia"/>
          <w:sz w:val="32"/>
          <w:szCs w:val="32"/>
          <w:u w:val="single"/>
        </w:rPr>
        <w:t>RTS</w:t>
      </w:r>
      <w:r w:rsidR="00BF1627">
        <w:rPr>
          <w:rFonts w:ascii="黑体" w:eastAsia="黑体" w:hAnsi="黑体" w:cs="黑体"/>
          <w:sz w:val="32"/>
          <w:szCs w:val="32"/>
          <w:u w:val="single"/>
        </w:rPr>
        <w:t>7681D-20-12-EH-A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                      </w:t>
      </w:r>
    </w:p>
    <w:p w14:paraId="7EF98E98" w14:textId="143EED43" w:rsidR="00ED35CC" w:rsidRDefault="008B489E">
      <w:pPr>
        <w:jc w:val="left"/>
        <w:rPr>
          <w:rFonts w:ascii="黑体" w:eastAsia="黑体" w:hAnsi="黑体" w:cs="黑体" w:hint="eastAsia"/>
          <w:sz w:val="32"/>
          <w:szCs w:val="32"/>
        </w:rPr>
      </w:pPr>
      <w:r>
        <w:rPr>
          <w:rFonts w:ascii="黑体" w:eastAsia="黑体" w:hAnsi="黑体" w:cs="黑体" w:hint="eastAsia"/>
          <w:sz w:val="32"/>
          <w:szCs w:val="32"/>
        </w:rPr>
        <w:t>出厂编号：</w:t>
      </w:r>
      <w:r>
        <w:rPr>
          <w:rFonts w:ascii="黑体" w:eastAsia="黑体" w:hAnsi="黑体" w:cs="黑体"/>
          <w:sz w:val="32"/>
          <w:szCs w:val="32"/>
        </w:rPr>
        <w:t xml:space="preserve"> 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SN</w:t>
      </w:r>
      <w:r>
        <w:rPr>
          <w:rFonts w:ascii="黑体" w:eastAsia="黑体" w:hAnsi="黑体" w:cs="黑体"/>
          <w:sz w:val="32"/>
          <w:szCs w:val="32"/>
          <w:u w:val="single"/>
        </w:rPr>
        <w:t>2</w:t>
      </w:r>
      <w:r w:rsidR="00CE1458">
        <w:rPr>
          <w:rFonts w:ascii="黑体" w:eastAsia="黑体" w:hAnsi="黑体" w:cs="黑体" w:hint="eastAsia"/>
          <w:sz w:val="32"/>
          <w:szCs w:val="32"/>
          <w:u w:val="single"/>
        </w:rPr>
        <w:t>4</w:t>
      </w:r>
      <w:r w:rsidR="00217E57">
        <w:rPr>
          <w:rFonts w:ascii="黑体" w:eastAsia="黑体" w:hAnsi="黑体" w:cs="黑体" w:hint="eastAsia"/>
          <w:sz w:val="32"/>
          <w:szCs w:val="32"/>
          <w:u w:val="single"/>
        </w:rPr>
        <w:t>33</w:t>
      </w:r>
      <w:r w:rsidR="00CE1458">
        <w:rPr>
          <w:rFonts w:ascii="黑体" w:eastAsia="黑体" w:hAnsi="黑体" w:cs="黑体" w:hint="eastAsia"/>
          <w:sz w:val="32"/>
          <w:szCs w:val="32"/>
          <w:u w:val="single"/>
        </w:rPr>
        <w:t>01V11-2P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                            </w:t>
      </w:r>
    </w:p>
    <w:p w14:paraId="46E0564E" w14:textId="77777777" w:rsidR="00ED35CC" w:rsidRDefault="008B489E">
      <w:pPr>
        <w:ind w:left="2240" w:hangingChars="700" w:hanging="2240"/>
        <w:jc w:val="left"/>
        <w:rPr>
          <w:rFonts w:ascii="黑体" w:eastAsia="黑体" w:hAnsi="黑体" w:cs="黑体" w:hint="eastAsia"/>
          <w:sz w:val="32"/>
          <w:szCs w:val="32"/>
          <w:u w:val="single"/>
        </w:rPr>
      </w:pPr>
      <w:r>
        <w:rPr>
          <w:rFonts w:ascii="黑体" w:eastAsia="黑体" w:hAnsi="黑体" w:cs="黑体" w:hint="eastAsia"/>
          <w:sz w:val="32"/>
          <w:szCs w:val="32"/>
        </w:rPr>
        <w:t xml:space="preserve">原厂地址： 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北京市海淀区中关村南大街1</w:t>
      </w:r>
      <w:r>
        <w:rPr>
          <w:rFonts w:ascii="黑体" w:eastAsia="黑体" w:hAnsi="黑体" w:cs="黑体"/>
          <w:sz w:val="32"/>
          <w:szCs w:val="32"/>
          <w:u w:val="single"/>
        </w:rPr>
        <w:t>7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号韦伯时代 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</w:t>
      </w:r>
    </w:p>
    <w:p w14:paraId="275BB632" w14:textId="77777777" w:rsidR="00ED35CC" w:rsidRDefault="008B489E">
      <w:pPr>
        <w:ind w:leftChars="700" w:left="1680"/>
        <w:jc w:val="left"/>
        <w:rPr>
          <w:rFonts w:ascii="黑体" w:eastAsia="黑体" w:hAnsi="黑体" w:cs="黑体" w:hint="eastAsia"/>
          <w:sz w:val="32"/>
          <w:szCs w:val="32"/>
        </w:rPr>
      </w:pPr>
      <w:r>
        <w:rPr>
          <w:rFonts w:ascii="黑体" w:eastAsia="黑体" w:hAnsi="黑体" w:cs="黑体"/>
          <w:w w:val="80"/>
          <w:sz w:val="32"/>
          <w:szCs w:val="32"/>
          <w:u w:val="single"/>
        </w:rPr>
        <w:t xml:space="preserve"> </w:t>
      </w:r>
      <w:r>
        <w:rPr>
          <w:rFonts w:ascii="黑体" w:eastAsia="黑体" w:hAnsi="黑体" w:cs="黑体" w:hint="eastAsia"/>
          <w:w w:val="80"/>
          <w:sz w:val="32"/>
          <w:szCs w:val="32"/>
          <w:u w:val="single"/>
        </w:rPr>
        <w:t xml:space="preserve"> </w:t>
      </w:r>
      <w:r>
        <w:rPr>
          <w:rFonts w:ascii="黑体" w:eastAsia="黑体" w:hAnsi="黑体" w:cs="黑体" w:hint="eastAsia"/>
          <w:sz w:val="32"/>
          <w:szCs w:val="32"/>
          <w:u w:val="single"/>
        </w:rPr>
        <w:t>中心1</w:t>
      </w:r>
      <w:r>
        <w:rPr>
          <w:rFonts w:ascii="黑体" w:eastAsia="黑体" w:hAnsi="黑体" w:cs="黑体"/>
          <w:sz w:val="32"/>
          <w:szCs w:val="32"/>
          <w:u w:val="single"/>
        </w:rPr>
        <w:t>7</w:t>
      </w:r>
      <w:r>
        <w:rPr>
          <w:rFonts w:ascii="黑体" w:eastAsia="黑体" w:hAnsi="黑体" w:cs="黑体" w:hint="eastAsia"/>
          <w:sz w:val="32"/>
          <w:szCs w:val="32"/>
          <w:u w:val="single"/>
        </w:rPr>
        <w:t>号</w:t>
      </w:r>
      <w:r>
        <w:rPr>
          <w:rFonts w:ascii="黑体" w:eastAsia="黑体" w:hAnsi="黑体" w:cs="黑体"/>
          <w:sz w:val="32"/>
          <w:szCs w:val="32"/>
          <w:u w:val="single"/>
        </w:rPr>
        <w:t>3</w:t>
      </w:r>
      <w:r>
        <w:rPr>
          <w:rFonts w:ascii="黑体" w:eastAsia="黑体" w:hAnsi="黑体" w:cs="黑体" w:hint="eastAsia"/>
          <w:sz w:val="32"/>
          <w:szCs w:val="32"/>
          <w:u w:val="single"/>
        </w:rPr>
        <w:t>号楼1</w:t>
      </w:r>
      <w:r>
        <w:rPr>
          <w:rFonts w:ascii="黑体" w:eastAsia="黑体" w:hAnsi="黑体" w:cs="黑体"/>
          <w:sz w:val="32"/>
          <w:szCs w:val="32"/>
          <w:u w:val="single"/>
        </w:rPr>
        <w:t>7</w:t>
      </w:r>
      <w:r>
        <w:rPr>
          <w:rFonts w:ascii="黑体" w:eastAsia="黑体" w:hAnsi="黑体" w:cs="黑体" w:hint="eastAsia"/>
          <w:sz w:val="32"/>
          <w:szCs w:val="32"/>
          <w:u w:val="single"/>
        </w:rPr>
        <w:t>层1</w:t>
      </w:r>
      <w:r>
        <w:rPr>
          <w:rFonts w:ascii="黑体" w:eastAsia="黑体" w:hAnsi="黑体" w:cs="黑体"/>
          <w:sz w:val="32"/>
          <w:szCs w:val="32"/>
          <w:u w:val="single"/>
        </w:rPr>
        <w:t>713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室 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               </w:t>
      </w:r>
    </w:p>
    <w:p w14:paraId="04695710" w14:textId="04C7C853" w:rsidR="00ED35CC" w:rsidRDefault="008B489E">
      <w:pPr>
        <w:jc w:val="left"/>
        <w:rPr>
          <w:rFonts w:ascii="黑体" w:eastAsia="黑体" w:hAnsi="黑体" w:cs="黑体" w:hint="eastAsia"/>
          <w:sz w:val="32"/>
          <w:szCs w:val="32"/>
          <w:u w:val="single"/>
        </w:rPr>
      </w:pPr>
      <w:r>
        <w:rPr>
          <w:rFonts w:ascii="黑体" w:eastAsia="黑体" w:hAnsi="黑体" w:cs="黑体" w:hint="eastAsia"/>
          <w:sz w:val="32"/>
          <w:szCs w:val="32"/>
        </w:rPr>
        <w:t xml:space="preserve">测试日期： 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2</w:t>
      </w:r>
      <w:r>
        <w:rPr>
          <w:rFonts w:ascii="黑体" w:eastAsia="黑体" w:hAnsi="黑体" w:cs="黑体"/>
          <w:sz w:val="32"/>
          <w:szCs w:val="32"/>
          <w:u w:val="single"/>
        </w:rPr>
        <w:t>02</w:t>
      </w:r>
      <w:r w:rsidR="00BF1627">
        <w:rPr>
          <w:rFonts w:ascii="黑体" w:eastAsia="黑体" w:hAnsi="黑体" w:cs="黑体"/>
          <w:sz w:val="32"/>
          <w:szCs w:val="32"/>
          <w:u w:val="single"/>
        </w:rPr>
        <w:t>4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年 </w:t>
      </w:r>
      <w:r w:rsidR="00217E57">
        <w:rPr>
          <w:rFonts w:ascii="黑体" w:eastAsia="黑体" w:hAnsi="黑体" w:cs="黑体" w:hint="eastAsia"/>
          <w:sz w:val="32"/>
          <w:szCs w:val="32"/>
          <w:u w:val="single"/>
        </w:rPr>
        <w:t>8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月 </w:t>
      </w:r>
      <w:r w:rsidR="00BF1627">
        <w:rPr>
          <w:rFonts w:ascii="黑体" w:eastAsia="黑体" w:hAnsi="黑体" w:cs="黑体"/>
          <w:sz w:val="32"/>
          <w:szCs w:val="32"/>
          <w:u w:val="single"/>
        </w:rPr>
        <w:t>1</w:t>
      </w:r>
      <w:r w:rsidR="00217E57">
        <w:rPr>
          <w:rFonts w:ascii="黑体" w:eastAsia="黑体" w:hAnsi="黑体" w:cs="黑体" w:hint="eastAsia"/>
          <w:sz w:val="32"/>
          <w:szCs w:val="32"/>
          <w:u w:val="single"/>
        </w:rPr>
        <w:t>4</w:t>
      </w:r>
      <w:r>
        <w:rPr>
          <w:rFonts w:ascii="黑体" w:eastAsia="黑体" w:hAnsi="黑体" w:cs="黑体" w:hint="eastAsia"/>
          <w:sz w:val="32"/>
          <w:szCs w:val="32"/>
          <w:u w:val="single"/>
        </w:rPr>
        <w:t xml:space="preserve"> 日</w:t>
      </w:r>
      <w:r>
        <w:rPr>
          <w:rFonts w:ascii="黑体" w:eastAsia="黑体" w:hAnsi="黑体" w:cs="黑体"/>
          <w:sz w:val="32"/>
          <w:szCs w:val="32"/>
          <w:u w:val="single"/>
        </w:rPr>
        <w:t xml:space="preserve">                     </w:t>
      </w:r>
    </w:p>
    <w:p w14:paraId="583DAB72" w14:textId="77777777" w:rsidR="00ED35CC" w:rsidRDefault="00ED35CC">
      <w:pPr>
        <w:jc w:val="left"/>
        <w:rPr>
          <w:rFonts w:ascii="黑体" w:eastAsia="黑体" w:hAnsi="黑体" w:cs="黑体" w:hint="eastAsia"/>
          <w:sz w:val="32"/>
          <w:szCs w:val="32"/>
          <w:u w:val="single"/>
        </w:rPr>
      </w:pPr>
    </w:p>
    <w:p w14:paraId="50E71BD0" w14:textId="77777777" w:rsidR="00ED35CC" w:rsidRDefault="008B489E">
      <w:pPr>
        <w:jc w:val="left"/>
        <w:rPr>
          <w:rFonts w:ascii="隶书" w:eastAsia="隶书" w:hAnsi="黑体" w:cs="黑体" w:hint="eastAsia"/>
          <w:sz w:val="32"/>
          <w:szCs w:val="32"/>
          <w:u w:val="single"/>
        </w:rPr>
      </w:pPr>
      <w:r>
        <w:rPr>
          <w:rFonts w:ascii="隶书" w:eastAsia="隶书" w:hAnsi="黑体" w:cs="黑体" w:hint="eastAsia"/>
          <w:sz w:val="44"/>
          <w:szCs w:val="32"/>
        </w:rPr>
        <w:t>批准人：</w:t>
      </w:r>
      <w:r>
        <w:rPr>
          <w:rFonts w:ascii="隶书" w:eastAsia="隶书" w:hAnsi="黑体" w:cs="黑体" w:hint="eastAsia"/>
          <w:sz w:val="32"/>
          <w:szCs w:val="32"/>
        </w:rPr>
        <w:t xml:space="preserve">  </w:t>
      </w:r>
      <w:r>
        <w:rPr>
          <w:rFonts w:ascii="隶书" w:eastAsia="隶书" w:hAnsi="黑体" w:cs="黑体" w:hint="eastAsia"/>
          <w:sz w:val="32"/>
          <w:szCs w:val="32"/>
          <w:u w:val="single"/>
        </w:rPr>
        <w:t xml:space="preserve">                                          </w:t>
      </w:r>
    </w:p>
    <w:p w14:paraId="4D22EDE0" w14:textId="77777777" w:rsidR="00ED35CC" w:rsidRDefault="00ED35CC">
      <w:pPr>
        <w:jc w:val="left"/>
        <w:rPr>
          <w:rFonts w:asciiTheme="minorEastAsia" w:eastAsiaTheme="minorEastAsia" w:hAnsiTheme="minorEastAsia" w:hint="eastAsia"/>
          <w:spacing w:val="40"/>
          <w:sz w:val="20"/>
        </w:rPr>
      </w:pPr>
    </w:p>
    <w:p w14:paraId="500C991E" w14:textId="77777777" w:rsidR="00ED35CC" w:rsidRDefault="008B489E">
      <w:pPr>
        <w:jc w:val="left"/>
        <w:rPr>
          <w:rFonts w:asciiTheme="minorEastAsia" w:eastAsiaTheme="minorEastAsia" w:hAnsiTheme="minorEastAsia" w:cstheme="minorEastAsia" w:hint="eastAsia"/>
          <w:spacing w:val="40"/>
          <w:sz w:val="20"/>
        </w:rPr>
      </w:pPr>
      <w:r>
        <w:rPr>
          <w:rFonts w:asciiTheme="minorEastAsia" w:eastAsiaTheme="minorEastAsia" w:hAnsiTheme="minorEastAsia" w:cstheme="minorEastAsia" w:hint="eastAsia"/>
          <w:spacing w:val="40"/>
          <w:sz w:val="20"/>
        </w:rPr>
        <w:t>地址：北京市海淀区韦伯时代中心C座17层1713室</w:t>
      </w:r>
    </w:p>
    <w:p w14:paraId="0E5AFF93" w14:textId="77777777" w:rsidR="00ED35CC" w:rsidRDefault="008B489E">
      <w:pPr>
        <w:jc w:val="left"/>
        <w:rPr>
          <w:rFonts w:asciiTheme="minorEastAsia" w:eastAsiaTheme="minorEastAsia" w:hAnsiTheme="minorEastAsia" w:cstheme="minorEastAsia" w:hint="eastAsia"/>
          <w:spacing w:val="40"/>
          <w:sz w:val="20"/>
        </w:rPr>
      </w:pPr>
      <w:r>
        <w:rPr>
          <w:rFonts w:asciiTheme="minorEastAsia" w:eastAsiaTheme="minorEastAsia" w:hAnsiTheme="minorEastAsia" w:cstheme="minorEastAsia" w:hint="eastAsia"/>
          <w:spacing w:val="40"/>
          <w:sz w:val="20"/>
        </w:rPr>
        <w:t>电话：+86-010-82168864</w:t>
      </w:r>
    </w:p>
    <w:p w14:paraId="540B5E8D" w14:textId="77777777" w:rsidR="00ED35CC" w:rsidRDefault="008B489E">
      <w:pPr>
        <w:jc w:val="left"/>
        <w:rPr>
          <w:rFonts w:asciiTheme="minorEastAsia" w:eastAsiaTheme="minorEastAsia" w:hAnsiTheme="minorEastAsia" w:cstheme="minorEastAsia" w:hint="eastAsia"/>
          <w:spacing w:val="40"/>
          <w:sz w:val="20"/>
        </w:rPr>
      </w:pPr>
      <w:r>
        <w:rPr>
          <w:rFonts w:asciiTheme="minorEastAsia" w:eastAsiaTheme="minorEastAsia" w:hAnsiTheme="minorEastAsia" w:cstheme="minorEastAsia" w:hint="eastAsia"/>
          <w:spacing w:val="40"/>
          <w:sz w:val="20"/>
        </w:rPr>
        <w:t>网址：</w:t>
      </w:r>
      <w:r w:rsidR="00853A3E">
        <w:fldChar w:fldCharType="begin"/>
      </w:r>
      <w:r w:rsidR="00853A3E">
        <w:instrText>HYPERLINK "http://www.lcrttech.com"</w:instrText>
      </w:r>
      <w:r w:rsidR="00853A3E">
        <w:fldChar w:fldCharType="separate"/>
      </w:r>
      <w:r>
        <w:rPr>
          <w:rStyle w:val="aff1"/>
          <w:rFonts w:eastAsiaTheme="minorEastAsia"/>
          <w:spacing w:val="40"/>
          <w:sz w:val="20"/>
        </w:rPr>
        <w:t>www.</w:t>
      </w:r>
      <w:r>
        <w:rPr>
          <w:rStyle w:val="aff1"/>
          <w:rFonts w:eastAsiaTheme="minorEastAsia" w:hint="eastAsia"/>
          <w:spacing w:val="40"/>
          <w:sz w:val="20"/>
        </w:rPr>
        <w:t>targsim</w:t>
      </w:r>
      <w:r>
        <w:rPr>
          <w:rStyle w:val="aff1"/>
          <w:rFonts w:eastAsiaTheme="minorEastAsia"/>
          <w:spacing w:val="40"/>
          <w:sz w:val="20"/>
        </w:rPr>
        <w:t>.com</w:t>
      </w:r>
      <w:r w:rsidR="00853A3E">
        <w:rPr>
          <w:rStyle w:val="aff1"/>
          <w:rFonts w:eastAsiaTheme="minorEastAsia"/>
          <w:spacing w:val="40"/>
          <w:sz w:val="20"/>
        </w:rPr>
        <w:fldChar w:fldCharType="end"/>
      </w:r>
      <w:r>
        <w:rPr>
          <w:rFonts w:eastAsiaTheme="minorEastAsia" w:hint="eastAsia"/>
          <w:spacing w:val="40"/>
          <w:sz w:val="20"/>
        </w:rPr>
        <w:t xml:space="preserve"> or </w:t>
      </w:r>
      <w:hyperlink r:id="rId18" w:history="1">
        <w:r>
          <w:rPr>
            <w:rStyle w:val="aff1"/>
            <w:rFonts w:eastAsiaTheme="minorEastAsia"/>
            <w:spacing w:val="40"/>
            <w:sz w:val="20"/>
          </w:rPr>
          <w:t>www.lcrttech.com</w:t>
        </w:r>
      </w:hyperlink>
    </w:p>
    <w:p w14:paraId="5337313F" w14:textId="77777777" w:rsidR="00ED35CC" w:rsidRDefault="008B489E">
      <w:pPr>
        <w:jc w:val="left"/>
        <w:rPr>
          <w:rFonts w:eastAsiaTheme="minorEastAsia"/>
          <w:spacing w:val="40"/>
          <w:sz w:val="20"/>
        </w:rPr>
      </w:pPr>
      <w:r>
        <w:rPr>
          <w:rFonts w:asciiTheme="minorEastAsia" w:eastAsiaTheme="minorEastAsia" w:hAnsiTheme="minorEastAsia" w:cstheme="minorEastAsia" w:hint="eastAsia"/>
          <w:spacing w:val="40"/>
          <w:sz w:val="20"/>
        </w:rPr>
        <w:t>电子邮箱：</w:t>
      </w:r>
      <w:r w:rsidR="00853A3E">
        <w:fldChar w:fldCharType="begin"/>
      </w:r>
      <w:r w:rsidR="00853A3E">
        <w:instrText>HYPERLINK "mailto:sales@lcrttech.comor"</w:instrText>
      </w:r>
      <w:r w:rsidR="00853A3E">
        <w:fldChar w:fldCharType="separate"/>
      </w:r>
      <w:r>
        <w:rPr>
          <w:rStyle w:val="aff1"/>
          <w:rFonts w:eastAsiaTheme="minorEastAsia"/>
          <w:spacing w:val="40"/>
          <w:sz w:val="20"/>
        </w:rPr>
        <w:t>sales@lcrttech.com</w:t>
      </w:r>
      <w:r w:rsidR="00853A3E">
        <w:rPr>
          <w:rStyle w:val="aff1"/>
          <w:rFonts w:eastAsiaTheme="minorEastAsia"/>
          <w:spacing w:val="40"/>
          <w:sz w:val="20"/>
        </w:rPr>
        <w:fldChar w:fldCharType="end"/>
      </w:r>
      <w:r>
        <w:rPr>
          <w:rFonts w:eastAsiaTheme="minorEastAsia" w:hint="eastAsia"/>
          <w:spacing w:val="40"/>
          <w:sz w:val="20"/>
        </w:rPr>
        <w:t xml:space="preserve"> or </w:t>
      </w:r>
      <w:hyperlink r:id="rId19" w:history="1">
        <w:r>
          <w:rPr>
            <w:rStyle w:val="aff1"/>
            <w:rFonts w:eastAsiaTheme="minorEastAsia"/>
            <w:spacing w:val="40"/>
            <w:sz w:val="20"/>
          </w:rPr>
          <w:t>sales@lcrttech.co</w:t>
        </w:r>
        <w:r>
          <w:rPr>
            <w:rStyle w:val="aff1"/>
            <w:rFonts w:eastAsiaTheme="minorEastAsia" w:hint="eastAsia"/>
            <w:spacing w:val="40"/>
            <w:sz w:val="20"/>
          </w:rPr>
          <w:t>m</w:t>
        </w:r>
      </w:hyperlink>
    </w:p>
    <w:p w14:paraId="0769188E" w14:textId="77777777" w:rsidR="00ED35CC" w:rsidRDefault="00ED35CC">
      <w:pPr>
        <w:jc w:val="left"/>
        <w:rPr>
          <w:rFonts w:eastAsiaTheme="minorEastAsia"/>
          <w:spacing w:val="40"/>
          <w:sz w:val="20"/>
        </w:rPr>
        <w:sectPr w:rsidR="00ED35CC" w:rsidSect="007610FE">
          <w:footerReference w:type="default" r:id="rId20"/>
          <w:footerReference w:type="first" r:id="rId21"/>
          <w:pgSz w:w="11906" w:h="16838"/>
          <w:pgMar w:top="1440" w:right="1800" w:bottom="1440" w:left="1800" w:header="851" w:footer="992" w:gutter="0"/>
          <w:pgNumType w:fmt="upperRoman" w:start="1"/>
          <w:cols w:space="720"/>
          <w:titlePg/>
          <w:docGrid w:type="lines" w:linePitch="326"/>
        </w:sectPr>
      </w:pPr>
    </w:p>
    <w:p w14:paraId="3E5CE5AF" w14:textId="77777777" w:rsidR="00583972" w:rsidRDefault="008B489E">
      <w:pPr>
        <w:spacing w:before="240"/>
        <w:jc w:val="center"/>
        <w:rPr>
          <w:noProof/>
        </w:rPr>
      </w:pPr>
      <w:r>
        <w:rPr>
          <w:rFonts w:ascii="宋体" w:hAnsi="宋体"/>
          <w:b/>
          <w:bCs/>
          <w:color w:val="000000" w:themeColor="text1"/>
          <w:sz w:val="32"/>
          <w:szCs w:val="21"/>
        </w:rPr>
        <w:lastRenderedPageBreak/>
        <w:t>目</w:t>
      </w:r>
      <w:r>
        <w:rPr>
          <w:rFonts w:ascii="宋体" w:hAnsi="宋体" w:hint="eastAsia"/>
          <w:b/>
          <w:bCs/>
          <w:color w:val="000000" w:themeColor="text1"/>
          <w:sz w:val="32"/>
          <w:szCs w:val="21"/>
        </w:rPr>
        <w:t xml:space="preserve"> </w:t>
      </w:r>
      <w:r>
        <w:rPr>
          <w:rFonts w:ascii="宋体" w:hAnsi="宋体"/>
          <w:b/>
          <w:bCs/>
          <w:color w:val="000000" w:themeColor="text1"/>
          <w:sz w:val="32"/>
          <w:szCs w:val="21"/>
        </w:rPr>
        <w:t>录</w:t>
      </w:r>
      <w:r>
        <w:rPr>
          <w:sz w:val="21"/>
        </w:rPr>
        <w:fldChar w:fldCharType="begin"/>
      </w:r>
      <w:r>
        <w:rPr>
          <w:sz w:val="21"/>
        </w:rPr>
        <w:instrText xml:space="preserve"> TOC \o "1-3" \h \z \u </w:instrText>
      </w:r>
      <w:r>
        <w:rPr>
          <w:sz w:val="21"/>
        </w:rPr>
        <w:fldChar w:fldCharType="separate"/>
      </w:r>
    </w:p>
    <w:p w14:paraId="0CE43C1A" w14:textId="54BD4803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477" w:history="1">
        <w:r w:rsidR="00583972" w:rsidRPr="00450412">
          <w:rPr>
            <w:rStyle w:val="aff1"/>
            <w:noProof/>
          </w:rPr>
          <w:t>1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测试条件规格表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_Toc170822477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1</w:t>
        </w:r>
        <w:r w:rsidR="00583972">
          <w:rPr>
            <w:noProof/>
            <w:webHidden/>
          </w:rPr>
          <w:fldChar w:fldCharType="end"/>
        </w:r>
      </w:hyperlink>
    </w:p>
    <w:p w14:paraId="2AE25689" w14:textId="6087E0E4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478" w:history="1">
        <w:r w:rsidR="00583972" w:rsidRPr="00450412">
          <w:rPr>
            <w:rStyle w:val="aff1"/>
            <w:noProof/>
          </w:rPr>
          <w:t>2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指标对照表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_Toc170822478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2</w:t>
        </w:r>
        <w:r w:rsidR="00583972">
          <w:rPr>
            <w:noProof/>
            <w:webHidden/>
          </w:rPr>
          <w:fldChar w:fldCharType="end"/>
        </w:r>
      </w:hyperlink>
    </w:p>
    <w:p w14:paraId="481E9C3D" w14:textId="052C54E3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479" w:history="1">
        <w:r w:rsidR="00583972" w:rsidRPr="00450412">
          <w:rPr>
            <w:rStyle w:val="aff1"/>
            <w:noProof/>
          </w:rPr>
          <w:t>3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距离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_Toc170822479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3</w:t>
        </w:r>
        <w:r w:rsidR="00583972">
          <w:rPr>
            <w:noProof/>
            <w:webHidden/>
          </w:rPr>
          <w:fldChar w:fldCharType="end"/>
        </w:r>
      </w:hyperlink>
    </w:p>
    <w:p w14:paraId="595C9B2A" w14:textId="61378EB9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480" w:history="1">
        <w:r w:rsidR="00583972" w:rsidRPr="00450412">
          <w:rPr>
            <w:rStyle w:val="aff1"/>
            <w:noProof/>
          </w:rPr>
          <w:t>3.1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范围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_Toc170822480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3</w:t>
        </w:r>
        <w:r w:rsidR="00583972">
          <w:rPr>
            <w:noProof/>
            <w:webHidden/>
          </w:rPr>
          <w:fldChar w:fldCharType="end"/>
        </w:r>
      </w:hyperlink>
    </w:p>
    <w:p w14:paraId="50B96D47" w14:textId="209E9D64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81" w:history="1">
        <w:r w:rsidR="00583972" w:rsidRPr="00450412">
          <w:rPr>
            <w:rStyle w:val="aff1"/>
            <w:noProof/>
          </w:rPr>
          <w:t>3.1.1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_Toc170822481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3</w:t>
        </w:r>
        <w:r w:rsidR="00583972">
          <w:rPr>
            <w:noProof/>
            <w:webHidden/>
          </w:rPr>
          <w:fldChar w:fldCharType="end"/>
        </w:r>
      </w:hyperlink>
    </w:p>
    <w:p w14:paraId="74A22085" w14:textId="6DAB29F7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82" w:history="1">
        <w:r w:rsidR="00583972" w:rsidRPr="00450412">
          <w:rPr>
            <w:rStyle w:val="aff1"/>
            <w:noProof/>
          </w:rPr>
          <w:t>3.1.2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_Toc170822482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4</w:t>
        </w:r>
        <w:r w:rsidR="00583972">
          <w:rPr>
            <w:noProof/>
            <w:webHidden/>
          </w:rPr>
          <w:fldChar w:fldCharType="end"/>
        </w:r>
      </w:hyperlink>
    </w:p>
    <w:p w14:paraId="0AC68575" w14:textId="7109EB0A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83" w:history="1">
        <w:r w:rsidR="00583972" w:rsidRPr="00450412">
          <w:rPr>
            <w:rStyle w:val="aff1"/>
            <w:noProof/>
          </w:rPr>
          <w:t>3.1.3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_Toc170822483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4</w:t>
        </w:r>
        <w:r w:rsidR="00583972">
          <w:rPr>
            <w:noProof/>
            <w:webHidden/>
          </w:rPr>
          <w:fldChar w:fldCharType="end"/>
        </w:r>
      </w:hyperlink>
    </w:p>
    <w:p w14:paraId="7CFA85C8" w14:textId="0970A203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484" w:history="1">
        <w:r w:rsidR="00583972" w:rsidRPr="00450412">
          <w:rPr>
            <w:rStyle w:val="aff1"/>
            <w:noProof/>
          </w:rPr>
          <w:t>3.2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步进与精度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_Toc170822484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- 5 -</w:t>
        </w:r>
        <w:r w:rsidR="00583972">
          <w:rPr>
            <w:noProof/>
            <w:webHidden/>
          </w:rPr>
          <w:fldChar w:fldCharType="end"/>
        </w:r>
      </w:hyperlink>
    </w:p>
    <w:p w14:paraId="31EB5746" w14:textId="62C3A0B6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85" w:history="1">
        <w:r w:rsidR="00583972" w:rsidRPr="00450412">
          <w:rPr>
            <w:rStyle w:val="aff1"/>
            <w:noProof/>
          </w:rPr>
          <w:t>3.2.1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_Toc170822485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- 5 -</w:t>
        </w:r>
        <w:r w:rsidR="00583972">
          <w:rPr>
            <w:noProof/>
            <w:webHidden/>
          </w:rPr>
          <w:fldChar w:fldCharType="end"/>
        </w:r>
      </w:hyperlink>
    </w:p>
    <w:p w14:paraId="2C7FD799" w14:textId="6556C934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86" w:history="1">
        <w:r w:rsidR="00583972" w:rsidRPr="00450412">
          <w:rPr>
            <w:rStyle w:val="aff1"/>
            <w:noProof/>
          </w:rPr>
          <w:t>3.2.2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_Toc170822486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- 6 -</w:t>
        </w:r>
        <w:r w:rsidR="00583972">
          <w:rPr>
            <w:noProof/>
            <w:webHidden/>
          </w:rPr>
          <w:fldChar w:fldCharType="end"/>
        </w:r>
      </w:hyperlink>
    </w:p>
    <w:p w14:paraId="3F7EC0C7" w14:textId="2DC61E6F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87" w:history="1">
        <w:r w:rsidR="00583972" w:rsidRPr="00450412">
          <w:rPr>
            <w:rStyle w:val="aff1"/>
            <w:noProof/>
          </w:rPr>
          <w:t>3.2.3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_Toc170822487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- 8 -</w:t>
        </w:r>
        <w:r w:rsidR="00583972">
          <w:rPr>
            <w:noProof/>
            <w:webHidden/>
          </w:rPr>
          <w:fldChar w:fldCharType="end"/>
        </w:r>
      </w:hyperlink>
    </w:p>
    <w:p w14:paraId="7CB674F8" w14:textId="75B59E64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488" w:history="1">
        <w:r w:rsidR="00583972" w:rsidRPr="00450412">
          <w:rPr>
            <w:rStyle w:val="aff1"/>
            <w:noProof/>
          </w:rPr>
          <w:t>4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速度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_Toc170822488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- 9 -</w:t>
        </w:r>
        <w:r w:rsidR="00583972">
          <w:rPr>
            <w:noProof/>
            <w:webHidden/>
          </w:rPr>
          <w:fldChar w:fldCharType="end"/>
        </w:r>
      </w:hyperlink>
    </w:p>
    <w:p w14:paraId="7EB256C2" w14:textId="16FDCB34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489" w:history="1">
        <w:r w:rsidR="00583972" w:rsidRPr="00450412">
          <w:rPr>
            <w:rStyle w:val="aff1"/>
            <w:noProof/>
          </w:rPr>
          <w:t>4.1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范围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_Toc170822489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- 9 -</w:t>
        </w:r>
        <w:r w:rsidR="00583972">
          <w:rPr>
            <w:noProof/>
            <w:webHidden/>
          </w:rPr>
          <w:fldChar w:fldCharType="end"/>
        </w:r>
      </w:hyperlink>
    </w:p>
    <w:p w14:paraId="1AB75CAC" w14:textId="1D6A38E1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0" w:history="1">
        <w:r w:rsidR="00583972" w:rsidRPr="00450412">
          <w:rPr>
            <w:rStyle w:val="aff1"/>
            <w:noProof/>
          </w:rPr>
          <w:t>4.1.1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_Toc170822490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- 9 -</w:t>
        </w:r>
        <w:r w:rsidR="00583972">
          <w:rPr>
            <w:noProof/>
            <w:webHidden/>
          </w:rPr>
          <w:fldChar w:fldCharType="end"/>
        </w:r>
      </w:hyperlink>
    </w:p>
    <w:p w14:paraId="076AE045" w14:textId="009534F7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1" w:history="1">
        <w:r w:rsidR="00583972" w:rsidRPr="00450412">
          <w:rPr>
            <w:rStyle w:val="aff1"/>
            <w:noProof/>
          </w:rPr>
          <w:t>4.1.2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_Toc170822491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- 10 -</w:t>
        </w:r>
        <w:r w:rsidR="00583972">
          <w:rPr>
            <w:noProof/>
            <w:webHidden/>
          </w:rPr>
          <w:fldChar w:fldCharType="end"/>
        </w:r>
      </w:hyperlink>
    </w:p>
    <w:p w14:paraId="2A2A69DF" w14:textId="018D036F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2" w:history="1">
        <w:r w:rsidR="00583972" w:rsidRPr="00450412">
          <w:rPr>
            <w:rStyle w:val="aff1"/>
            <w:noProof/>
          </w:rPr>
          <w:t>4.1.3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_Toc170822492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- 11 -</w:t>
        </w:r>
        <w:r w:rsidR="00583972">
          <w:rPr>
            <w:noProof/>
            <w:webHidden/>
          </w:rPr>
          <w:fldChar w:fldCharType="end"/>
        </w:r>
      </w:hyperlink>
    </w:p>
    <w:p w14:paraId="382C4955" w14:textId="7E5361D7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493" w:history="1">
        <w:r w:rsidR="00583972" w:rsidRPr="00450412">
          <w:rPr>
            <w:rStyle w:val="aff1"/>
            <w:noProof/>
          </w:rPr>
          <w:t>4.2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步进与精度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_Toc170822493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- 12 -</w:t>
        </w:r>
        <w:r w:rsidR="00583972">
          <w:rPr>
            <w:noProof/>
            <w:webHidden/>
          </w:rPr>
          <w:fldChar w:fldCharType="end"/>
        </w:r>
      </w:hyperlink>
    </w:p>
    <w:p w14:paraId="160619FF" w14:textId="1170601D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4" w:history="1">
        <w:r w:rsidR="00583972" w:rsidRPr="00450412">
          <w:rPr>
            <w:rStyle w:val="aff1"/>
            <w:noProof/>
          </w:rPr>
          <w:t>4.2.1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_Toc170822494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- 12 -</w:t>
        </w:r>
        <w:r w:rsidR="00583972">
          <w:rPr>
            <w:noProof/>
            <w:webHidden/>
          </w:rPr>
          <w:fldChar w:fldCharType="end"/>
        </w:r>
      </w:hyperlink>
    </w:p>
    <w:p w14:paraId="0320167E" w14:textId="20F62732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5" w:history="1">
        <w:r w:rsidR="00583972" w:rsidRPr="00450412">
          <w:rPr>
            <w:rStyle w:val="aff1"/>
            <w:noProof/>
          </w:rPr>
          <w:t>4.2.2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_Toc170822495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- 13 -</w:t>
        </w:r>
        <w:r w:rsidR="00583972">
          <w:rPr>
            <w:noProof/>
            <w:webHidden/>
          </w:rPr>
          <w:fldChar w:fldCharType="end"/>
        </w:r>
      </w:hyperlink>
    </w:p>
    <w:p w14:paraId="010BA4DD" w14:textId="0F383975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6" w:history="1">
        <w:r w:rsidR="00583972" w:rsidRPr="00450412">
          <w:rPr>
            <w:rStyle w:val="aff1"/>
            <w:noProof/>
          </w:rPr>
          <w:t>4.2.3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_Toc170822496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- 14 -</w:t>
        </w:r>
        <w:r w:rsidR="00583972">
          <w:rPr>
            <w:noProof/>
            <w:webHidden/>
          </w:rPr>
          <w:fldChar w:fldCharType="end"/>
        </w:r>
      </w:hyperlink>
    </w:p>
    <w:p w14:paraId="36C05189" w14:textId="6F0E1F09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497" w:history="1">
        <w:r w:rsidR="00583972" w:rsidRPr="00450412">
          <w:rPr>
            <w:rStyle w:val="aff1"/>
            <w:noProof/>
          </w:rPr>
          <w:t>5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RCS</w:t>
        </w:r>
        <w:r w:rsidR="00583972" w:rsidRPr="00450412">
          <w:rPr>
            <w:rStyle w:val="aff1"/>
            <w:noProof/>
          </w:rPr>
          <w:t>测试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_Toc170822497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- 15 -</w:t>
        </w:r>
        <w:r w:rsidR="00583972">
          <w:rPr>
            <w:noProof/>
            <w:webHidden/>
          </w:rPr>
          <w:fldChar w:fldCharType="end"/>
        </w:r>
      </w:hyperlink>
    </w:p>
    <w:p w14:paraId="0B04B56E" w14:textId="6D6F56EF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498" w:history="1">
        <w:r w:rsidR="00583972" w:rsidRPr="00450412">
          <w:rPr>
            <w:rStyle w:val="aff1"/>
            <w:noProof/>
          </w:rPr>
          <w:t>5.1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范围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_Toc170822498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- 15 -</w:t>
        </w:r>
        <w:r w:rsidR="00583972">
          <w:rPr>
            <w:noProof/>
            <w:webHidden/>
          </w:rPr>
          <w:fldChar w:fldCharType="end"/>
        </w:r>
      </w:hyperlink>
    </w:p>
    <w:p w14:paraId="4EB0FA54" w14:textId="47CF2A23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499" w:history="1">
        <w:r w:rsidR="00583972" w:rsidRPr="00450412">
          <w:rPr>
            <w:rStyle w:val="aff1"/>
            <w:noProof/>
          </w:rPr>
          <w:t>5.1.1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_Toc170822499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- 15 -</w:t>
        </w:r>
        <w:r w:rsidR="00583972">
          <w:rPr>
            <w:noProof/>
            <w:webHidden/>
          </w:rPr>
          <w:fldChar w:fldCharType="end"/>
        </w:r>
      </w:hyperlink>
    </w:p>
    <w:p w14:paraId="76803949" w14:textId="6D83BC2D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500" w:history="1">
        <w:r w:rsidR="00583972" w:rsidRPr="00450412">
          <w:rPr>
            <w:rStyle w:val="aff1"/>
            <w:noProof/>
          </w:rPr>
          <w:t>5.1.2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_Toc170822500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- 16 -</w:t>
        </w:r>
        <w:r w:rsidR="00583972">
          <w:rPr>
            <w:noProof/>
            <w:webHidden/>
          </w:rPr>
          <w:fldChar w:fldCharType="end"/>
        </w:r>
      </w:hyperlink>
    </w:p>
    <w:p w14:paraId="30229E61" w14:textId="42C96E7E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501" w:history="1">
        <w:r w:rsidR="00583972" w:rsidRPr="00450412">
          <w:rPr>
            <w:rStyle w:val="aff1"/>
            <w:noProof/>
          </w:rPr>
          <w:t>5.1.3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_Toc170822501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- 18 -</w:t>
        </w:r>
        <w:r w:rsidR="00583972">
          <w:rPr>
            <w:noProof/>
            <w:webHidden/>
          </w:rPr>
          <w:fldChar w:fldCharType="end"/>
        </w:r>
      </w:hyperlink>
    </w:p>
    <w:p w14:paraId="3B22C8A1" w14:textId="54C9A580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02" w:history="1">
        <w:r w:rsidR="00583972" w:rsidRPr="00450412">
          <w:rPr>
            <w:rStyle w:val="aff1"/>
            <w:noProof/>
          </w:rPr>
          <w:t>5.2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步进与精度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_Toc170822502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- 19 -</w:t>
        </w:r>
        <w:r w:rsidR="00583972">
          <w:rPr>
            <w:noProof/>
            <w:webHidden/>
          </w:rPr>
          <w:fldChar w:fldCharType="end"/>
        </w:r>
      </w:hyperlink>
    </w:p>
    <w:p w14:paraId="407796B7" w14:textId="22B2E0F0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503" w:history="1">
        <w:r w:rsidR="00583972" w:rsidRPr="00450412">
          <w:rPr>
            <w:rStyle w:val="aff1"/>
            <w:noProof/>
          </w:rPr>
          <w:t>5.2.1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_Toc170822503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- 19 -</w:t>
        </w:r>
        <w:r w:rsidR="00583972">
          <w:rPr>
            <w:noProof/>
            <w:webHidden/>
          </w:rPr>
          <w:fldChar w:fldCharType="end"/>
        </w:r>
      </w:hyperlink>
    </w:p>
    <w:p w14:paraId="46DDB63C" w14:textId="45C3F412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504" w:history="1">
        <w:r w:rsidR="00583972" w:rsidRPr="00450412">
          <w:rPr>
            <w:rStyle w:val="aff1"/>
            <w:noProof/>
          </w:rPr>
          <w:t>5.2.2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_Toc170822504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- 20 -</w:t>
        </w:r>
        <w:r w:rsidR="00583972">
          <w:rPr>
            <w:noProof/>
            <w:webHidden/>
          </w:rPr>
          <w:fldChar w:fldCharType="end"/>
        </w:r>
      </w:hyperlink>
    </w:p>
    <w:p w14:paraId="42A4E7C6" w14:textId="138A8580" w:rsidR="00583972" w:rsidRDefault="00853A3E">
      <w:pPr>
        <w:pStyle w:val="TOC3"/>
        <w:rPr>
          <w:rFonts w:asciiTheme="minorHAnsi" w:eastAsiaTheme="minorEastAsia" w:hAnsiTheme="minorHAnsi" w:cstheme="minorBidi"/>
          <w:iCs w:val="0"/>
          <w:noProof/>
          <w:sz w:val="21"/>
          <w:szCs w:val="22"/>
          <w14:ligatures w14:val="standardContextual"/>
        </w:rPr>
      </w:pPr>
      <w:hyperlink w:anchor="_Toc170822505" w:history="1">
        <w:r w:rsidR="00583972" w:rsidRPr="00450412">
          <w:rPr>
            <w:rStyle w:val="aff1"/>
            <w:noProof/>
          </w:rPr>
          <w:t>5.2.3</w:t>
        </w:r>
        <w:r w:rsidR="00583972">
          <w:rPr>
            <w:rFonts w:asciiTheme="minorHAnsi" w:eastAsiaTheme="minorEastAsia" w:hAnsiTheme="minorHAnsi" w:cstheme="minorBidi"/>
            <w:iC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_Toc170822505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- 22 -</w:t>
        </w:r>
        <w:r w:rsidR="00583972">
          <w:rPr>
            <w:noProof/>
            <w:webHidden/>
          </w:rPr>
          <w:fldChar w:fldCharType="end"/>
        </w:r>
      </w:hyperlink>
    </w:p>
    <w:p w14:paraId="4B5C77D0" w14:textId="540E7575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506" w:history="1">
        <w:r w:rsidR="00583972" w:rsidRPr="00450412">
          <w:rPr>
            <w:rStyle w:val="aff1"/>
            <w:noProof/>
          </w:rPr>
          <w:t>6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带宽幅度平坦度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_Toc170822506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- 23 -</w:t>
        </w:r>
        <w:r w:rsidR="00583972">
          <w:rPr>
            <w:noProof/>
            <w:webHidden/>
          </w:rPr>
          <w:fldChar w:fldCharType="end"/>
        </w:r>
      </w:hyperlink>
    </w:p>
    <w:p w14:paraId="356D3B15" w14:textId="12F3416B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07" w:history="1">
        <w:r w:rsidR="00583972" w:rsidRPr="00450412">
          <w:rPr>
            <w:rStyle w:val="aff1"/>
            <w:noProof/>
          </w:rPr>
          <w:t>6.1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_Toc170822507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- 23 -</w:t>
        </w:r>
        <w:r w:rsidR="00583972">
          <w:rPr>
            <w:noProof/>
            <w:webHidden/>
          </w:rPr>
          <w:fldChar w:fldCharType="end"/>
        </w:r>
      </w:hyperlink>
    </w:p>
    <w:p w14:paraId="3A806A46" w14:textId="68EF53C9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08" w:history="1">
        <w:r w:rsidR="00583972" w:rsidRPr="00450412">
          <w:rPr>
            <w:rStyle w:val="aff1"/>
            <w:noProof/>
          </w:rPr>
          <w:t>6.2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_Toc170822508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- 24 -</w:t>
        </w:r>
        <w:r w:rsidR="00583972">
          <w:rPr>
            <w:noProof/>
            <w:webHidden/>
          </w:rPr>
          <w:fldChar w:fldCharType="end"/>
        </w:r>
      </w:hyperlink>
    </w:p>
    <w:p w14:paraId="6B79CA81" w14:textId="231876BB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09" w:history="1">
        <w:r w:rsidR="00583972" w:rsidRPr="00450412">
          <w:rPr>
            <w:rStyle w:val="aff1"/>
            <w:noProof/>
          </w:rPr>
          <w:t>6.3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_Toc170822509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- 24 -</w:t>
        </w:r>
        <w:r w:rsidR="00583972">
          <w:rPr>
            <w:noProof/>
            <w:webHidden/>
          </w:rPr>
          <w:fldChar w:fldCharType="end"/>
        </w:r>
      </w:hyperlink>
    </w:p>
    <w:p w14:paraId="3A5AB737" w14:textId="0419A8F9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510" w:history="1">
        <w:r w:rsidR="00583972" w:rsidRPr="00450412">
          <w:rPr>
            <w:rStyle w:val="aff1"/>
            <w:noProof/>
          </w:rPr>
          <w:t>7</w:t>
        </w:r>
        <w:r w:rsidR="00583972">
          <w:rPr>
            <w:rFonts w:asciiTheme="minorHAnsi" w:eastAsiaTheme="minorEastAsia" w:hAnsiTheme="minorHAnsi" w:cstheme="minorBidi"/>
            <w:bCs w:val="0"/>
            <w: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杂散测试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_Toc170822510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- 25 -</w:t>
        </w:r>
        <w:r w:rsidR="00583972">
          <w:rPr>
            <w:noProof/>
            <w:webHidden/>
          </w:rPr>
          <w:fldChar w:fldCharType="end"/>
        </w:r>
      </w:hyperlink>
    </w:p>
    <w:p w14:paraId="453398AA" w14:textId="60CBF4A2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11" w:history="1">
        <w:r w:rsidR="00583972" w:rsidRPr="00450412">
          <w:rPr>
            <w:rStyle w:val="aff1"/>
            <w:noProof/>
          </w:rPr>
          <w:t>7.1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测试规格表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_Toc170822511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- 25 -</w:t>
        </w:r>
        <w:r w:rsidR="00583972">
          <w:rPr>
            <w:noProof/>
            <w:webHidden/>
          </w:rPr>
          <w:fldChar w:fldCharType="end"/>
        </w:r>
      </w:hyperlink>
    </w:p>
    <w:p w14:paraId="677489DF" w14:textId="5F9A425C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12" w:history="1">
        <w:r w:rsidR="00583972" w:rsidRPr="00450412">
          <w:rPr>
            <w:rStyle w:val="aff1"/>
            <w:noProof/>
          </w:rPr>
          <w:t>7.2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测试结果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_Toc170822512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- 26 -</w:t>
        </w:r>
        <w:r w:rsidR="00583972">
          <w:rPr>
            <w:noProof/>
            <w:webHidden/>
          </w:rPr>
          <w:fldChar w:fldCharType="end"/>
        </w:r>
      </w:hyperlink>
    </w:p>
    <w:p w14:paraId="7CDA213A" w14:textId="66D207EF" w:rsidR="00583972" w:rsidRDefault="00853A3E">
      <w:pPr>
        <w:pStyle w:val="TOC2"/>
        <w:rPr>
          <w:rFonts w:asciiTheme="minorHAnsi" w:eastAsiaTheme="minorEastAsia" w:hAnsiTheme="minorHAnsi" w:cstheme="minorBidi"/>
          <w:smallCaps w:val="0"/>
          <w:noProof/>
          <w:sz w:val="21"/>
          <w:szCs w:val="22"/>
          <w14:ligatures w14:val="standardContextual"/>
        </w:rPr>
      </w:pPr>
      <w:hyperlink w:anchor="_Toc170822513" w:history="1">
        <w:r w:rsidR="00583972" w:rsidRPr="00450412">
          <w:rPr>
            <w:rStyle w:val="aff1"/>
            <w:noProof/>
          </w:rPr>
          <w:t>7.3</w:t>
        </w:r>
        <w:r w:rsidR="00583972"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  <w14:ligatures w14:val="standardContextual"/>
          </w:rPr>
          <w:tab/>
        </w:r>
        <w:r w:rsidR="00583972" w:rsidRPr="00450412">
          <w:rPr>
            <w:rStyle w:val="aff1"/>
            <w:noProof/>
          </w:rPr>
          <w:t>测试结论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_Toc170822513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- 26 -</w:t>
        </w:r>
        <w:r w:rsidR="00583972">
          <w:rPr>
            <w:noProof/>
            <w:webHidden/>
          </w:rPr>
          <w:fldChar w:fldCharType="end"/>
        </w:r>
      </w:hyperlink>
    </w:p>
    <w:p w14:paraId="57399984" w14:textId="78B4C893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514" w:history="1">
        <w:r w:rsidR="00583972" w:rsidRPr="00450412">
          <w:rPr>
            <w:rStyle w:val="aff1"/>
            <w:rFonts w:asciiTheme="majorEastAsia" w:eastAsiaTheme="majorEastAsia" w:hAnsiTheme="majorEastAsia"/>
            <w:noProof/>
          </w:rPr>
          <w:t>关于雷驰瑞泰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_Toc170822514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- 27 -</w:t>
        </w:r>
        <w:r w:rsidR="00583972">
          <w:rPr>
            <w:noProof/>
            <w:webHidden/>
          </w:rPr>
          <w:fldChar w:fldCharType="end"/>
        </w:r>
      </w:hyperlink>
    </w:p>
    <w:p w14:paraId="57C34913" w14:textId="7F68E359" w:rsidR="00583972" w:rsidRDefault="00853A3E">
      <w:pPr>
        <w:pStyle w:val="TOC1"/>
        <w:rPr>
          <w:rFonts w:asciiTheme="minorHAnsi" w:eastAsiaTheme="minorEastAsia" w:hAnsiTheme="minorHAnsi" w:cstheme="minorBidi"/>
          <w:bCs w:val="0"/>
          <w:caps w:val="0"/>
          <w:noProof/>
          <w:sz w:val="21"/>
          <w:szCs w:val="22"/>
          <w14:ligatures w14:val="standardContextual"/>
        </w:rPr>
      </w:pPr>
      <w:hyperlink w:anchor="_Toc170822515" w:history="1">
        <w:r w:rsidR="00583972" w:rsidRPr="00450412">
          <w:rPr>
            <w:rStyle w:val="aff1"/>
            <w:rFonts w:asciiTheme="majorEastAsia" w:eastAsiaTheme="majorEastAsia" w:hAnsiTheme="majorEastAsia"/>
            <w:noProof/>
          </w:rPr>
          <w:t>联系我们</w:t>
        </w:r>
        <w:r w:rsidR="00583972">
          <w:rPr>
            <w:noProof/>
            <w:webHidden/>
          </w:rPr>
          <w:tab/>
        </w:r>
        <w:r w:rsidR="00583972">
          <w:rPr>
            <w:noProof/>
            <w:webHidden/>
          </w:rPr>
          <w:fldChar w:fldCharType="begin"/>
        </w:r>
        <w:r w:rsidR="00583972">
          <w:rPr>
            <w:noProof/>
            <w:webHidden/>
          </w:rPr>
          <w:instrText xml:space="preserve"> PAGEREF _Toc170822515 \h </w:instrText>
        </w:r>
        <w:r w:rsidR="00583972">
          <w:rPr>
            <w:noProof/>
            <w:webHidden/>
          </w:rPr>
        </w:r>
        <w:r w:rsidR="00583972">
          <w:rPr>
            <w:noProof/>
            <w:webHidden/>
          </w:rPr>
          <w:fldChar w:fldCharType="separate"/>
        </w:r>
        <w:r w:rsidR="00583972">
          <w:rPr>
            <w:noProof/>
            <w:webHidden/>
          </w:rPr>
          <w:t>- 27 -</w:t>
        </w:r>
        <w:r w:rsidR="00583972">
          <w:rPr>
            <w:noProof/>
            <w:webHidden/>
          </w:rPr>
          <w:fldChar w:fldCharType="end"/>
        </w:r>
      </w:hyperlink>
    </w:p>
    <w:p w14:paraId="1EB97C75" w14:textId="77777777" w:rsidR="00ED35CC" w:rsidRDefault="008B489E">
      <w:pPr>
        <w:spacing w:before="240"/>
        <w:jc w:val="center"/>
        <w:rPr>
          <w:color w:val="0000FF"/>
        </w:rPr>
      </w:pPr>
      <w:r>
        <w:rPr>
          <w:sz w:val="21"/>
        </w:rPr>
        <w:fldChar w:fldCharType="end"/>
      </w:r>
    </w:p>
    <w:p w14:paraId="4CE84595" w14:textId="77777777" w:rsidR="00ED35CC" w:rsidRDefault="00ED35CC">
      <w:pPr>
        <w:pStyle w:val="1"/>
        <w:numPr>
          <w:ilvl w:val="0"/>
          <w:numId w:val="0"/>
        </w:numPr>
        <w:spacing w:before="163" w:after="163"/>
        <w:rPr>
          <w:rFonts w:hint="eastAsia"/>
        </w:rPr>
        <w:sectPr w:rsidR="00ED35CC" w:rsidSect="007610FE">
          <w:headerReference w:type="even" r:id="rId22"/>
          <w:headerReference w:type="default" r:id="rId23"/>
          <w:footerReference w:type="default" r:id="rId24"/>
          <w:headerReference w:type="first" r:id="rId25"/>
          <w:pgSz w:w="11906" w:h="16838"/>
          <w:pgMar w:top="1440" w:right="1080" w:bottom="1440" w:left="1080" w:header="680" w:footer="850" w:gutter="0"/>
          <w:pgNumType w:fmt="upperRoman" w:start="1"/>
          <w:cols w:space="720"/>
          <w:docGrid w:type="lines" w:linePitch="326"/>
        </w:sectPr>
      </w:pPr>
    </w:p>
    <w:p w14:paraId="05C23DFF" w14:textId="77777777" w:rsidR="00ED35CC" w:rsidRPr="00EC104C" w:rsidRDefault="008B489E" w:rsidP="00EC104C">
      <w:pPr>
        <w:pStyle w:val="1"/>
        <w:spacing w:before="163" w:after="163"/>
        <w:rPr>
          <w:rFonts w:hint="eastAsia"/>
        </w:rPr>
      </w:pPr>
      <w:bookmarkStart w:id="2" w:name="_Toc125969254"/>
      <w:bookmarkStart w:id="3" w:name="_Toc23913"/>
      <w:bookmarkStart w:id="4" w:name="_Toc170822477"/>
      <w:r w:rsidRPr="00EC104C">
        <w:rPr>
          <w:rFonts w:hint="eastAsia"/>
        </w:rPr>
        <w:lastRenderedPageBreak/>
        <w:t>测试条件规格表</w:t>
      </w:r>
      <w:bookmarkEnd w:id="2"/>
      <w:bookmarkEnd w:id="3"/>
      <w:bookmarkEnd w:id="4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D35CC" w14:paraId="0FB223D0" w14:textId="77777777">
        <w:trPr>
          <w:trHeight w:val="90"/>
        </w:trPr>
        <w:tc>
          <w:tcPr>
            <w:tcW w:w="1250" w:type="pct"/>
          </w:tcPr>
          <w:p w14:paraId="07D12373" w14:textId="7AB4225B" w:rsidR="00ED35CC" w:rsidRDefault="00463BF9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产品型号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规格</w:t>
            </w:r>
          </w:p>
        </w:tc>
        <w:tc>
          <w:tcPr>
            <w:tcW w:w="3750" w:type="pct"/>
            <w:gridSpan w:val="3"/>
          </w:tcPr>
          <w:p w14:paraId="7D49B503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77GHz</w:t>
            </w:r>
            <w:r>
              <w:rPr>
                <w:rFonts w:hint="eastAsia"/>
                <w:sz w:val="21"/>
                <w:szCs w:val="21"/>
              </w:rPr>
              <w:t>数字型雷达目标模拟器</w:t>
            </w:r>
          </w:p>
        </w:tc>
      </w:tr>
      <w:tr w:rsidR="00ED35CC" w14:paraId="1405565A" w14:textId="77777777">
        <w:tc>
          <w:tcPr>
            <w:tcW w:w="1250" w:type="pct"/>
          </w:tcPr>
          <w:p w14:paraId="40148F72" w14:textId="2DF1EF24" w:rsidR="00ED35CC" w:rsidRDefault="00463BF9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产品序列号</w:t>
            </w:r>
          </w:p>
        </w:tc>
        <w:tc>
          <w:tcPr>
            <w:tcW w:w="3750" w:type="pct"/>
            <w:gridSpan w:val="3"/>
          </w:tcPr>
          <w:p w14:paraId="6FCFDAAF" w14:textId="42F3E587" w:rsidR="00ED35CC" w:rsidRDefault="00CE1458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SN24</w:t>
            </w:r>
            <w:r w:rsidR="00217E57">
              <w:rPr>
                <w:rFonts w:hint="eastAsia"/>
                <w:sz w:val="21"/>
                <w:szCs w:val="21"/>
              </w:rPr>
              <w:t>33</w:t>
            </w:r>
            <w:r>
              <w:rPr>
                <w:rFonts w:hint="eastAsia"/>
                <w:sz w:val="21"/>
                <w:szCs w:val="21"/>
              </w:rPr>
              <w:t>01V11-2P</w:t>
            </w:r>
          </w:p>
        </w:tc>
      </w:tr>
      <w:tr w:rsidR="00ED35CC" w14:paraId="5E859E63" w14:textId="77777777">
        <w:tc>
          <w:tcPr>
            <w:tcW w:w="1250" w:type="pct"/>
          </w:tcPr>
          <w:p w14:paraId="2BCE6807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生产厂商</w:t>
            </w:r>
          </w:p>
        </w:tc>
        <w:tc>
          <w:tcPr>
            <w:tcW w:w="3750" w:type="pct"/>
            <w:gridSpan w:val="3"/>
          </w:tcPr>
          <w:p w14:paraId="2879AA43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北京雷驰瑞泰科技有限公司</w:t>
            </w:r>
          </w:p>
        </w:tc>
      </w:tr>
      <w:tr w:rsidR="00ED35CC" w14:paraId="6186D569" w14:textId="77777777">
        <w:tc>
          <w:tcPr>
            <w:tcW w:w="1250" w:type="pct"/>
          </w:tcPr>
          <w:p w14:paraId="471A11D5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设备校准时间</w:t>
            </w:r>
          </w:p>
        </w:tc>
        <w:tc>
          <w:tcPr>
            <w:tcW w:w="3750" w:type="pct"/>
            <w:gridSpan w:val="3"/>
          </w:tcPr>
          <w:p w14:paraId="4E2AF85D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2022</w:t>
            </w:r>
            <w:r>
              <w:rPr>
                <w:rFonts w:hint="eastAsia"/>
                <w:sz w:val="21"/>
                <w:szCs w:val="21"/>
              </w:rPr>
              <w:t>年</w:t>
            </w:r>
            <w:r>
              <w:rPr>
                <w:rFonts w:hint="eastAsia"/>
                <w:sz w:val="21"/>
                <w:szCs w:val="21"/>
              </w:rPr>
              <w:t>12</w:t>
            </w:r>
            <w:r>
              <w:rPr>
                <w:rFonts w:hint="eastAsia"/>
                <w:sz w:val="21"/>
                <w:szCs w:val="21"/>
              </w:rPr>
              <w:t>月</w:t>
            </w:r>
          </w:p>
        </w:tc>
      </w:tr>
      <w:tr w:rsidR="00ED35CC" w14:paraId="7B5D92AC" w14:textId="77777777">
        <w:tc>
          <w:tcPr>
            <w:tcW w:w="1250" w:type="pct"/>
          </w:tcPr>
          <w:p w14:paraId="0CB5FDE1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测试时间</w:t>
            </w:r>
          </w:p>
        </w:tc>
        <w:tc>
          <w:tcPr>
            <w:tcW w:w="3750" w:type="pct"/>
            <w:gridSpan w:val="3"/>
          </w:tcPr>
          <w:p w14:paraId="3CD96752" w14:textId="537C36D2" w:rsidR="00ED35CC" w:rsidRDefault="008B489E" w:rsidP="00D85F14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202</w:t>
            </w:r>
            <w:r w:rsidR="007E5EFE">
              <w:rPr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年</w:t>
            </w:r>
            <w:r w:rsidR="00217E57">
              <w:rPr>
                <w:rFonts w:hint="eastAsia"/>
                <w:sz w:val="21"/>
                <w:szCs w:val="21"/>
              </w:rPr>
              <w:t>8</w:t>
            </w:r>
            <w:r>
              <w:rPr>
                <w:rFonts w:hint="eastAsia"/>
                <w:sz w:val="21"/>
                <w:szCs w:val="21"/>
              </w:rPr>
              <w:t>月</w:t>
            </w:r>
            <w:r w:rsidR="00D85F14">
              <w:rPr>
                <w:sz w:val="21"/>
                <w:szCs w:val="21"/>
              </w:rPr>
              <w:t>1</w:t>
            </w:r>
            <w:r w:rsidR="00217E57">
              <w:rPr>
                <w:rFonts w:hint="eastAsia"/>
                <w:sz w:val="21"/>
                <w:szCs w:val="21"/>
              </w:rPr>
              <w:t>4</w:t>
            </w:r>
            <w:r>
              <w:rPr>
                <w:rFonts w:hint="eastAsia"/>
                <w:sz w:val="21"/>
                <w:szCs w:val="21"/>
              </w:rPr>
              <w:t>日</w:t>
            </w:r>
          </w:p>
        </w:tc>
      </w:tr>
      <w:tr w:rsidR="00ED35CC" w14:paraId="233AB7B2" w14:textId="77777777">
        <w:tc>
          <w:tcPr>
            <w:tcW w:w="1250" w:type="pct"/>
          </w:tcPr>
          <w:p w14:paraId="4FD0C12D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测试地点</w:t>
            </w:r>
          </w:p>
        </w:tc>
        <w:tc>
          <w:tcPr>
            <w:tcW w:w="3750" w:type="pct"/>
            <w:gridSpan w:val="3"/>
          </w:tcPr>
          <w:p w14:paraId="168FBC62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北京雷驰瑞泰科技有限公司，北京市海淀区中关村南大街</w:t>
            </w:r>
            <w:r>
              <w:rPr>
                <w:rFonts w:hint="eastAsia"/>
                <w:sz w:val="21"/>
                <w:szCs w:val="21"/>
              </w:rPr>
              <w:t>17</w:t>
            </w:r>
            <w:r>
              <w:rPr>
                <w:rFonts w:hint="eastAsia"/>
                <w:sz w:val="21"/>
                <w:szCs w:val="21"/>
              </w:rPr>
              <w:t>号韦伯时代中心</w:t>
            </w:r>
            <w:r>
              <w:rPr>
                <w:rFonts w:hint="eastAsia"/>
                <w:sz w:val="21"/>
                <w:szCs w:val="21"/>
              </w:rPr>
              <w:t>17</w:t>
            </w:r>
            <w:r>
              <w:rPr>
                <w:rFonts w:hint="eastAsia"/>
                <w:sz w:val="21"/>
                <w:szCs w:val="21"/>
              </w:rPr>
              <w:t>号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号楼</w:t>
            </w:r>
            <w:r>
              <w:rPr>
                <w:rFonts w:hint="eastAsia"/>
                <w:sz w:val="21"/>
                <w:szCs w:val="21"/>
              </w:rPr>
              <w:t>17</w:t>
            </w:r>
            <w:r>
              <w:rPr>
                <w:rFonts w:hint="eastAsia"/>
                <w:sz w:val="21"/>
                <w:szCs w:val="21"/>
              </w:rPr>
              <w:t>层</w:t>
            </w:r>
            <w:r>
              <w:rPr>
                <w:rFonts w:hint="eastAsia"/>
                <w:sz w:val="21"/>
                <w:szCs w:val="21"/>
              </w:rPr>
              <w:t>1713</w:t>
            </w:r>
            <w:r>
              <w:rPr>
                <w:rFonts w:hint="eastAsia"/>
                <w:sz w:val="21"/>
                <w:szCs w:val="21"/>
              </w:rPr>
              <w:t>室</w:t>
            </w:r>
          </w:p>
        </w:tc>
      </w:tr>
      <w:tr w:rsidR="00ED35CC" w14:paraId="2CCAC8C3" w14:textId="77777777">
        <w:tc>
          <w:tcPr>
            <w:tcW w:w="5000" w:type="pct"/>
            <w:gridSpan w:val="4"/>
          </w:tcPr>
          <w:p w14:paraId="466F0976" w14:textId="77777777" w:rsidR="00ED35CC" w:rsidRDefault="008B489E">
            <w:pPr>
              <w:pStyle w:val="a3"/>
              <w:ind w:firstLine="0"/>
              <w:rPr>
                <w:color w:val="000000" w:themeColor="text1"/>
                <w:szCs w:val="21"/>
              </w:rPr>
            </w:pPr>
            <w:r>
              <w:rPr>
                <w:rFonts w:hint="eastAsia"/>
                <w:color w:val="000000" w:themeColor="text1"/>
                <w:szCs w:val="21"/>
              </w:rPr>
              <w:t>测试仪器</w:t>
            </w:r>
          </w:p>
        </w:tc>
      </w:tr>
      <w:tr w:rsidR="00ED35CC" w14:paraId="4E1C7BA3" w14:textId="77777777">
        <w:tc>
          <w:tcPr>
            <w:tcW w:w="1250" w:type="pct"/>
          </w:tcPr>
          <w:p w14:paraId="7A84B2F5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测试仪器名称</w:t>
            </w:r>
          </w:p>
        </w:tc>
        <w:tc>
          <w:tcPr>
            <w:tcW w:w="1250" w:type="pct"/>
          </w:tcPr>
          <w:p w14:paraId="4FD26434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设备型号</w:t>
            </w:r>
          </w:p>
        </w:tc>
        <w:tc>
          <w:tcPr>
            <w:tcW w:w="1250" w:type="pct"/>
          </w:tcPr>
          <w:p w14:paraId="555AFAD4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技术指标</w:t>
            </w:r>
          </w:p>
        </w:tc>
        <w:tc>
          <w:tcPr>
            <w:tcW w:w="1250" w:type="pct"/>
          </w:tcPr>
          <w:p w14:paraId="1E556BFD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校准时间</w:t>
            </w:r>
          </w:p>
        </w:tc>
      </w:tr>
      <w:tr w:rsidR="00ED35CC" w14:paraId="735F3397" w14:textId="77777777">
        <w:tc>
          <w:tcPr>
            <w:tcW w:w="1250" w:type="pct"/>
          </w:tcPr>
          <w:p w14:paraId="35BFF4EE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信号源</w:t>
            </w:r>
          </w:p>
        </w:tc>
        <w:tc>
          <w:tcPr>
            <w:tcW w:w="1250" w:type="pct"/>
          </w:tcPr>
          <w:p w14:paraId="20242AB3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Keysight83630B</w:t>
            </w:r>
          </w:p>
        </w:tc>
        <w:tc>
          <w:tcPr>
            <w:tcW w:w="1250" w:type="pct"/>
          </w:tcPr>
          <w:p w14:paraId="2686DF82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1F3946D6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2022.6</w:t>
            </w:r>
          </w:p>
        </w:tc>
      </w:tr>
      <w:tr w:rsidR="00ED35CC" w14:paraId="0B771E96" w14:textId="77777777">
        <w:tc>
          <w:tcPr>
            <w:tcW w:w="1250" w:type="pct"/>
          </w:tcPr>
          <w:p w14:paraId="264B1C5F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频谱分析仪</w:t>
            </w:r>
          </w:p>
        </w:tc>
        <w:tc>
          <w:tcPr>
            <w:tcW w:w="1250" w:type="pct"/>
          </w:tcPr>
          <w:p w14:paraId="2A8C2D5F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N9020A</w:t>
            </w:r>
          </w:p>
        </w:tc>
        <w:tc>
          <w:tcPr>
            <w:tcW w:w="1250" w:type="pct"/>
          </w:tcPr>
          <w:p w14:paraId="5EB56C94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71134626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2022.6</w:t>
            </w:r>
          </w:p>
        </w:tc>
      </w:tr>
      <w:tr w:rsidR="00ED35CC" w14:paraId="3677EB6B" w14:textId="77777777">
        <w:tc>
          <w:tcPr>
            <w:tcW w:w="1250" w:type="pct"/>
          </w:tcPr>
          <w:p w14:paraId="73DD20DA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网络分析仪</w:t>
            </w:r>
          </w:p>
        </w:tc>
        <w:tc>
          <w:tcPr>
            <w:tcW w:w="1250" w:type="pct"/>
          </w:tcPr>
          <w:p w14:paraId="05424C87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N5020C</w:t>
            </w:r>
          </w:p>
        </w:tc>
        <w:tc>
          <w:tcPr>
            <w:tcW w:w="1250" w:type="pct"/>
          </w:tcPr>
          <w:p w14:paraId="5B7E77EF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1DCC0210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2022.6</w:t>
            </w:r>
          </w:p>
        </w:tc>
      </w:tr>
      <w:tr w:rsidR="00ED35CC" w14:paraId="40611063" w14:textId="77777777">
        <w:tc>
          <w:tcPr>
            <w:tcW w:w="1250" w:type="pct"/>
          </w:tcPr>
          <w:p w14:paraId="318F25EA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示波器</w:t>
            </w:r>
          </w:p>
        </w:tc>
        <w:tc>
          <w:tcPr>
            <w:tcW w:w="1250" w:type="pct"/>
          </w:tcPr>
          <w:p w14:paraId="5BAE44C4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47910D56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22B978EE" w14:textId="77777777" w:rsidR="00ED35CC" w:rsidRDefault="00ED35CC">
            <w:pPr>
              <w:rPr>
                <w:sz w:val="21"/>
                <w:szCs w:val="21"/>
              </w:rPr>
            </w:pPr>
          </w:p>
        </w:tc>
      </w:tr>
      <w:tr w:rsidR="00ED35CC" w14:paraId="19DE262B" w14:textId="77777777">
        <w:tc>
          <w:tcPr>
            <w:tcW w:w="1250" w:type="pct"/>
          </w:tcPr>
          <w:p w14:paraId="66BE7C35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高精度雷达</w:t>
            </w:r>
          </w:p>
        </w:tc>
        <w:tc>
          <w:tcPr>
            <w:tcW w:w="1250" w:type="pct"/>
          </w:tcPr>
          <w:p w14:paraId="34AFD9B7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594020DD" w14:textId="77777777" w:rsidR="00ED35CC" w:rsidRDefault="00ED35CC">
            <w:pPr>
              <w:rPr>
                <w:sz w:val="21"/>
                <w:szCs w:val="21"/>
              </w:rPr>
            </w:pPr>
          </w:p>
        </w:tc>
        <w:tc>
          <w:tcPr>
            <w:tcW w:w="1250" w:type="pct"/>
          </w:tcPr>
          <w:p w14:paraId="0C39A0E5" w14:textId="77777777" w:rsidR="00ED35CC" w:rsidRDefault="00ED35CC">
            <w:pPr>
              <w:rPr>
                <w:sz w:val="21"/>
                <w:szCs w:val="21"/>
              </w:rPr>
            </w:pPr>
          </w:p>
        </w:tc>
      </w:tr>
      <w:tr w:rsidR="00ED35CC" w14:paraId="6310CF12" w14:textId="77777777">
        <w:tc>
          <w:tcPr>
            <w:tcW w:w="1250" w:type="pct"/>
          </w:tcPr>
          <w:p w14:paraId="7A6B0334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测试一般性要求</w:t>
            </w:r>
          </w:p>
        </w:tc>
        <w:tc>
          <w:tcPr>
            <w:tcW w:w="3750" w:type="pct"/>
            <w:gridSpan w:val="3"/>
          </w:tcPr>
          <w:p w14:paraId="7666DBF2" w14:textId="77777777" w:rsidR="00ED35CC" w:rsidRDefault="008B489E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每一项测试开始前，需要保证</w:t>
            </w:r>
            <w:r>
              <w:rPr>
                <w:rFonts w:hint="eastAsia"/>
                <w:sz w:val="21"/>
                <w:szCs w:val="21"/>
              </w:rPr>
              <w:t>RTS</w:t>
            </w:r>
            <w:r>
              <w:rPr>
                <w:rFonts w:hint="eastAsia"/>
                <w:sz w:val="21"/>
                <w:szCs w:val="21"/>
              </w:rPr>
              <w:t>设备和各种仪器开机</w:t>
            </w:r>
            <w:r>
              <w:rPr>
                <w:sz w:val="21"/>
                <w:szCs w:val="21"/>
              </w:rPr>
              <w:t>30</w:t>
            </w:r>
            <w:r>
              <w:rPr>
                <w:rFonts w:hint="eastAsia"/>
                <w:sz w:val="21"/>
                <w:szCs w:val="21"/>
              </w:rPr>
              <w:t>分钟以上</w:t>
            </w:r>
          </w:p>
        </w:tc>
      </w:tr>
    </w:tbl>
    <w:p w14:paraId="16E4BEA2" w14:textId="77777777" w:rsidR="00ED35CC" w:rsidRDefault="00ED35CC">
      <w:pPr>
        <w:pStyle w:val="1"/>
        <w:spacing w:before="163" w:after="163"/>
        <w:rPr>
          <w:rFonts w:hint="eastAsia"/>
          <w:color w:val="490BE5"/>
        </w:rPr>
        <w:sectPr w:rsidR="00ED35CC" w:rsidSect="007610FE">
          <w:headerReference w:type="even" r:id="rId26"/>
          <w:headerReference w:type="default" r:id="rId27"/>
          <w:footerReference w:type="default" r:id="rId28"/>
          <w:headerReference w:type="first" r:id="rId29"/>
          <w:pgSz w:w="11906" w:h="16838"/>
          <w:pgMar w:top="1440" w:right="1800" w:bottom="1440" w:left="1800" w:header="680" w:footer="850" w:gutter="0"/>
          <w:pgNumType w:start="1"/>
          <w:cols w:space="720"/>
          <w:docGrid w:type="lines" w:linePitch="326"/>
        </w:sectPr>
      </w:pPr>
    </w:p>
    <w:p w14:paraId="7E158A38" w14:textId="25B4A233" w:rsidR="00FD181A" w:rsidRDefault="00FD181A">
      <w:pPr>
        <w:pStyle w:val="1"/>
        <w:spacing w:before="163" w:after="163"/>
        <w:rPr>
          <w:rFonts w:hint="eastAsia"/>
        </w:rPr>
      </w:pPr>
      <w:bookmarkStart w:id="5" w:name="_Toc170822478"/>
      <w:bookmarkStart w:id="6" w:name="_Toc125969255"/>
      <w:bookmarkStart w:id="7" w:name="_Toc23187"/>
      <w:r>
        <w:rPr>
          <w:rFonts w:hint="eastAsia"/>
        </w:rPr>
        <w:lastRenderedPageBreak/>
        <w:t>指标对照表</w:t>
      </w:r>
      <w:bookmarkEnd w:id="5"/>
    </w:p>
    <w:tbl>
      <w:tblPr>
        <w:tblStyle w:val="afd"/>
        <w:tblW w:w="5000" w:type="pct"/>
        <w:jc w:val="center"/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FD181A" w14:paraId="7D430851" w14:textId="77777777" w:rsidTr="006D0F9F">
        <w:trPr>
          <w:jc w:val="center"/>
        </w:trPr>
        <w:tc>
          <w:tcPr>
            <w:tcW w:w="1666" w:type="pct"/>
            <w:vAlign w:val="center"/>
          </w:tcPr>
          <w:p w14:paraId="68BE1F70" w14:textId="2EFC1DD4" w:rsidR="00FD181A" w:rsidRDefault="00FD181A" w:rsidP="00723B0D">
            <w:pPr>
              <w:jc w:val="center"/>
            </w:pPr>
            <w:r>
              <w:rPr>
                <w:rFonts w:hint="eastAsia"/>
              </w:rPr>
              <w:t>测试项</w:t>
            </w:r>
          </w:p>
        </w:tc>
        <w:tc>
          <w:tcPr>
            <w:tcW w:w="1667" w:type="pct"/>
            <w:vAlign w:val="center"/>
          </w:tcPr>
          <w:p w14:paraId="60C901A9" w14:textId="602B63C3" w:rsidR="00FD181A" w:rsidRDefault="00FD181A" w:rsidP="00723B0D">
            <w:pPr>
              <w:jc w:val="center"/>
            </w:pPr>
            <w:r>
              <w:rPr>
                <w:rFonts w:hint="eastAsia"/>
              </w:rPr>
              <w:t>设计指标</w:t>
            </w:r>
          </w:p>
        </w:tc>
        <w:tc>
          <w:tcPr>
            <w:tcW w:w="1667" w:type="pct"/>
            <w:vAlign w:val="center"/>
          </w:tcPr>
          <w:p w14:paraId="1A519D31" w14:textId="40EB1CF9" w:rsidR="00FD181A" w:rsidRDefault="00FD181A" w:rsidP="00723B0D">
            <w:pPr>
              <w:jc w:val="center"/>
            </w:pPr>
            <w:r>
              <w:rPr>
                <w:rFonts w:hint="eastAsia"/>
              </w:rPr>
              <w:t>测试指标</w:t>
            </w:r>
          </w:p>
        </w:tc>
      </w:tr>
      <w:tr w:rsidR="00FD181A" w14:paraId="18133E14" w14:textId="77777777" w:rsidTr="006D0F9F">
        <w:trPr>
          <w:jc w:val="center"/>
        </w:trPr>
        <w:tc>
          <w:tcPr>
            <w:tcW w:w="1666" w:type="pct"/>
            <w:vAlign w:val="center"/>
          </w:tcPr>
          <w:p w14:paraId="0FA31213" w14:textId="1FD2E36B" w:rsidR="00FD181A" w:rsidRDefault="00FD181A" w:rsidP="00723B0D">
            <w:pPr>
              <w:jc w:val="center"/>
            </w:pPr>
            <w:r>
              <w:rPr>
                <w:rFonts w:hint="eastAsia"/>
              </w:rPr>
              <w:t>距离范围</w:t>
            </w:r>
          </w:p>
        </w:tc>
        <w:tc>
          <w:tcPr>
            <w:tcW w:w="1667" w:type="pct"/>
            <w:vAlign w:val="center"/>
          </w:tcPr>
          <w:p w14:paraId="7DF9261C" w14:textId="0803A938" w:rsidR="00FD181A" w:rsidRDefault="00FD181A" w:rsidP="00247D9A">
            <w:pPr>
              <w:jc w:val="center"/>
            </w:pPr>
            <w:r>
              <w:rPr>
                <w:rFonts w:hint="eastAsia"/>
              </w:rPr>
              <w:t>0</w:t>
            </w:r>
            <w:r>
              <w:t>~</w:t>
            </w:r>
            <w:r w:rsidR="00247D9A">
              <w:t>50</w:t>
            </w:r>
            <w:r>
              <w:t>0m</w:t>
            </w:r>
          </w:p>
        </w:tc>
        <w:tc>
          <w:tcPr>
            <w:tcW w:w="1667" w:type="pct"/>
            <w:vAlign w:val="center"/>
          </w:tcPr>
          <w:p w14:paraId="5A37FDC0" w14:textId="272D9E0B" w:rsidR="00FD181A" w:rsidRDefault="007E5EFE" w:rsidP="007E5EFE">
            <w:pPr>
              <w:jc w:val="center"/>
            </w:pPr>
            <w:r>
              <w:t>0</w:t>
            </w:r>
            <w:r w:rsidR="00FD181A">
              <w:t>~</w:t>
            </w:r>
            <w:r>
              <w:t>50</w:t>
            </w:r>
            <w:r w:rsidR="00FD181A">
              <w:t>0m</w:t>
            </w:r>
          </w:p>
        </w:tc>
      </w:tr>
      <w:tr w:rsidR="00FD181A" w14:paraId="558130F9" w14:textId="77777777" w:rsidTr="006D0F9F">
        <w:trPr>
          <w:jc w:val="center"/>
        </w:trPr>
        <w:tc>
          <w:tcPr>
            <w:tcW w:w="1666" w:type="pct"/>
            <w:vAlign w:val="center"/>
          </w:tcPr>
          <w:p w14:paraId="35414661" w14:textId="58DBC1B6" w:rsidR="00FD181A" w:rsidRDefault="00FD181A" w:rsidP="00723B0D">
            <w:pPr>
              <w:jc w:val="center"/>
            </w:pPr>
            <w:r>
              <w:rPr>
                <w:rFonts w:hint="eastAsia"/>
              </w:rPr>
              <w:t>距离精度</w:t>
            </w:r>
          </w:p>
        </w:tc>
        <w:tc>
          <w:tcPr>
            <w:tcW w:w="1667" w:type="pct"/>
            <w:vAlign w:val="center"/>
          </w:tcPr>
          <w:p w14:paraId="2435CB29" w14:textId="7120D53F" w:rsidR="00FD181A" w:rsidRDefault="00FD181A" w:rsidP="00723B0D">
            <w:pPr>
              <w:jc w:val="center"/>
            </w:pPr>
            <w:r>
              <w:rPr>
                <w:rFonts w:hint="eastAsia"/>
              </w:rPr>
              <w:t>1mm</w:t>
            </w:r>
          </w:p>
        </w:tc>
        <w:tc>
          <w:tcPr>
            <w:tcW w:w="1667" w:type="pct"/>
            <w:vAlign w:val="center"/>
          </w:tcPr>
          <w:p w14:paraId="3EBFA828" w14:textId="77BD2483" w:rsidR="00FD181A" w:rsidRDefault="007E5EFE" w:rsidP="00723B0D">
            <w:pPr>
              <w:jc w:val="center"/>
            </w:pPr>
            <w:r>
              <w:t>1</w:t>
            </w:r>
            <w:r w:rsidR="000C08D8">
              <w:rPr>
                <w:rFonts w:hint="eastAsia"/>
              </w:rPr>
              <w:t>mm</w:t>
            </w:r>
          </w:p>
        </w:tc>
      </w:tr>
      <w:tr w:rsidR="006D0F9F" w14:paraId="79C05315" w14:textId="77777777" w:rsidTr="006D0F9F">
        <w:trPr>
          <w:jc w:val="center"/>
        </w:trPr>
        <w:tc>
          <w:tcPr>
            <w:tcW w:w="1666" w:type="pct"/>
            <w:vAlign w:val="center"/>
          </w:tcPr>
          <w:p w14:paraId="19BAFC47" w14:textId="2E55BA7E" w:rsidR="006D0F9F" w:rsidRDefault="006D0F9F" w:rsidP="00723B0D">
            <w:pPr>
              <w:jc w:val="center"/>
            </w:pPr>
            <w:r>
              <w:rPr>
                <w:rFonts w:hint="eastAsia"/>
              </w:rPr>
              <w:t>速度范围</w:t>
            </w:r>
          </w:p>
        </w:tc>
        <w:tc>
          <w:tcPr>
            <w:tcW w:w="1667" w:type="pct"/>
            <w:vAlign w:val="center"/>
          </w:tcPr>
          <w:p w14:paraId="356CEE36" w14:textId="29E03C88" w:rsidR="006D0F9F" w:rsidRDefault="006D0F9F" w:rsidP="00723B0D">
            <w:pPr>
              <w:jc w:val="center"/>
            </w:pPr>
            <w:r>
              <w:rPr>
                <w:rFonts w:hint="eastAsia"/>
              </w:rPr>
              <w:t>-</w:t>
            </w:r>
            <w:r>
              <w:t>720</w:t>
            </w:r>
            <w:r>
              <w:rPr>
                <w:rFonts w:hint="eastAsia"/>
              </w:rPr>
              <w:t>km/h</w:t>
            </w:r>
            <w:r>
              <w:t>~720</w:t>
            </w:r>
            <w:r>
              <w:rPr>
                <w:rFonts w:hint="eastAsia"/>
              </w:rPr>
              <w:t>km/h</w:t>
            </w:r>
          </w:p>
        </w:tc>
        <w:tc>
          <w:tcPr>
            <w:tcW w:w="1667" w:type="pct"/>
            <w:vAlign w:val="center"/>
          </w:tcPr>
          <w:p w14:paraId="2EFB4CDC" w14:textId="1A7EEF32" w:rsidR="006D0F9F" w:rsidRDefault="006D0F9F" w:rsidP="00723B0D">
            <w:pPr>
              <w:jc w:val="center"/>
            </w:pPr>
            <w:r>
              <w:rPr>
                <w:rFonts w:hint="eastAsia"/>
              </w:rPr>
              <w:t>-</w:t>
            </w:r>
            <w:r>
              <w:t>720</w:t>
            </w:r>
            <w:r>
              <w:rPr>
                <w:rFonts w:hint="eastAsia"/>
              </w:rPr>
              <w:t>km/h</w:t>
            </w:r>
            <w:r>
              <w:t>~720</w:t>
            </w:r>
            <w:r>
              <w:rPr>
                <w:rFonts w:hint="eastAsia"/>
              </w:rPr>
              <w:t>km/h</w:t>
            </w:r>
          </w:p>
        </w:tc>
      </w:tr>
      <w:tr w:rsidR="006D0F9F" w14:paraId="339537FA" w14:textId="77777777" w:rsidTr="006D0F9F">
        <w:trPr>
          <w:jc w:val="center"/>
        </w:trPr>
        <w:tc>
          <w:tcPr>
            <w:tcW w:w="1666" w:type="pct"/>
            <w:vAlign w:val="center"/>
          </w:tcPr>
          <w:p w14:paraId="584095E0" w14:textId="48A0F970" w:rsidR="006D0F9F" w:rsidRDefault="006D0F9F" w:rsidP="00723B0D">
            <w:pPr>
              <w:jc w:val="center"/>
            </w:pPr>
            <w:r>
              <w:rPr>
                <w:rFonts w:hint="eastAsia"/>
              </w:rPr>
              <w:t>速度精度</w:t>
            </w:r>
          </w:p>
        </w:tc>
        <w:tc>
          <w:tcPr>
            <w:tcW w:w="1667" w:type="pct"/>
            <w:vAlign w:val="center"/>
          </w:tcPr>
          <w:p w14:paraId="40C28EE9" w14:textId="7DA584AE" w:rsidR="006D0F9F" w:rsidRDefault="006D0F9F" w:rsidP="00723B0D">
            <w:pPr>
              <w:jc w:val="center"/>
            </w:pPr>
            <w:r>
              <w:rPr>
                <w:rFonts w:hint="eastAsia"/>
              </w:rPr>
              <w:t>0</w:t>
            </w:r>
            <w:r>
              <w:t>.01</w:t>
            </w:r>
            <w:r>
              <w:rPr>
                <w:rFonts w:hint="eastAsia"/>
              </w:rPr>
              <w:t>km/h</w:t>
            </w:r>
          </w:p>
        </w:tc>
        <w:tc>
          <w:tcPr>
            <w:tcW w:w="1667" w:type="pct"/>
            <w:vAlign w:val="center"/>
          </w:tcPr>
          <w:p w14:paraId="02F16700" w14:textId="1AD3FBE5" w:rsidR="006D0F9F" w:rsidRDefault="006D0F9F" w:rsidP="00723B0D">
            <w:pPr>
              <w:jc w:val="center"/>
            </w:pPr>
            <w:r>
              <w:rPr>
                <w:rFonts w:hint="eastAsia"/>
              </w:rPr>
              <w:t>0</w:t>
            </w:r>
            <w:r>
              <w:t>.01</w:t>
            </w:r>
            <w:r>
              <w:rPr>
                <w:rFonts w:hint="eastAsia"/>
              </w:rPr>
              <w:t>km/h</w:t>
            </w:r>
          </w:p>
        </w:tc>
      </w:tr>
      <w:tr w:rsidR="006D0F9F" w14:paraId="1C02FF6A" w14:textId="77777777" w:rsidTr="006D0F9F">
        <w:trPr>
          <w:jc w:val="center"/>
        </w:trPr>
        <w:tc>
          <w:tcPr>
            <w:tcW w:w="1666" w:type="pct"/>
            <w:vAlign w:val="center"/>
          </w:tcPr>
          <w:p w14:paraId="7E9148E1" w14:textId="4DBCBFD5" w:rsidR="006D0F9F" w:rsidRDefault="006D0F9F" w:rsidP="00723B0D">
            <w:pPr>
              <w:jc w:val="center"/>
            </w:pPr>
            <w:r>
              <w:rPr>
                <w:rFonts w:hint="eastAsia"/>
              </w:rPr>
              <w:t>RCS</w:t>
            </w:r>
            <w:r>
              <w:rPr>
                <w:rFonts w:hint="eastAsia"/>
              </w:rPr>
              <w:t>范围</w:t>
            </w:r>
          </w:p>
        </w:tc>
        <w:tc>
          <w:tcPr>
            <w:tcW w:w="1667" w:type="pct"/>
            <w:vAlign w:val="center"/>
          </w:tcPr>
          <w:p w14:paraId="26A5DAD9" w14:textId="04444D14" w:rsidR="006D0F9F" w:rsidRDefault="006D0F9F" w:rsidP="00723B0D">
            <w:pPr>
              <w:jc w:val="center"/>
            </w:pPr>
            <w:r>
              <w:rPr>
                <w:rFonts w:hint="eastAsia"/>
              </w:rPr>
              <w:t>0</w:t>
            </w:r>
            <w:r>
              <w:t>~90</w:t>
            </w:r>
            <w:r>
              <w:rPr>
                <w:rFonts w:hint="eastAsia"/>
              </w:rPr>
              <w:t>dBSm</w:t>
            </w:r>
          </w:p>
        </w:tc>
        <w:tc>
          <w:tcPr>
            <w:tcW w:w="1667" w:type="pct"/>
            <w:vAlign w:val="center"/>
          </w:tcPr>
          <w:p w14:paraId="43C97B18" w14:textId="7D46CF41" w:rsidR="006D0F9F" w:rsidRDefault="006D0F9F" w:rsidP="00723B0D">
            <w:pPr>
              <w:jc w:val="center"/>
            </w:pPr>
            <w:r>
              <w:rPr>
                <w:rFonts w:hint="eastAsia"/>
              </w:rPr>
              <w:t>0</w:t>
            </w:r>
            <w:r>
              <w:t>~90</w:t>
            </w:r>
            <w:r>
              <w:rPr>
                <w:rFonts w:hint="eastAsia"/>
              </w:rPr>
              <w:t>dBSm</w:t>
            </w:r>
          </w:p>
        </w:tc>
      </w:tr>
      <w:tr w:rsidR="006D0F9F" w14:paraId="0D7B95AA" w14:textId="77777777" w:rsidTr="006D0F9F">
        <w:trPr>
          <w:jc w:val="center"/>
        </w:trPr>
        <w:tc>
          <w:tcPr>
            <w:tcW w:w="1666" w:type="pct"/>
            <w:vAlign w:val="center"/>
          </w:tcPr>
          <w:p w14:paraId="3A0D3490" w14:textId="64A68DBD" w:rsidR="006D0F9F" w:rsidRDefault="006D0F9F" w:rsidP="00723B0D">
            <w:pPr>
              <w:jc w:val="center"/>
            </w:pPr>
            <w:r>
              <w:rPr>
                <w:rFonts w:hint="eastAsia"/>
              </w:rPr>
              <w:t>RCS</w:t>
            </w:r>
            <w:r>
              <w:rPr>
                <w:rFonts w:hint="eastAsia"/>
              </w:rPr>
              <w:t>精度</w:t>
            </w:r>
          </w:p>
        </w:tc>
        <w:tc>
          <w:tcPr>
            <w:tcW w:w="1667" w:type="pct"/>
            <w:vAlign w:val="center"/>
          </w:tcPr>
          <w:p w14:paraId="27A654DA" w14:textId="4AE712B5" w:rsidR="006D0F9F" w:rsidRDefault="006D0F9F" w:rsidP="00723B0D">
            <w:pPr>
              <w:jc w:val="center"/>
            </w:pPr>
            <w:r>
              <w:rPr>
                <w:rFonts w:hint="eastAsia"/>
              </w:rPr>
              <w:t>0</w:t>
            </w:r>
            <w:r>
              <w:t>.125</w:t>
            </w:r>
            <w:r>
              <w:rPr>
                <w:rFonts w:hint="eastAsia"/>
              </w:rPr>
              <w:t>dBSm</w:t>
            </w:r>
          </w:p>
        </w:tc>
        <w:tc>
          <w:tcPr>
            <w:tcW w:w="1667" w:type="pct"/>
            <w:vAlign w:val="center"/>
          </w:tcPr>
          <w:p w14:paraId="3311EF2F" w14:textId="7BC51F47" w:rsidR="006D0F9F" w:rsidRDefault="006D0F9F" w:rsidP="00723B0D">
            <w:pPr>
              <w:jc w:val="center"/>
            </w:pPr>
            <w:r>
              <w:rPr>
                <w:rFonts w:hint="eastAsia"/>
              </w:rPr>
              <w:t>0</w:t>
            </w:r>
            <w:r>
              <w:t>.</w:t>
            </w:r>
            <w:r w:rsidR="00294517">
              <w:t>1</w:t>
            </w:r>
            <w:r>
              <w:t>25</w:t>
            </w:r>
            <w:r>
              <w:rPr>
                <w:rFonts w:hint="eastAsia"/>
              </w:rPr>
              <w:t>dBSm</w:t>
            </w:r>
          </w:p>
        </w:tc>
      </w:tr>
      <w:tr w:rsidR="006D0F9F" w14:paraId="6894A7AC" w14:textId="77777777" w:rsidTr="006D0F9F">
        <w:trPr>
          <w:jc w:val="center"/>
        </w:trPr>
        <w:tc>
          <w:tcPr>
            <w:tcW w:w="1666" w:type="pct"/>
            <w:vAlign w:val="center"/>
          </w:tcPr>
          <w:p w14:paraId="59295AD2" w14:textId="7EEC2850" w:rsidR="006D0F9F" w:rsidRDefault="006D0F9F" w:rsidP="00723B0D">
            <w:pPr>
              <w:jc w:val="center"/>
            </w:pPr>
            <w:r>
              <w:rPr>
                <w:rFonts w:hint="eastAsia"/>
              </w:rPr>
              <w:t>平坦度</w:t>
            </w:r>
          </w:p>
        </w:tc>
        <w:tc>
          <w:tcPr>
            <w:tcW w:w="1667" w:type="pct"/>
            <w:vAlign w:val="center"/>
          </w:tcPr>
          <w:p w14:paraId="228E0FBE" w14:textId="078F252C" w:rsidR="006D0F9F" w:rsidRDefault="006D0F9F" w:rsidP="00723B0D">
            <w:pPr>
              <w:jc w:val="center"/>
            </w:pPr>
            <w:r>
              <w:rPr>
                <w:rFonts w:hint="eastAsia"/>
              </w:rPr>
              <w:t>±</w:t>
            </w:r>
            <w:r w:rsidR="00CE1458">
              <w:rPr>
                <w:rFonts w:hint="eastAsia"/>
              </w:rPr>
              <w:t>3</w:t>
            </w:r>
            <w:r>
              <w:rPr>
                <w:rFonts w:hint="eastAsia"/>
              </w:rPr>
              <w:t>dB</w:t>
            </w:r>
          </w:p>
        </w:tc>
        <w:tc>
          <w:tcPr>
            <w:tcW w:w="1667" w:type="pct"/>
            <w:vAlign w:val="center"/>
          </w:tcPr>
          <w:p w14:paraId="3EFEC39D" w14:textId="67505843" w:rsidR="006D0F9F" w:rsidRDefault="0039127A" w:rsidP="007E5EFE">
            <w:pPr>
              <w:jc w:val="center"/>
            </w:pPr>
            <w:r>
              <w:rPr>
                <w:rFonts w:hint="eastAsia"/>
              </w:rPr>
              <w:t>6.849</w:t>
            </w:r>
            <w:r w:rsidR="00CB6C99">
              <w:rPr>
                <w:rFonts w:hint="eastAsia"/>
              </w:rPr>
              <w:t>dB</w:t>
            </w:r>
          </w:p>
        </w:tc>
      </w:tr>
      <w:tr w:rsidR="006D0F9F" w14:paraId="2B8F57D8" w14:textId="77777777" w:rsidTr="006D0F9F">
        <w:trPr>
          <w:jc w:val="center"/>
        </w:trPr>
        <w:tc>
          <w:tcPr>
            <w:tcW w:w="1666" w:type="pct"/>
            <w:vAlign w:val="center"/>
          </w:tcPr>
          <w:p w14:paraId="29F15AD6" w14:textId="1765D3F1" w:rsidR="006D0F9F" w:rsidRDefault="006D0F9F" w:rsidP="00723B0D">
            <w:pPr>
              <w:jc w:val="center"/>
            </w:pPr>
            <w:r>
              <w:rPr>
                <w:rFonts w:hint="eastAsia"/>
              </w:rPr>
              <w:t>杂散</w:t>
            </w:r>
          </w:p>
        </w:tc>
        <w:tc>
          <w:tcPr>
            <w:tcW w:w="1667" w:type="pct"/>
            <w:vAlign w:val="center"/>
          </w:tcPr>
          <w:p w14:paraId="2B36860E" w14:textId="32B4BFC9" w:rsidR="006D0F9F" w:rsidRDefault="006D0F9F" w:rsidP="00723B0D">
            <w:pPr>
              <w:jc w:val="center"/>
            </w:pPr>
            <w:r>
              <w:rPr>
                <w:rFonts w:hint="eastAsia"/>
              </w:rPr>
              <w:t>&lt;</w:t>
            </w:r>
            <w:r>
              <w:t>-40dBc</w:t>
            </w:r>
          </w:p>
        </w:tc>
        <w:tc>
          <w:tcPr>
            <w:tcW w:w="1667" w:type="pct"/>
            <w:vAlign w:val="center"/>
          </w:tcPr>
          <w:p w14:paraId="65C19768" w14:textId="2C17B05A" w:rsidR="006D0F9F" w:rsidRDefault="006D0F9F" w:rsidP="007E5EFE">
            <w:pPr>
              <w:jc w:val="center"/>
            </w:pPr>
            <w:r>
              <w:rPr>
                <w:rFonts w:hint="eastAsia"/>
              </w:rPr>
              <w:t>&lt;</w:t>
            </w:r>
            <w:r>
              <w:t>-</w:t>
            </w:r>
            <w:r w:rsidR="006F252B">
              <w:rPr>
                <w:rFonts w:hint="eastAsia"/>
              </w:rPr>
              <w:t>27</w:t>
            </w:r>
            <w:r>
              <w:t>dBc</w:t>
            </w:r>
          </w:p>
        </w:tc>
      </w:tr>
    </w:tbl>
    <w:p w14:paraId="4D890408" w14:textId="77777777" w:rsidR="00FD181A" w:rsidRPr="00FD181A" w:rsidRDefault="00FD181A" w:rsidP="00FD181A"/>
    <w:p w14:paraId="1B648580" w14:textId="77777777" w:rsidR="00FD181A" w:rsidRDefault="00FD181A">
      <w:pPr>
        <w:widowControl/>
        <w:spacing w:line="240" w:lineRule="auto"/>
        <w:jc w:val="left"/>
      </w:pPr>
      <w:r>
        <w:br w:type="page"/>
      </w:r>
    </w:p>
    <w:p w14:paraId="6071FF34" w14:textId="7A623C6A" w:rsidR="00ED35CC" w:rsidRDefault="00FD181A">
      <w:pPr>
        <w:pStyle w:val="1"/>
        <w:spacing w:before="163" w:after="163"/>
        <w:rPr>
          <w:rFonts w:hint="eastAsia"/>
        </w:rPr>
      </w:pPr>
      <w:bookmarkStart w:id="8" w:name="_Toc170822479"/>
      <w:r>
        <w:rPr>
          <w:rFonts w:hint="eastAsia"/>
        </w:rPr>
        <w:lastRenderedPageBreak/>
        <w:t>距离</w:t>
      </w:r>
      <w:bookmarkEnd w:id="6"/>
      <w:bookmarkEnd w:id="7"/>
      <w:bookmarkEnd w:id="8"/>
    </w:p>
    <w:p w14:paraId="10584A21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9" w:name="_Toc125969256"/>
      <w:bookmarkStart w:id="10" w:name="_Toc30620"/>
      <w:bookmarkStart w:id="11" w:name="_Toc170822480"/>
      <w:r>
        <w:rPr>
          <w:rFonts w:hint="eastAsia"/>
        </w:rPr>
        <w:t>范围</w:t>
      </w:r>
      <w:bookmarkEnd w:id="9"/>
      <w:bookmarkEnd w:id="10"/>
      <w:bookmarkEnd w:id="11"/>
    </w:p>
    <w:p w14:paraId="26209E78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12" w:name="_Toc125969257"/>
      <w:bookmarkStart w:id="13" w:name="_Toc32488"/>
      <w:bookmarkStart w:id="14" w:name="_Toc170822481"/>
      <w:bookmarkStart w:id="15" w:name="_Toc14142"/>
      <w:r>
        <w:rPr>
          <w:rFonts w:hint="eastAsia"/>
        </w:rPr>
        <w:t>测试规格表</w:t>
      </w:r>
      <w:bookmarkEnd w:id="12"/>
      <w:bookmarkEnd w:id="13"/>
      <w:bookmarkEnd w:id="14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357"/>
        <w:gridCol w:w="6939"/>
      </w:tblGrid>
      <w:tr w:rsidR="00ED35CC" w14:paraId="2E3E072D" w14:textId="77777777">
        <w:tc>
          <w:tcPr>
            <w:tcW w:w="818" w:type="pct"/>
          </w:tcPr>
          <w:p w14:paraId="4C6C2A33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182" w:type="pct"/>
          </w:tcPr>
          <w:p w14:paraId="6C9BC0BD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模拟器模拟目标距离的范围，同时验证大步进下，大距离范围内的距离精度</w:t>
            </w:r>
          </w:p>
        </w:tc>
      </w:tr>
      <w:tr w:rsidR="00ED35CC" w14:paraId="100CCC2E" w14:textId="77777777">
        <w:tc>
          <w:tcPr>
            <w:tcW w:w="818" w:type="pct"/>
          </w:tcPr>
          <w:p w14:paraId="1CA60E36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182" w:type="pct"/>
          </w:tcPr>
          <w:p w14:paraId="297BDE53" w14:textId="033FA962" w:rsidR="00ED35CC" w:rsidRDefault="00485F59" w:rsidP="00836105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C51CB99" wp14:editId="0F73853B">
                  <wp:extent cx="3600000" cy="1383048"/>
                  <wp:effectExtent l="0" t="0" r="635" b="7620"/>
                  <wp:docPr id="12739260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9260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38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4FC89AA3" w14:textId="77777777">
        <w:trPr>
          <w:trHeight w:val="90"/>
        </w:trPr>
        <w:tc>
          <w:tcPr>
            <w:tcW w:w="818" w:type="pct"/>
          </w:tcPr>
          <w:p w14:paraId="5601B2C3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182" w:type="pct"/>
          </w:tcPr>
          <w:p w14:paraId="1A33C992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模拟器模拟各种目标的距离，网络分析仪记录目标距离信息，并进行误差统计</w:t>
            </w:r>
          </w:p>
        </w:tc>
      </w:tr>
      <w:tr w:rsidR="00ED35CC" w14:paraId="77C4A542" w14:textId="77777777">
        <w:tc>
          <w:tcPr>
            <w:tcW w:w="818" w:type="pct"/>
          </w:tcPr>
          <w:p w14:paraId="5DE14CAF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182" w:type="pct"/>
          </w:tcPr>
          <w:p w14:paraId="2747BDE0" w14:textId="145E6022" w:rsidR="00ED35CC" w:rsidRDefault="008B489E">
            <w:pPr>
              <w:pStyle w:val="a3"/>
              <w:numPr>
                <w:ilvl w:val="0"/>
                <w:numId w:val="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</w:t>
            </w:r>
            <w:r w:rsidR="00A949C1">
              <w:rPr>
                <w:rFonts w:hint="eastAsia"/>
                <w:sz w:val="18"/>
                <w:szCs w:val="18"/>
              </w:rPr>
              <w:t>恒定幅度</w:t>
            </w:r>
            <w:r>
              <w:rPr>
                <w:rFonts w:hint="eastAsia"/>
                <w:sz w:val="18"/>
                <w:szCs w:val="18"/>
              </w:rPr>
              <w:t>模式</w:t>
            </w:r>
          </w:p>
          <w:p w14:paraId="064C0E39" w14:textId="6D069D28" w:rsidR="00ED35CC" w:rsidRDefault="008B489E">
            <w:pPr>
              <w:pStyle w:val="a3"/>
              <w:numPr>
                <w:ilvl w:val="0"/>
                <w:numId w:val="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696F18">
              <w:rPr>
                <w:sz w:val="18"/>
                <w:szCs w:val="18"/>
              </w:rPr>
              <w:t>79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2ECA5E00" w14:textId="0F1EAFA5" w:rsidR="00ED35CC" w:rsidRDefault="008B489E">
            <w:pPr>
              <w:pStyle w:val="a3"/>
              <w:numPr>
                <w:ilvl w:val="0"/>
                <w:numId w:val="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系统延时：</w:t>
            </w:r>
            <w:r w:rsidR="00113EFC">
              <w:rPr>
                <w:sz w:val="18"/>
                <w:szCs w:val="18"/>
              </w:rPr>
              <w:t>76.</w:t>
            </w:r>
            <w:r w:rsidR="006F252B">
              <w:rPr>
                <w:rFonts w:hint="eastAsia"/>
                <w:sz w:val="18"/>
                <w:szCs w:val="18"/>
              </w:rPr>
              <w:t>54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1AF08875" w14:textId="2038D77F" w:rsidR="00ED35CC" w:rsidRDefault="008B489E">
            <w:pPr>
              <w:pStyle w:val="a3"/>
              <w:numPr>
                <w:ilvl w:val="0"/>
                <w:numId w:val="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雷达与</w:t>
            </w:r>
            <w:r>
              <w:rPr>
                <w:rFonts w:hint="eastAsia"/>
                <w:sz w:val="18"/>
                <w:szCs w:val="18"/>
              </w:rPr>
              <w:t xml:space="preserve"> RTS </w:t>
            </w:r>
            <w:r>
              <w:rPr>
                <w:rFonts w:hint="eastAsia"/>
                <w:sz w:val="18"/>
                <w:szCs w:val="18"/>
              </w:rPr>
              <w:t>的距离：</w:t>
            </w:r>
            <w:r w:rsidR="009E2EA8">
              <w:rPr>
                <w:sz w:val="18"/>
                <w:szCs w:val="18"/>
              </w:rPr>
              <w:t>1.</w:t>
            </w:r>
            <w:r w:rsidR="00AB6529">
              <w:rPr>
                <w:sz w:val="18"/>
                <w:szCs w:val="18"/>
              </w:rPr>
              <w:t>0</w:t>
            </w:r>
            <w:r w:rsidR="00713E26">
              <w:rPr>
                <w:sz w:val="18"/>
                <w:szCs w:val="18"/>
              </w:rPr>
              <w:t>0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18AFA315" w14:textId="77777777" w:rsidR="00ED35CC" w:rsidRDefault="008B489E">
            <w:pPr>
              <w:pStyle w:val="a3"/>
              <w:numPr>
                <w:ilvl w:val="0"/>
                <w:numId w:val="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0dB</w:t>
            </w:r>
          </w:p>
          <w:p w14:paraId="25102769" w14:textId="6D31DDA7" w:rsidR="00ED35CC" w:rsidRPr="00A949C1" w:rsidRDefault="00A949C1" w:rsidP="00A949C1">
            <w:pPr>
              <w:pStyle w:val="a3"/>
              <w:numPr>
                <w:ilvl w:val="0"/>
                <w:numId w:val="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发射增益衰减：</w:t>
            </w:r>
            <w:r>
              <w:rPr>
                <w:rFonts w:hint="eastAsia"/>
                <w:sz w:val="18"/>
                <w:szCs w:val="18"/>
              </w:rPr>
              <w:t>0dB</w:t>
            </w:r>
          </w:p>
        </w:tc>
      </w:tr>
      <w:tr w:rsidR="00ED35CC" w14:paraId="3040426C" w14:textId="77777777">
        <w:tc>
          <w:tcPr>
            <w:tcW w:w="818" w:type="pct"/>
          </w:tcPr>
          <w:p w14:paraId="4E04C512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网络分析仪</w:t>
            </w:r>
          </w:p>
        </w:tc>
        <w:tc>
          <w:tcPr>
            <w:tcW w:w="4182" w:type="pct"/>
          </w:tcPr>
          <w:p w14:paraId="28091331" w14:textId="77777777" w:rsidR="00ED35CC" w:rsidRDefault="008B489E">
            <w:pPr>
              <w:pStyle w:val="a3"/>
              <w:numPr>
                <w:ilvl w:val="0"/>
                <w:numId w:val="3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模式：时域测量模式</w:t>
            </w:r>
          </w:p>
          <w:p w14:paraId="7F31F57F" w14:textId="0DB6B226" w:rsidR="00ED35CC" w:rsidRDefault="008B489E">
            <w:pPr>
              <w:pStyle w:val="a3"/>
              <w:numPr>
                <w:ilvl w:val="0"/>
                <w:numId w:val="3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起始频率：</w:t>
            </w:r>
            <w:r w:rsidR="00696F18">
              <w:rPr>
                <w:sz w:val="18"/>
                <w:szCs w:val="18"/>
              </w:rPr>
              <w:t>7</w:t>
            </w:r>
            <w:r w:rsidR="00FA5670">
              <w:rPr>
                <w:sz w:val="18"/>
                <w:szCs w:val="18"/>
              </w:rPr>
              <w:t>.6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3AA3F9E8" w14:textId="463C4F35" w:rsidR="00ED35CC" w:rsidRDefault="008B489E">
            <w:pPr>
              <w:pStyle w:val="a3"/>
              <w:numPr>
                <w:ilvl w:val="0"/>
                <w:numId w:val="3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结束频率：</w:t>
            </w:r>
            <w:r w:rsidR="00696F18">
              <w:rPr>
                <w:sz w:val="18"/>
                <w:szCs w:val="18"/>
              </w:rPr>
              <w:t>9</w:t>
            </w:r>
            <w:r w:rsidR="00FA5670">
              <w:rPr>
                <w:sz w:val="18"/>
                <w:szCs w:val="18"/>
              </w:rPr>
              <w:t>.6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3FB6FAFE" w14:textId="77777777" w:rsidR="00ED35CC" w:rsidRDefault="008B489E">
            <w:pPr>
              <w:pStyle w:val="a3"/>
              <w:numPr>
                <w:ilvl w:val="0"/>
                <w:numId w:val="3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Sweep number</w:t>
            </w:r>
            <w:r>
              <w:rPr>
                <w:rFonts w:hint="eastAsia"/>
                <w:sz w:val="18"/>
                <w:szCs w:val="18"/>
              </w:rPr>
              <w:t>：</w:t>
            </w:r>
            <w:r>
              <w:rPr>
                <w:rFonts w:hint="eastAsia"/>
                <w:sz w:val="18"/>
                <w:szCs w:val="18"/>
              </w:rPr>
              <w:t>20001</w:t>
            </w:r>
          </w:p>
          <w:p w14:paraId="69C7C793" w14:textId="33A68C63" w:rsidR="00ED35CC" w:rsidRDefault="008B489E">
            <w:pPr>
              <w:pStyle w:val="a3"/>
              <w:numPr>
                <w:ilvl w:val="0"/>
                <w:numId w:val="3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信号输出功率：</w:t>
            </w:r>
            <w:r>
              <w:rPr>
                <w:rFonts w:hint="eastAsia"/>
                <w:sz w:val="18"/>
                <w:szCs w:val="18"/>
              </w:rPr>
              <w:t>-</w:t>
            </w:r>
            <w:r w:rsidR="00FA5670">
              <w:rPr>
                <w:sz w:val="18"/>
                <w:szCs w:val="18"/>
              </w:rPr>
              <w:t>4</w:t>
            </w:r>
            <w:r>
              <w:rPr>
                <w:rFonts w:hint="eastAsia"/>
                <w:sz w:val="18"/>
                <w:szCs w:val="18"/>
              </w:rPr>
              <w:t>0dBm</w:t>
            </w:r>
          </w:p>
        </w:tc>
      </w:tr>
      <w:tr w:rsidR="00ED35CC" w14:paraId="2FA3CEB6" w14:textId="77777777">
        <w:tc>
          <w:tcPr>
            <w:tcW w:w="818" w:type="pct"/>
          </w:tcPr>
          <w:p w14:paraId="2C40F1E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182" w:type="pct"/>
          </w:tcPr>
          <w:p w14:paraId="528D7F30" w14:textId="4905CA35" w:rsidR="00ED35CC" w:rsidRDefault="008B489E">
            <w:pPr>
              <w:numPr>
                <w:ilvl w:val="0"/>
                <w:numId w:val="4"/>
              </w:numPr>
              <w:tabs>
                <w:tab w:val="clear" w:pos="312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195544D5" w14:textId="5B7BCBB9" w:rsidR="00ED35CC" w:rsidRDefault="008B489E">
            <w:pPr>
              <w:numPr>
                <w:ilvl w:val="0"/>
                <w:numId w:val="4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设置好模拟器和网络分析仪参数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773E6489" w14:textId="434FFC5B" w:rsidR="00ED35CC" w:rsidRDefault="008B489E">
            <w:pPr>
              <w:numPr>
                <w:ilvl w:val="0"/>
                <w:numId w:val="4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让模拟器距离模拟从</w:t>
            </w:r>
            <w:r w:rsidR="00286789">
              <w:rPr>
                <w:rFonts w:hint="eastAsia"/>
                <w:sz w:val="18"/>
                <w:szCs w:val="18"/>
              </w:rPr>
              <w:t>(</w:t>
            </w:r>
            <w:proofErr w:type="spellStart"/>
            <w:r w:rsidR="00286789">
              <w:rPr>
                <w:rFonts w:hint="eastAsia"/>
                <w:sz w:val="18"/>
                <w:szCs w:val="18"/>
              </w:rPr>
              <w:t>R</w:t>
            </w:r>
            <w:r w:rsidR="002B2A19" w:rsidRPr="002B2A19">
              <w:rPr>
                <w:sz w:val="18"/>
                <w:szCs w:val="18"/>
                <w:vertAlign w:val="subscript"/>
              </w:rPr>
              <w:t>dealy</w:t>
            </w:r>
            <w:r w:rsidR="00286789">
              <w:rPr>
                <w:rFonts w:hint="eastAsia"/>
                <w:sz w:val="18"/>
                <w:szCs w:val="18"/>
              </w:rPr>
              <w:t>+</w:t>
            </w:r>
            <w:r w:rsidR="00692747">
              <w:rPr>
                <w:rFonts w:hint="eastAsia"/>
                <w:sz w:val="18"/>
                <w:szCs w:val="18"/>
              </w:rPr>
              <w:t>R</w:t>
            </w:r>
            <w:r w:rsidR="00286789" w:rsidRPr="00692747">
              <w:rPr>
                <w:rFonts w:hint="eastAsia"/>
                <w:sz w:val="18"/>
                <w:szCs w:val="18"/>
                <w:vertAlign w:val="subscript"/>
              </w:rPr>
              <w:t>RTS</w:t>
            </w:r>
            <w:proofErr w:type="spellEnd"/>
            <w:r w:rsidR="00286789">
              <w:rPr>
                <w:sz w:val="18"/>
                <w:szCs w:val="18"/>
              </w:rPr>
              <w:t>)</w:t>
            </w: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到</w:t>
            </w:r>
            <w:r w:rsidR="00286789">
              <w:rPr>
                <w:rFonts w:hint="eastAsia"/>
                <w:sz w:val="18"/>
                <w:szCs w:val="18"/>
              </w:rPr>
              <w:t>(</w:t>
            </w:r>
            <w:proofErr w:type="spellStart"/>
            <w:r w:rsidR="002B2A19">
              <w:rPr>
                <w:rFonts w:hint="eastAsia"/>
                <w:sz w:val="18"/>
                <w:szCs w:val="18"/>
              </w:rPr>
              <w:t>R</w:t>
            </w:r>
            <w:r w:rsidR="002B2A19" w:rsidRPr="002B2A19">
              <w:rPr>
                <w:sz w:val="18"/>
                <w:szCs w:val="18"/>
                <w:vertAlign w:val="subscript"/>
              </w:rPr>
              <w:t>dealy</w:t>
            </w:r>
            <w:r w:rsidR="002B2A19">
              <w:rPr>
                <w:rFonts w:hint="eastAsia"/>
                <w:sz w:val="18"/>
                <w:szCs w:val="18"/>
              </w:rPr>
              <w:t>+R</w:t>
            </w:r>
            <w:r w:rsidR="002B2A19" w:rsidRPr="00692747">
              <w:rPr>
                <w:rFonts w:hint="eastAsia"/>
                <w:sz w:val="18"/>
                <w:szCs w:val="18"/>
                <w:vertAlign w:val="subscript"/>
              </w:rPr>
              <w:t>RTS</w:t>
            </w:r>
            <w:proofErr w:type="spellEnd"/>
            <w:r w:rsidR="002B2A19">
              <w:rPr>
                <w:rFonts w:hint="eastAsia"/>
                <w:sz w:val="18"/>
                <w:szCs w:val="18"/>
              </w:rPr>
              <w:t xml:space="preserve"> </w:t>
            </w:r>
            <w:r w:rsidR="00286789">
              <w:rPr>
                <w:rFonts w:hint="eastAsia"/>
                <w:sz w:val="18"/>
                <w:szCs w:val="18"/>
              </w:rPr>
              <w:t>+</w:t>
            </w:r>
            <w:r w:rsidR="00286789">
              <w:rPr>
                <w:sz w:val="18"/>
                <w:szCs w:val="18"/>
              </w:rPr>
              <w:t>60)</w:t>
            </w:r>
            <w:r w:rsidR="00286789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，步进</w:t>
            </w:r>
            <w:r>
              <w:rPr>
                <w:rFonts w:hint="eastAsia"/>
                <w:sz w:val="18"/>
                <w:szCs w:val="18"/>
              </w:rPr>
              <w:t>1m</w:t>
            </w:r>
            <w:r>
              <w:rPr>
                <w:rFonts w:hint="eastAsia"/>
                <w:sz w:val="18"/>
                <w:szCs w:val="18"/>
              </w:rPr>
              <w:t>，记录每个距离下</w:t>
            </w:r>
            <w:proofErr w:type="gramStart"/>
            <w:r>
              <w:rPr>
                <w:rFonts w:hint="eastAsia"/>
                <w:sz w:val="18"/>
                <w:szCs w:val="18"/>
              </w:rPr>
              <w:t>矢</w:t>
            </w:r>
            <w:proofErr w:type="gramEnd"/>
            <w:r>
              <w:rPr>
                <w:rFonts w:hint="eastAsia"/>
                <w:sz w:val="18"/>
                <w:szCs w:val="18"/>
              </w:rPr>
              <w:t>网测量的距离结果。</w:t>
            </w:r>
          </w:p>
        </w:tc>
      </w:tr>
    </w:tbl>
    <w:p w14:paraId="3A3DE82C" w14:textId="77777777" w:rsidR="00ED35CC" w:rsidRDefault="00ED35CC">
      <w:pPr>
        <w:pStyle w:val="2"/>
        <w:spacing w:before="163" w:after="163"/>
        <w:rPr>
          <w:rFonts w:hint="eastAsia"/>
        </w:rPr>
        <w:sectPr w:rsidR="00ED35CC" w:rsidSect="007610FE">
          <w:pgSz w:w="11906" w:h="16838"/>
          <w:pgMar w:top="1440" w:right="1800" w:bottom="1440" w:left="1800" w:header="851" w:footer="850" w:gutter="0"/>
          <w:cols w:space="720"/>
          <w:docGrid w:type="lines" w:linePitch="326"/>
        </w:sectPr>
      </w:pPr>
    </w:p>
    <w:p w14:paraId="7400A178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16" w:name="_Toc125969258"/>
      <w:bookmarkStart w:id="17" w:name="_Toc170822482"/>
      <w:r>
        <w:rPr>
          <w:rFonts w:hint="eastAsia"/>
        </w:rPr>
        <w:lastRenderedPageBreak/>
        <w:t>测试结果</w:t>
      </w:r>
      <w:bookmarkEnd w:id="15"/>
      <w:bookmarkEnd w:id="16"/>
      <w:bookmarkEnd w:id="17"/>
    </w:p>
    <w:p w14:paraId="573F6F5B" w14:textId="69538D1C" w:rsidR="00ED35CC" w:rsidRDefault="008B489E">
      <w:pPr>
        <w:pStyle w:val="a3"/>
      </w:pPr>
      <w:r>
        <w:rPr>
          <w:rFonts w:hint="eastAsia"/>
        </w:rPr>
        <w:t>测试结果绘图如下。。</w:t>
      </w:r>
    </w:p>
    <w:p w14:paraId="2FDFEA4A" w14:textId="2DD337BC" w:rsidR="00C808D5" w:rsidRDefault="006F252B" w:rsidP="00C808D5">
      <w:pPr>
        <w:pStyle w:val="a3"/>
        <w:keepNext/>
        <w:ind w:firstLine="0"/>
        <w:jc w:val="center"/>
      </w:pPr>
      <w:r w:rsidRPr="006F252B">
        <w:rPr>
          <w:noProof/>
        </w:rPr>
        <w:drawing>
          <wp:inline distT="0" distB="0" distL="0" distR="0" wp14:anchorId="1B0DE27E" wp14:editId="40203B5A">
            <wp:extent cx="5274310" cy="3173730"/>
            <wp:effectExtent l="0" t="0" r="2540" b="7620"/>
            <wp:docPr id="3228699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699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CC27" w14:textId="1821D7E0" w:rsidR="00ED35CC" w:rsidRDefault="00C808D5" w:rsidP="003F62D7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rPr>
          <w:noProof/>
        </w:rPr>
        <w:t>1</w:t>
      </w:r>
      <w:r>
        <w:fldChar w:fldCharType="end"/>
      </w:r>
      <w:r>
        <w:t xml:space="preserve"> </w:t>
      </w:r>
      <w:r>
        <w:rPr>
          <w:rFonts w:hint="eastAsia"/>
        </w:rPr>
        <w:t>距离范围测试结果</w:t>
      </w:r>
    </w:p>
    <w:p w14:paraId="0867C2B2" w14:textId="41ACF538" w:rsidR="00ED35CC" w:rsidRDefault="008B489E">
      <w:pPr>
        <w:pStyle w:val="a3"/>
      </w:pPr>
      <w:r>
        <w:rPr>
          <w:rFonts w:hint="eastAsia"/>
        </w:rPr>
        <w:t>测试结果表明模拟器可以模拟从</w:t>
      </w:r>
      <w:r w:rsidR="00245E10">
        <w:t>0</w:t>
      </w:r>
      <w:r>
        <w:rPr>
          <w:rFonts w:hint="eastAsia"/>
        </w:rPr>
        <w:t>m</w:t>
      </w:r>
      <w:r>
        <w:rPr>
          <w:rFonts w:hint="eastAsia"/>
        </w:rPr>
        <w:t>到</w:t>
      </w:r>
      <w:r w:rsidR="00245E10">
        <w:t>500</w:t>
      </w:r>
      <w:r>
        <w:rPr>
          <w:rFonts w:hint="eastAsia"/>
        </w:rPr>
        <w:t>m</w:t>
      </w:r>
      <w:r>
        <w:rPr>
          <w:rFonts w:hint="eastAsia"/>
        </w:rPr>
        <w:t>的距离范围，并且所有距离的模拟误差在</w:t>
      </w:r>
      <w:r w:rsidR="006F252B">
        <w:rPr>
          <w:rFonts w:hint="eastAsia"/>
        </w:rPr>
        <w:t>-0.070</w:t>
      </w:r>
      <w:r w:rsidR="00241637">
        <w:t>mm~</w:t>
      </w:r>
      <w:r w:rsidR="006F252B">
        <w:rPr>
          <w:rFonts w:hint="eastAsia"/>
        </w:rPr>
        <w:t>0.428</w:t>
      </w:r>
      <w:r>
        <w:rPr>
          <w:rFonts w:hint="eastAsia"/>
        </w:rPr>
        <w:t>mm</w:t>
      </w:r>
      <w:r>
        <w:rPr>
          <w:rFonts w:hint="eastAsia"/>
        </w:rPr>
        <w:t>以内。距离</w:t>
      </w:r>
      <w:r w:rsidR="0034498E">
        <w:rPr>
          <w:rFonts w:hint="eastAsia"/>
        </w:rPr>
        <w:t>精度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为：</w:t>
      </w:r>
      <w:r w:rsidR="00AE0FFB">
        <w:t>0.</w:t>
      </w:r>
      <w:r w:rsidR="00AE6505">
        <w:t>1</w:t>
      </w:r>
      <w:r w:rsidR="006F252B">
        <w:rPr>
          <w:rFonts w:hint="eastAsia"/>
        </w:rPr>
        <w:t>36</w:t>
      </w:r>
      <w:r>
        <w:rPr>
          <w:rFonts w:hint="eastAsia"/>
        </w:rPr>
        <w:t>mm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0FA4E7EE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18" w:name="_Toc125969259"/>
      <w:bookmarkStart w:id="19" w:name="_Toc17707"/>
      <w:bookmarkStart w:id="20" w:name="_Toc170822483"/>
      <w:r>
        <w:rPr>
          <w:rFonts w:hint="eastAsia"/>
        </w:rPr>
        <w:t>测试结论</w:t>
      </w:r>
      <w:bookmarkEnd w:id="18"/>
      <w:bookmarkEnd w:id="19"/>
      <w:bookmarkEnd w:id="20"/>
    </w:p>
    <w:p w14:paraId="446250F4" w14:textId="7CCEFDA0" w:rsidR="00ED35CC" w:rsidRDefault="008B489E">
      <w:pPr>
        <w:pStyle w:val="a3"/>
        <w:numPr>
          <w:ilvl w:val="0"/>
          <w:numId w:val="5"/>
        </w:numPr>
      </w:pPr>
      <w:r>
        <w:rPr>
          <w:rFonts w:hint="eastAsia"/>
        </w:rPr>
        <w:t>模拟器的距离模拟范围可以达到</w:t>
      </w:r>
      <w:r w:rsidR="00245E10">
        <w:t>0</w:t>
      </w:r>
      <w:r>
        <w:rPr>
          <w:rFonts w:hint="eastAsia"/>
        </w:rPr>
        <w:t>m~</w:t>
      </w:r>
      <w:r w:rsidR="00245E10">
        <w:t>500</w:t>
      </w:r>
      <w:r>
        <w:rPr>
          <w:rFonts w:hint="eastAsia"/>
        </w:rPr>
        <w:t>m</w:t>
      </w:r>
      <w:r>
        <w:rPr>
          <w:rFonts w:hint="eastAsia"/>
        </w:rPr>
        <w:t>。</w:t>
      </w:r>
    </w:p>
    <w:p w14:paraId="0AC88306" w14:textId="0721882D" w:rsidR="00ED35CC" w:rsidRDefault="008B489E">
      <w:pPr>
        <w:pStyle w:val="a3"/>
        <w:numPr>
          <w:ilvl w:val="0"/>
          <w:numId w:val="5"/>
        </w:numPr>
      </w:pPr>
      <w:r>
        <w:rPr>
          <w:rFonts w:hint="eastAsia"/>
        </w:rPr>
        <w:t>模拟器在</w:t>
      </w:r>
      <w:r w:rsidR="00245E10">
        <w:t>0</w:t>
      </w:r>
      <w:r w:rsidR="00166C2E">
        <w:rPr>
          <w:rFonts w:hint="eastAsia"/>
        </w:rPr>
        <w:t>m~</w:t>
      </w:r>
      <w:r w:rsidR="00245E10">
        <w:t>500</w:t>
      </w:r>
      <w:r w:rsidR="00166C2E">
        <w:rPr>
          <w:rFonts w:hint="eastAsia"/>
        </w:rPr>
        <w:t>m</w:t>
      </w:r>
      <w:r>
        <w:rPr>
          <w:rFonts w:hint="eastAsia"/>
        </w:rPr>
        <w:t>范围内的绝对距离模拟精度可以达到</w:t>
      </w:r>
      <w:r w:rsidR="006F252B">
        <w:rPr>
          <w:rFonts w:hint="eastAsia"/>
        </w:rPr>
        <w:t>-0.070</w:t>
      </w:r>
      <w:r w:rsidR="006F252B">
        <w:t>mm~</w:t>
      </w:r>
      <w:r w:rsidR="006F252B">
        <w:rPr>
          <w:rFonts w:hint="eastAsia"/>
        </w:rPr>
        <w:t>0.428mm</w:t>
      </w:r>
      <w:r w:rsidR="006F252B">
        <w:rPr>
          <w:rFonts w:hint="eastAsia"/>
        </w:rPr>
        <w:t>以内。距离精度</w:t>
      </w:r>
      <w:r w:rsidR="006F252B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6F252B">
        <w:rPr>
          <w:rFonts w:hint="eastAsia"/>
        </w:rPr>
        <w:t>)</w:t>
      </w:r>
      <w:r w:rsidR="006F252B">
        <w:rPr>
          <w:rFonts w:hint="eastAsia"/>
        </w:rPr>
        <w:t>为：</w:t>
      </w:r>
      <w:r w:rsidR="006F252B">
        <w:t>0.1</w:t>
      </w:r>
      <w:r w:rsidR="006F252B">
        <w:rPr>
          <w:rFonts w:hint="eastAsia"/>
        </w:rPr>
        <w:t>36mm</w:t>
      </w:r>
      <w:r>
        <w:rPr>
          <w:rFonts w:hint="eastAsia"/>
        </w:rPr>
        <w:t>。</w:t>
      </w:r>
    </w:p>
    <w:p w14:paraId="4957439D" w14:textId="77777777" w:rsidR="00ED35CC" w:rsidRDefault="00ED35CC">
      <w:pPr>
        <w:pStyle w:val="a3"/>
      </w:pPr>
    </w:p>
    <w:p w14:paraId="33C9ADFC" w14:textId="77777777" w:rsidR="00ED35CC" w:rsidRDefault="00ED35CC">
      <w:pPr>
        <w:pStyle w:val="a3"/>
        <w:sectPr w:rsidR="00ED35CC" w:rsidSect="007610FE">
          <w:pgSz w:w="11906" w:h="16838"/>
          <w:pgMar w:top="1440" w:right="1800" w:bottom="1440" w:left="1800" w:header="851" w:footer="850" w:gutter="0"/>
          <w:cols w:space="720"/>
          <w:docGrid w:type="lines" w:linePitch="326"/>
        </w:sectPr>
      </w:pPr>
    </w:p>
    <w:p w14:paraId="5B246F1E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21" w:name="_Toc5830"/>
      <w:bookmarkStart w:id="22" w:name="_Toc125969260"/>
      <w:bookmarkStart w:id="23" w:name="_Toc170822484"/>
      <w:r>
        <w:rPr>
          <w:rFonts w:hint="eastAsia"/>
        </w:rPr>
        <w:lastRenderedPageBreak/>
        <w:t>步进与精度</w:t>
      </w:r>
      <w:bookmarkEnd w:id="21"/>
      <w:bookmarkEnd w:id="22"/>
      <w:bookmarkEnd w:id="23"/>
    </w:p>
    <w:p w14:paraId="1FC7B22F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24" w:name="_Toc125969261"/>
      <w:bookmarkStart w:id="25" w:name="_Toc14917"/>
      <w:bookmarkStart w:id="26" w:name="_Toc170822485"/>
      <w:r>
        <w:rPr>
          <w:rFonts w:hint="eastAsia"/>
        </w:rPr>
        <w:t>测试规格表</w:t>
      </w:r>
      <w:bookmarkEnd w:id="24"/>
      <w:bookmarkEnd w:id="25"/>
      <w:bookmarkEnd w:id="26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357"/>
        <w:gridCol w:w="6939"/>
      </w:tblGrid>
      <w:tr w:rsidR="00ED35CC" w14:paraId="77A92FBA" w14:textId="77777777">
        <w:tc>
          <w:tcPr>
            <w:tcW w:w="818" w:type="pct"/>
          </w:tcPr>
          <w:p w14:paraId="4B0B7836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182" w:type="pct"/>
          </w:tcPr>
          <w:p w14:paraId="120F7FDE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模拟器模拟目标距离的步进量，同时验证</w:t>
            </w:r>
            <w:proofErr w:type="gramStart"/>
            <w:r>
              <w:rPr>
                <w:rFonts w:hint="eastAsia"/>
                <w:sz w:val="18"/>
                <w:szCs w:val="18"/>
              </w:rPr>
              <w:t>小步进</w:t>
            </w:r>
            <w:proofErr w:type="gramEnd"/>
            <w:r>
              <w:rPr>
                <w:rFonts w:hint="eastAsia"/>
                <w:sz w:val="18"/>
                <w:szCs w:val="18"/>
              </w:rPr>
              <w:t>下，小距离范围内的距离精度</w:t>
            </w:r>
          </w:p>
        </w:tc>
      </w:tr>
      <w:tr w:rsidR="00ED35CC" w14:paraId="3008CADC" w14:textId="77777777">
        <w:tc>
          <w:tcPr>
            <w:tcW w:w="818" w:type="pct"/>
          </w:tcPr>
          <w:p w14:paraId="3098E8BC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182" w:type="pct"/>
          </w:tcPr>
          <w:p w14:paraId="75253901" w14:textId="14EEFD74" w:rsidR="00ED35CC" w:rsidRDefault="00485F59" w:rsidP="00836105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7E0E21" wp14:editId="2806F12E">
                  <wp:extent cx="3600000" cy="1383048"/>
                  <wp:effectExtent l="0" t="0" r="635" b="7620"/>
                  <wp:docPr id="8935738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57382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38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16EBF038" w14:textId="77777777">
        <w:tc>
          <w:tcPr>
            <w:tcW w:w="818" w:type="pct"/>
          </w:tcPr>
          <w:p w14:paraId="5C5B1830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182" w:type="pct"/>
          </w:tcPr>
          <w:p w14:paraId="2DBBC11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模拟器模拟各种目标的距离，网络分析仪记录目标距离信息，并进行误差统计</w:t>
            </w:r>
          </w:p>
        </w:tc>
      </w:tr>
      <w:tr w:rsidR="00ED35CC" w14:paraId="23B021AD" w14:textId="77777777">
        <w:tc>
          <w:tcPr>
            <w:tcW w:w="818" w:type="pct"/>
          </w:tcPr>
          <w:p w14:paraId="746B4BCA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182" w:type="pct"/>
          </w:tcPr>
          <w:p w14:paraId="0B203A75" w14:textId="77777777" w:rsidR="00876ABE" w:rsidRDefault="00876ABE" w:rsidP="00876ABE">
            <w:pPr>
              <w:pStyle w:val="a3"/>
              <w:numPr>
                <w:ilvl w:val="0"/>
                <w:numId w:val="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模拟器模式：恒定幅度模式</w:t>
            </w:r>
          </w:p>
          <w:p w14:paraId="6E6F5FA9" w14:textId="1BFDE151" w:rsidR="00876ABE" w:rsidRDefault="00876ABE" w:rsidP="00876ABE">
            <w:pPr>
              <w:pStyle w:val="a3"/>
              <w:numPr>
                <w:ilvl w:val="0"/>
                <w:numId w:val="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696F18">
              <w:rPr>
                <w:sz w:val="18"/>
                <w:szCs w:val="18"/>
              </w:rPr>
              <w:t>79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41B5C956" w14:textId="41F8B00D" w:rsidR="00876ABE" w:rsidRDefault="00876ABE" w:rsidP="00876ABE">
            <w:pPr>
              <w:pStyle w:val="a3"/>
              <w:numPr>
                <w:ilvl w:val="0"/>
                <w:numId w:val="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系统延时：</w:t>
            </w:r>
            <w:r w:rsidR="00713E26">
              <w:rPr>
                <w:sz w:val="18"/>
                <w:szCs w:val="18"/>
              </w:rPr>
              <w:t>76.</w:t>
            </w:r>
            <w:r w:rsidR="006F252B">
              <w:rPr>
                <w:rFonts w:hint="eastAsia"/>
                <w:sz w:val="18"/>
                <w:szCs w:val="18"/>
              </w:rPr>
              <w:t>54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75F9B44B" w14:textId="58756C8D" w:rsidR="00876ABE" w:rsidRDefault="00876ABE" w:rsidP="00876ABE">
            <w:pPr>
              <w:pStyle w:val="a3"/>
              <w:numPr>
                <w:ilvl w:val="0"/>
                <w:numId w:val="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雷达与</w:t>
            </w:r>
            <w:r>
              <w:rPr>
                <w:rFonts w:hint="eastAsia"/>
                <w:sz w:val="18"/>
                <w:szCs w:val="18"/>
              </w:rPr>
              <w:t xml:space="preserve"> RTS </w:t>
            </w:r>
            <w:r>
              <w:rPr>
                <w:rFonts w:hint="eastAsia"/>
                <w:sz w:val="18"/>
                <w:szCs w:val="18"/>
              </w:rPr>
              <w:t>的距离：</w:t>
            </w:r>
            <w:r w:rsidR="009E2EA8">
              <w:rPr>
                <w:sz w:val="18"/>
                <w:szCs w:val="18"/>
              </w:rPr>
              <w:t>1.</w:t>
            </w:r>
            <w:r w:rsidR="00AA6F0C">
              <w:rPr>
                <w:sz w:val="18"/>
                <w:szCs w:val="18"/>
              </w:rPr>
              <w:t>0</w:t>
            </w:r>
            <w:r w:rsidR="00713E26">
              <w:rPr>
                <w:sz w:val="18"/>
                <w:szCs w:val="18"/>
              </w:rPr>
              <w:t>0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0786891A" w14:textId="77777777" w:rsidR="00876ABE" w:rsidRDefault="00876ABE" w:rsidP="00876ABE">
            <w:pPr>
              <w:pStyle w:val="a3"/>
              <w:numPr>
                <w:ilvl w:val="0"/>
                <w:numId w:val="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0dB</w:t>
            </w:r>
          </w:p>
          <w:p w14:paraId="66248FDE" w14:textId="4F4654A1" w:rsidR="00ED35CC" w:rsidRDefault="00876ABE" w:rsidP="00876ABE">
            <w:pPr>
              <w:pStyle w:val="a3"/>
              <w:numPr>
                <w:ilvl w:val="0"/>
                <w:numId w:val="6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发射增益衰减：</w:t>
            </w:r>
            <w:r>
              <w:rPr>
                <w:rFonts w:hint="eastAsia"/>
                <w:sz w:val="18"/>
                <w:szCs w:val="18"/>
              </w:rPr>
              <w:t>0dB</w:t>
            </w:r>
          </w:p>
        </w:tc>
      </w:tr>
      <w:tr w:rsidR="00ED35CC" w14:paraId="3581170D" w14:textId="77777777">
        <w:tc>
          <w:tcPr>
            <w:tcW w:w="818" w:type="pct"/>
          </w:tcPr>
          <w:p w14:paraId="37089E26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网络分析仪</w:t>
            </w:r>
          </w:p>
        </w:tc>
        <w:tc>
          <w:tcPr>
            <w:tcW w:w="4182" w:type="pct"/>
          </w:tcPr>
          <w:p w14:paraId="60A7E966" w14:textId="77777777" w:rsidR="00ED35CC" w:rsidRDefault="008B489E">
            <w:pPr>
              <w:pStyle w:val="a3"/>
              <w:numPr>
                <w:ilvl w:val="0"/>
                <w:numId w:val="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模式：时域测量模式</w:t>
            </w:r>
          </w:p>
          <w:p w14:paraId="24B1E6D7" w14:textId="667627D4" w:rsidR="00ED35CC" w:rsidRDefault="008B489E">
            <w:pPr>
              <w:pStyle w:val="a3"/>
              <w:numPr>
                <w:ilvl w:val="0"/>
                <w:numId w:val="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起始频率：</w:t>
            </w:r>
            <w:r w:rsidR="00696F18">
              <w:rPr>
                <w:sz w:val="18"/>
                <w:szCs w:val="18"/>
              </w:rPr>
              <w:t>7</w:t>
            </w:r>
            <w:r w:rsidR="00876ABE">
              <w:rPr>
                <w:sz w:val="18"/>
                <w:szCs w:val="18"/>
              </w:rPr>
              <w:t>.6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57F19873" w14:textId="0103A67A" w:rsidR="00ED35CC" w:rsidRDefault="008B489E">
            <w:pPr>
              <w:pStyle w:val="a3"/>
              <w:numPr>
                <w:ilvl w:val="0"/>
                <w:numId w:val="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结束频率：</w:t>
            </w:r>
            <w:r w:rsidR="00696F18">
              <w:rPr>
                <w:sz w:val="18"/>
                <w:szCs w:val="18"/>
              </w:rPr>
              <w:t>9</w:t>
            </w:r>
            <w:r w:rsidR="00876ABE">
              <w:rPr>
                <w:sz w:val="18"/>
                <w:szCs w:val="18"/>
              </w:rPr>
              <w:t>.6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6A726584" w14:textId="77777777" w:rsidR="00ED35CC" w:rsidRDefault="008B489E">
            <w:pPr>
              <w:pStyle w:val="a3"/>
              <w:numPr>
                <w:ilvl w:val="0"/>
                <w:numId w:val="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Sweep number</w:t>
            </w:r>
            <w:r>
              <w:rPr>
                <w:rFonts w:hint="eastAsia"/>
                <w:sz w:val="18"/>
                <w:szCs w:val="18"/>
              </w:rPr>
              <w:t>：</w:t>
            </w:r>
            <w:r>
              <w:rPr>
                <w:rFonts w:hint="eastAsia"/>
                <w:sz w:val="18"/>
                <w:szCs w:val="18"/>
              </w:rPr>
              <w:t>20001</w:t>
            </w:r>
          </w:p>
          <w:p w14:paraId="41AD6ED1" w14:textId="25BB8336" w:rsidR="00ED35CC" w:rsidRDefault="008B489E">
            <w:pPr>
              <w:pStyle w:val="a3"/>
              <w:numPr>
                <w:ilvl w:val="0"/>
                <w:numId w:val="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信号输出功率：</w:t>
            </w:r>
            <w:r>
              <w:rPr>
                <w:rFonts w:hint="eastAsia"/>
                <w:sz w:val="18"/>
                <w:szCs w:val="18"/>
              </w:rPr>
              <w:t>-</w:t>
            </w:r>
            <w:r w:rsidR="00876ABE">
              <w:rPr>
                <w:sz w:val="18"/>
                <w:szCs w:val="18"/>
              </w:rPr>
              <w:t>4</w:t>
            </w:r>
            <w:r>
              <w:rPr>
                <w:rFonts w:hint="eastAsia"/>
                <w:sz w:val="18"/>
                <w:szCs w:val="18"/>
              </w:rPr>
              <w:t>0dBm</w:t>
            </w:r>
          </w:p>
        </w:tc>
      </w:tr>
      <w:tr w:rsidR="00ED35CC" w14:paraId="4B1B3E4C" w14:textId="77777777">
        <w:tc>
          <w:tcPr>
            <w:tcW w:w="818" w:type="pct"/>
          </w:tcPr>
          <w:p w14:paraId="345E205F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182" w:type="pct"/>
          </w:tcPr>
          <w:p w14:paraId="1A0C9D67" w14:textId="6328784E" w:rsidR="00ED35CC" w:rsidRDefault="008B489E">
            <w:pPr>
              <w:numPr>
                <w:ilvl w:val="0"/>
                <w:numId w:val="8"/>
              </w:numPr>
              <w:tabs>
                <w:tab w:val="clear" w:pos="312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70FF376E" w14:textId="5B002835" w:rsidR="00ED35CC" w:rsidRDefault="008B489E">
            <w:pPr>
              <w:numPr>
                <w:ilvl w:val="0"/>
                <w:numId w:val="8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设置好模拟器和网络分析仪参数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09FE6DF3" w14:textId="03B2C002" w:rsidR="00ED35CC" w:rsidRDefault="008B489E">
            <w:pPr>
              <w:numPr>
                <w:ilvl w:val="0"/>
                <w:numId w:val="8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让模拟器距离模拟从</w:t>
            </w:r>
            <w:r w:rsidR="00AB6529">
              <w:rPr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到</w:t>
            </w:r>
            <w:r w:rsidR="00AB6529">
              <w:rPr>
                <w:sz w:val="18"/>
                <w:szCs w:val="18"/>
              </w:rPr>
              <w:t>0.5</w:t>
            </w: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，步进</w:t>
            </w:r>
            <w:r>
              <w:rPr>
                <w:rFonts w:hint="eastAsia"/>
                <w:sz w:val="18"/>
                <w:szCs w:val="18"/>
              </w:rPr>
              <w:t>1mm</w:t>
            </w:r>
            <w:r w:rsidR="00876ABE">
              <w:rPr>
                <w:rFonts w:hint="eastAsia"/>
                <w:sz w:val="18"/>
                <w:szCs w:val="18"/>
              </w:rPr>
              <w:t>,</w:t>
            </w:r>
            <w:r>
              <w:rPr>
                <w:rFonts w:hint="eastAsia"/>
                <w:sz w:val="18"/>
                <w:szCs w:val="18"/>
              </w:rPr>
              <w:t>记录每个距离下</w:t>
            </w:r>
            <w:proofErr w:type="gramStart"/>
            <w:r>
              <w:rPr>
                <w:rFonts w:hint="eastAsia"/>
                <w:sz w:val="18"/>
                <w:szCs w:val="18"/>
              </w:rPr>
              <w:t>矢</w:t>
            </w:r>
            <w:proofErr w:type="gramEnd"/>
            <w:r>
              <w:rPr>
                <w:rFonts w:hint="eastAsia"/>
                <w:sz w:val="18"/>
                <w:szCs w:val="18"/>
              </w:rPr>
              <w:t>网测量的距离结果。</w:t>
            </w:r>
          </w:p>
          <w:p w14:paraId="00CCC7D7" w14:textId="39B7D49B" w:rsidR="00ED35CC" w:rsidRDefault="008B489E" w:rsidP="00AB6529">
            <w:pPr>
              <w:numPr>
                <w:ilvl w:val="0"/>
                <w:numId w:val="8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让模拟器距离模拟从</w:t>
            </w:r>
            <w:r w:rsidR="00AB6529">
              <w:rPr>
                <w:sz w:val="18"/>
                <w:szCs w:val="18"/>
              </w:rPr>
              <w:t>100</w:t>
            </w:r>
            <w:r w:rsidR="00876ABE">
              <w:rPr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到</w:t>
            </w:r>
            <w:r w:rsidR="00AB6529">
              <w:rPr>
                <w:sz w:val="18"/>
                <w:szCs w:val="18"/>
              </w:rPr>
              <w:t>100.5</w:t>
            </w:r>
            <w:r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，步进</w:t>
            </w:r>
            <w:r>
              <w:rPr>
                <w:rFonts w:hint="eastAsia"/>
                <w:sz w:val="18"/>
                <w:szCs w:val="18"/>
              </w:rPr>
              <w:t>1</w:t>
            </w:r>
            <w:r w:rsidR="00876AB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mm</w:t>
            </w:r>
            <w:r>
              <w:rPr>
                <w:rFonts w:hint="eastAsia"/>
                <w:sz w:val="18"/>
                <w:szCs w:val="18"/>
              </w:rPr>
              <w:t>，记录每个距离下</w:t>
            </w:r>
            <w:proofErr w:type="gramStart"/>
            <w:r>
              <w:rPr>
                <w:rFonts w:hint="eastAsia"/>
                <w:sz w:val="18"/>
                <w:szCs w:val="18"/>
              </w:rPr>
              <w:t>矢</w:t>
            </w:r>
            <w:proofErr w:type="gramEnd"/>
            <w:r>
              <w:rPr>
                <w:rFonts w:hint="eastAsia"/>
                <w:sz w:val="18"/>
                <w:szCs w:val="18"/>
              </w:rPr>
              <w:t>网测量的距离结果。</w:t>
            </w:r>
          </w:p>
        </w:tc>
      </w:tr>
    </w:tbl>
    <w:p w14:paraId="6F31D67B" w14:textId="77777777" w:rsidR="00ED35CC" w:rsidRDefault="00ED35CC">
      <w:pPr>
        <w:pStyle w:val="2"/>
        <w:spacing w:before="163" w:after="163"/>
        <w:rPr>
          <w:rFonts w:hint="eastAsia"/>
        </w:r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65FE0F10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27" w:name="_Toc125969262"/>
      <w:bookmarkStart w:id="28" w:name="_Toc13941"/>
      <w:bookmarkStart w:id="29" w:name="_Toc170822486"/>
      <w:r>
        <w:rPr>
          <w:rFonts w:hint="eastAsia"/>
        </w:rPr>
        <w:lastRenderedPageBreak/>
        <w:t>测试结果</w:t>
      </w:r>
      <w:bookmarkEnd w:id="27"/>
      <w:bookmarkEnd w:id="28"/>
      <w:bookmarkEnd w:id="29"/>
    </w:p>
    <w:p w14:paraId="5E94C5AF" w14:textId="7200D274" w:rsidR="00ED35CC" w:rsidRDefault="008B489E">
      <w:pPr>
        <w:pStyle w:val="a3"/>
      </w:pPr>
      <w:r>
        <w:rPr>
          <w:rFonts w:hint="eastAsia"/>
        </w:rPr>
        <w:t>测试结果绘图如下。</w:t>
      </w:r>
    </w:p>
    <w:tbl>
      <w:tblPr>
        <w:tblStyle w:val="af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D35CC" w14:paraId="3403C45E" w14:textId="77777777" w:rsidTr="00F963E8">
        <w:trPr>
          <w:trHeight w:val="7026"/>
          <w:jc w:val="center"/>
        </w:trPr>
        <w:tc>
          <w:tcPr>
            <w:tcW w:w="5000" w:type="pct"/>
          </w:tcPr>
          <w:p w14:paraId="35DE0242" w14:textId="4BA39B90" w:rsidR="00F963E8" w:rsidRDefault="006F252B" w:rsidP="00F963E8">
            <w:pPr>
              <w:pStyle w:val="a3"/>
              <w:keepNext/>
              <w:spacing w:line="240" w:lineRule="auto"/>
              <w:ind w:firstLine="0"/>
              <w:jc w:val="center"/>
            </w:pPr>
            <w:r w:rsidRPr="006F252B">
              <w:rPr>
                <w:noProof/>
              </w:rPr>
              <w:drawing>
                <wp:inline distT="0" distB="0" distL="0" distR="0" wp14:anchorId="5E93C5C4" wp14:editId="6616E3F7">
                  <wp:extent cx="5274310" cy="3166745"/>
                  <wp:effectExtent l="0" t="0" r="2540" b="0"/>
                  <wp:docPr id="66989234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89234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0A17F" w14:textId="4D544A11" w:rsidR="00ED35CC" w:rsidRDefault="00F963E8" w:rsidP="00F963E8">
            <w:pPr>
              <w:pStyle w:val="a5"/>
              <w:spacing w:beforeLines="0" w:afterLines="0" w:line="240" w:lineRule="auto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SEQ 图 \* ARABIC</w:instrText>
            </w:r>
            <w:r>
              <w:instrText xml:space="preserve"> </w:instrText>
            </w:r>
            <w:r>
              <w:fldChar w:fldCharType="separate"/>
            </w:r>
            <w:r w:rsidR="007B0FE4">
              <w:rPr>
                <w:noProof/>
              </w:rPr>
              <w:t>2</w:t>
            </w:r>
            <w:r>
              <w:fldChar w:fldCharType="end"/>
            </w:r>
            <w:r>
              <w:t xml:space="preserve"> </w:t>
            </w:r>
            <w:r w:rsidR="00BC08DA">
              <w:t>0</w:t>
            </w:r>
            <w:r w:rsidR="00456D2E">
              <w:t>m</w:t>
            </w:r>
            <w:r w:rsidR="00456D2E" w:rsidRPr="00456D2E">
              <w:rPr>
                <w:rFonts w:ascii="Times New Roman" w:hAnsi="Times New Roman"/>
              </w:rPr>
              <w:t>~</w:t>
            </w:r>
            <w:r w:rsidR="00BC08DA">
              <w:t>0.5</w:t>
            </w:r>
            <w:r w:rsidR="00456D2E">
              <w:t>m</w:t>
            </w:r>
            <w:r>
              <w:rPr>
                <w:rFonts w:hint="eastAsia"/>
              </w:rPr>
              <w:t>距离精度测试结果</w:t>
            </w:r>
          </w:p>
          <w:p w14:paraId="3D2A6EB1" w14:textId="2CB5C658" w:rsidR="00F963E8" w:rsidRDefault="006F252B" w:rsidP="00F963E8">
            <w:pPr>
              <w:pStyle w:val="a3"/>
              <w:keepNext/>
              <w:spacing w:line="240" w:lineRule="auto"/>
              <w:ind w:firstLine="0"/>
              <w:jc w:val="center"/>
            </w:pPr>
            <w:r w:rsidRPr="006F252B">
              <w:rPr>
                <w:noProof/>
              </w:rPr>
              <w:drawing>
                <wp:inline distT="0" distB="0" distL="0" distR="0" wp14:anchorId="5486F99B" wp14:editId="59228EC4">
                  <wp:extent cx="5274310" cy="3169285"/>
                  <wp:effectExtent l="0" t="0" r="2540" b="0"/>
                  <wp:docPr id="16914828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48286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02D39" w14:textId="3888B7E5" w:rsidR="00ED35CC" w:rsidRDefault="00F963E8" w:rsidP="00BC08DA">
            <w:pPr>
              <w:pStyle w:val="a5"/>
              <w:spacing w:beforeLines="0" w:afterLines="0" w:line="240" w:lineRule="auto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SEQ 图 \* ARABIC</w:instrText>
            </w:r>
            <w:r>
              <w:instrText xml:space="preserve"> </w:instrText>
            </w:r>
            <w:r>
              <w:fldChar w:fldCharType="separate"/>
            </w:r>
            <w:r w:rsidR="007B0FE4">
              <w:rPr>
                <w:noProof/>
              </w:rPr>
              <w:t>3</w:t>
            </w:r>
            <w:r>
              <w:fldChar w:fldCharType="end"/>
            </w:r>
            <w:r>
              <w:t xml:space="preserve"> </w:t>
            </w:r>
            <w:bookmarkStart w:id="30" w:name="_Hlk159513844"/>
            <w:r>
              <w:rPr>
                <w:rFonts w:hint="eastAsia"/>
              </w:rPr>
              <w:t>3</w:t>
            </w:r>
            <w:r>
              <w:t>2.</w:t>
            </w:r>
            <w:r w:rsidR="00BC08DA">
              <w:t>100</w:t>
            </w:r>
            <w:r>
              <w:t>m</w:t>
            </w:r>
            <w:r w:rsidRPr="003F62D7">
              <w:t>~</w:t>
            </w:r>
            <w:r w:rsidR="00BC08DA">
              <w:t>100.5</w:t>
            </w:r>
            <w:r>
              <w:rPr>
                <w:rFonts w:hint="eastAsia"/>
              </w:rPr>
              <w:t>m</w:t>
            </w:r>
            <w:bookmarkEnd w:id="30"/>
            <w:r w:rsidRPr="00436C1B">
              <w:rPr>
                <w:rFonts w:hint="eastAsia"/>
              </w:rPr>
              <w:t>距离精度测试结果</w:t>
            </w:r>
          </w:p>
        </w:tc>
      </w:tr>
      <w:tr w:rsidR="00ED35CC" w14:paraId="3CD9D1C9" w14:textId="77777777" w:rsidTr="00F963E8">
        <w:trPr>
          <w:trHeight w:val="323"/>
          <w:jc w:val="center"/>
        </w:trPr>
        <w:tc>
          <w:tcPr>
            <w:tcW w:w="5000" w:type="pct"/>
          </w:tcPr>
          <w:p w14:paraId="4A305FD9" w14:textId="6B11022E" w:rsidR="00ED35CC" w:rsidRDefault="00ED35CC" w:rsidP="00F963E8">
            <w:pPr>
              <w:pStyle w:val="a3"/>
              <w:spacing w:line="240" w:lineRule="auto"/>
              <w:ind w:firstLine="0"/>
            </w:pPr>
          </w:p>
        </w:tc>
      </w:tr>
    </w:tbl>
    <w:p w14:paraId="0B51F094" w14:textId="22E4F7D7" w:rsidR="00ED35CC" w:rsidRDefault="008B489E">
      <w:pPr>
        <w:pStyle w:val="a3"/>
      </w:pPr>
      <w:r>
        <w:rPr>
          <w:rFonts w:hint="eastAsia"/>
        </w:rPr>
        <w:t>上图可以看出，在</w:t>
      </w:r>
      <w:r>
        <w:rPr>
          <w:rFonts w:hint="eastAsia"/>
        </w:rPr>
        <w:t>1mm</w:t>
      </w:r>
      <w:r>
        <w:rPr>
          <w:rFonts w:hint="eastAsia"/>
        </w:rPr>
        <w:t>的步进下，</w:t>
      </w:r>
      <w:r w:rsidR="00245E10">
        <w:t>0</w:t>
      </w:r>
      <w:r w:rsidR="00456D2E" w:rsidRPr="00456D2E">
        <w:t>m</w:t>
      </w:r>
      <w:r w:rsidR="00456D2E" w:rsidRPr="00456D2E">
        <w:rPr>
          <w:rFonts w:hint="eastAsia"/>
        </w:rPr>
        <w:t>~</w:t>
      </w:r>
      <w:r w:rsidR="00245E10">
        <w:t>0.5</w:t>
      </w:r>
      <w:r w:rsidR="00456D2E" w:rsidRPr="00456D2E">
        <w:t>m</w:t>
      </w:r>
      <w:r>
        <w:rPr>
          <w:rFonts w:hint="eastAsia"/>
        </w:rPr>
        <w:t>的范围内，距离误差可以达到</w:t>
      </w:r>
      <w:r w:rsidR="006F252B">
        <w:rPr>
          <w:rFonts w:hint="eastAsia"/>
        </w:rPr>
        <w:t>0.358</w:t>
      </w:r>
      <w:r w:rsidR="00456D2E">
        <w:rPr>
          <w:rFonts w:hint="eastAsia"/>
        </w:rPr>
        <w:t>mm</w:t>
      </w:r>
      <w:r w:rsidR="00456D2E">
        <w:t>~</w:t>
      </w:r>
      <w:r w:rsidR="006F252B">
        <w:rPr>
          <w:rFonts w:hint="eastAsia"/>
        </w:rPr>
        <w:t>0.487</w:t>
      </w:r>
      <w:r w:rsidR="00456D2E">
        <w:rPr>
          <w:rFonts w:hint="eastAsia"/>
        </w:rPr>
        <w:t>mm</w:t>
      </w:r>
      <w:r>
        <w:rPr>
          <w:rFonts w:hint="eastAsia"/>
        </w:rPr>
        <w:t>以内，距离精度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</w:t>
      </w:r>
      <w:r w:rsidR="00245E10">
        <w:t>0.</w:t>
      </w:r>
      <w:r w:rsidR="00BA4853">
        <w:t>0</w:t>
      </w:r>
      <w:r w:rsidR="00B25CC3">
        <w:t>2</w:t>
      </w:r>
      <w:r w:rsidR="006F252B">
        <w:rPr>
          <w:rFonts w:hint="eastAsia"/>
        </w:rPr>
        <w:t>6</w:t>
      </w:r>
      <w:r>
        <w:rPr>
          <w:rFonts w:hint="eastAsia"/>
        </w:rPr>
        <w:t>mm</w:t>
      </w:r>
      <w:r>
        <w:rPr>
          <w:rFonts w:hint="eastAsia"/>
        </w:rPr>
        <w:t>。</w:t>
      </w:r>
      <w:r w:rsidR="00245E10">
        <w:t>100</w:t>
      </w:r>
      <w:r w:rsidR="00F963E8" w:rsidRPr="00F963E8">
        <w:t>m</w:t>
      </w:r>
      <w:r w:rsidR="00F963E8" w:rsidRPr="00F963E8">
        <w:rPr>
          <w:rFonts w:hint="eastAsia"/>
        </w:rPr>
        <w:t>~</w:t>
      </w:r>
      <w:r w:rsidR="00245E10">
        <w:t>100.5</w:t>
      </w:r>
      <w:r w:rsidR="00F963E8" w:rsidRPr="00F963E8">
        <w:rPr>
          <w:rFonts w:hint="eastAsia"/>
        </w:rPr>
        <w:t>m</w:t>
      </w:r>
      <w:r>
        <w:rPr>
          <w:rFonts w:hint="eastAsia"/>
        </w:rPr>
        <w:t>的范围内，距离误差可</w:t>
      </w:r>
      <w:r>
        <w:rPr>
          <w:rFonts w:hint="eastAsia"/>
        </w:rPr>
        <w:lastRenderedPageBreak/>
        <w:t>以达到</w:t>
      </w:r>
      <w:r w:rsidR="006F252B">
        <w:rPr>
          <w:rFonts w:hint="eastAsia"/>
        </w:rPr>
        <w:t>0.268</w:t>
      </w:r>
      <w:r w:rsidR="00FC7437">
        <w:rPr>
          <w:rFonts w:hint="eastAsia"/>
        </w:rPr>
        <w:t>mm</w:t>
      </w:r>
      <w:r w:rsidR="00FC7437">
        <w:t>~-</w:t>
      </w:r>
      <w:r w:rsidR="006F252B">
        <w:rPr>
          <w:rFonts w:hint="eastAsia"/>
        </w:rPr>
        <w:t>0.425</w:t>
      </w:r>
      <w:r w:rsidR="00FC7437">
        <w:rPr>
          <w:rFonts w:hint="eastAsia"/>
        </w:rPr>
        <w:t>mm</w:t>
      </w:r>
      <w:r>
        <w:rPr>
          <w:rFonts w:hint="eastAsia"/>
        </w:rPr>
        <w:t>以内，距离精度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</w:t>
      </w:r>
      <w:r w:rsidR="00245E10">
        <w:t>0.</w:t>
      </w:r>
      <w:r w:rsidR="007C1952">
        <w:t>0</w:t>
      </w:r>
      <w:r w:rsidR="006F252B">
        <w:rPr>
          <w:rFonts w:hint="eastAsia"/>
        </w:rPr>
        <w:t>3</w:t>
      </w:r>
      <w:r w:rsidR="001960D6">
        <w:t>0</w:t>
      </w:r>
      <w:r>
        <w:rPr>
          <w:rFonts w:hint="eastAsia"/>
        </w:rPr>
        <w:t>mm</w:t>
      </w:r>
      <w:r>
        <w:rPr>
          <w:rFonts w:hint="eastAsia"/>
        </w:rPr>
        <w:t>。</w:t>
      </w:r>
    </w:p>
    <w:p w14:paraId="61870819" w14:textId="77777777" w:rsidR="00ED35CC" w:rsidRDefault="008B489E">
      <w:r>
        <w:rPr>
          <w:rFonts w:hint="eastAsia"/>
        </w:rPr>
        <w:br w:type="page"/>
      </w:r>
    </w:p>
    <w:p w14:paraId="144E98FA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31" w:name="_Toc125969263"/>
      <w:bookmarkStart w:id="32" w:name="_Toc11197"/>
      <w:bookmarkStart w:id="33" w:name="_Toc170822487"/>
      <w:r>
        <w:rPr>
          <w:rFonts w:hint="eastAsia"/>
        </w:rPr>
        <w:lastRenderedPageBreak/>
        <w:t>测试结论</w:t>
      </w:r>
      <w:bookmarkEnd w:id="31"/>
      <w:bookmarkEnd w:id="32"/>
      <w:bookmarkEnd w:id="33"/>
    </w:p>
    <w:p w14:paraId="264F65E5" w14:textId="545696C6" w:rsidR="00ED35CC" w:rsidRPr="00FD181A" w:rsidRDefault="008B489E">
      <w:pPr>
        <w:pStyle w:val="a3"/>
        <w:numPr>
          <w:ilvl w:val="0"/>
          <w:numId w:val="9"/>
        </w:numPr>
      </w:pPr>
      <w:r w:rsidRPr="00FD181A">
        <w:rPr>
          <w:rFonts w:hint="eastAsia"/>
        </w:rPr>
        <w:t>模拟器的距离模拟步进量可以达到</w:t>
      </w:r>
      <w:r w:rsidR="00FD181A" w:rsidRPr="00FD181A">
        <w:t>30</w:t>
      </w:r>
      <w:r w:rsidRPr="00FD181A">
        <w:rPr>
          <w:rFonts w:hint="eastAsia"/>
        </w:rPr>
        <w:t>mm</w:t>
      </w:r>
      <w:r w:rsidRPr="00FD181A">
        <w:rPr>
          <w:rFonts w:hint="eastAsia"/>
        </w:rPr>
        <w:t>。</w:t>
      </w:r>
    </w:p>
    <w:p w14:paraId="4F04C913" w14:textId="2DC16B5B" w:rsidR="00ED35CC" w:rsidRDefault="008B489E">
      <w:pPr>
        <w:pStyle w:val="a3"/>
        <w:numPr>
          <w:ilvl w:val="0"/>
          <w:numId w:val="9"/>
        </w:numPr>
      </w:pPr>
      <w:r>
        <w:rPr>
          <w:rFonts w:hint="eastAsia"/>
        </w:rPr>
        <w:t>模拟器在</w:t>
      </w:r>
      <w:r w:rsidR="00245E10">
        <w:t>0</w:t>
      </w:r>
      <w:r w:rsidR="006260C9" w:rsidRPr="00456D2E">
        <w:t>m</w:t>
      </w:r>
      <w:r w:rsidR="006260C9" w:rsidRPr="00456D2E">
        <w:rPr>
          <w:rFonts w:hint="eastAsia"/>
        </w:rPr>
        <w:t>~</w:t>
      </w:r>
      <w:r w:rsidR="00245E10">
        <w:t>0.5</w:t>
      </w:r>
      <w:r w:rsidR="006260C9" w:rsidRPr="00456D2E">
        <w:t>m</w:t>
      </w:r>
      <w:r>
        <w:rPr>
          <w:rFonts w:hint="eastAsia"/>
        </w:rPr>
        <w:t>范围，</w:t>
      </w:r>
      <w:r>
        <w:rPr>
          <w:rFonts w:hint="eastAsia"/>
        </w:rPr>
        <w:t>1mm</w:t>
      </w:r>
      <w:r>
        <w:rPr>
          <w:rFonts w:hint="eastAsia"/>
        </w:rPr>
        <w:t>步进条件下，绝对距离模拟精度</w:t>
      </w:r>
      <w:r w:rsidR="006260C9">
        <w:rPr>
          <w:rFonts w:hint="eastAsia"/>
        </w:rPr>
        <w:t>可以达到</w:t>
      </w:r>
      <w:r w:rsidR="006F252B">
        <w:rPr>
          <w:rFonts w:hint="eastAsia"/>
        </w:rPr>
        <w:t>0.358mm</w:t>
      </w:r>
      <w:r w:rsidR="006F252B">
        <w:t>~</w:t>
      </w:r>
      <w:r w:rsidR="006F252B">
        <w:rPr>
          <w:rFonts w:hint="eastAsia"/>
        </w:rPr>
        <w:t>0.487mm</w:t>
      </w:r>
      <w:r w:rsidR="006F252B">
        <w:rPr>
          <w:rFonts w:hint="eastAsia"/>
        </w:rPr>
        <w:t>以内，距离精度</w:t>
      </w:r>
      <w:r w:rsidR="006F252B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6F252B">
        <w:rPr>
          <w:rFonts w:hint="eastAsia"/>
        </w:rPr>
        <w:t>)</w:t>
      </w:r>
      <w:r w:rsidR="006F252B">
        <w:rPr>
          <w:rFonts w:hint="eastAsia"/>
        </w:rPr>
        <w:t>为</w:t>
      </w:r>
      <w:r w:rsidR="006F252B">
        <w:t>0.02</w:t>
      </w:r>
      <w:r w:rsidR="006F252B">
        <w:rPr>
          <w:rFonts w:hint="eastAsia"/>
        </w:rPr>
        <w:t>6mm</w:t>
      </w:r>
      <w:r w:rsidR="006F252B">
        <w:rPr>
          <w:rFonts w:hint="eastAsia"/>
        </w:rPr>
        <w:t>。</w:t>
      </w:r>
    </w:p>
    <w:p w14:paraId="4252E665" w14:textId="74A2CFF9" w:rsidR="00ED35CC" w:rsidRDefault="008B489E" w:rsidP="00660A9C">
      <w:pPr>
        <w:pStyle w:val="a3"/>
        <w:numPr>
          <w:ilvl w:val="0"/>
          <w:numId w:val="9"/>
        </w:num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  <w:r>
        <w:rPr>
          <w:rFonts w:hint="eastAsia"/>
        </w:rPr>
        <w:t>模拟器在</w:t>
      </w:r>
      <w:r w:rsidR="00245E10">
        <w:t>100</w:t>
      </w:r>
      <w:r w:rsidR="00245E10" w:rsidRPr="00F963E8">
        <w:t>m</w:t>
      </w:r>
      <w:r w:rsidR="00245E10" w:rsidRPr="00F963E8">
        <w:rPr>
          <w:rFonts w:hint="eastAsia"/>
        </w:rPr>
        <w:t>~</w:t>
      </w:r>
      <w:r w:rsidR="00245E10">
        <w:t>100.5</w:t>
      </w:r>
      <w:r w:rsidR="00245E10" w:rsidRPr="00F963E8">
        <w:rPr>
          <w:rFonts w:hint="eastAsia"/>
        </w:rPr>
        <w:t>m</w:t>
      </w:r>
      <w:r>
        <w:rPr>
          <w:rFonts w:hint="eastAsia"/>
        </w:rPr>
        <w:t>范围，</w:t>
      </w:r>
      <w:r>
        <w:rPr>
          <w:rFonts w:hint="eastAsia"/>
        </w:rPr>
        <w:t>1mm</w:t>
      </w:r>
      <w:r>
        <w:rPr>
          <w:rFonts w:hint="eastAsia"/>
        </w:rPr>
        <w:t>步进条件下，绝对距离模拟精度可以达到</w:t>
      </w:r>
      <w:r w:rsidR="006F252B">
        <w:rPr>
          <w:rFonts w:hint="eastAsia"/>
        </w:rPr>
        <w:t>0.268mm</w:t>
      </w:r>
      <w:r w:rsidR="006F252B">
        <w:t>~-</w:t>
      </w:r>
      <w:r w:rsidR="006F252B">
        <w:rPr>
          <w:rFonts w:hint="eastAsia"/>
        </w:rPr>
        <w:t>0.425mm</w:t>
      </w:r>
      <w:r w:rsidR="006F252B">
        <w:rPr>
          <w:rFonts w:hint="eastAsia"/>
        </w:rPr>
        <w:t>以内，距离精度</w:t>
      </w:r>
      <w:r w:rsidR="006F252B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6F252B">
        <w:rPr>
          <w:rFonts w:hint="eastAsia"/>
        </w:rPr>
        <w:t>)</w:t>
      </w:r>
      <w:r w:rsidR="006F252B">
        <w:rPr>
          <w:rFonts w:hint="eastAsia"/>
        </w:rPr>
        <w:t>为</w:t>
      </w:r>
      <w:r w:rsidR="006F252B">
        <w:t>0.0</w:t>
      </w:r>
      <w:r w:rsidR="006F252B">
        <w:rPr>
          <w:rFonts w:hint="eastAsia"/>
        </w:rPr>
        <w:t>3</w:t>
      </w:r>
      <w:r w:rsidR="006F252B">
        <w:t>0</w:t>
      </w:r>
      <w:r w:rsidR="006F252B">
        <w:rPr>
          <w:rFonts w:hint="eastAsia"/>
        </w:rPr>
        <w:t>mm</w:t>
      </w:r>
      <w:r>
        <w:rPr>
          <w:rFonts w:hint="eastAsia"/>
        </w:rPr>
        <w:t>。</w:t>
      </w:r>
    </w:p>
    <w:p w14:paraId="015D970C" w14:textId="77777777" w:rsidR="00ED35CC" w:rsidRDefault="008B489E">
      <w:pPr>
        <w:pStyle w:val="1"/>
        <w:spacing w:before="163" w:after="163"/>
        <w:rPr>
          <w:rFonts w:hint="eastAsia"/>
        </w:rPr>
      </w:pPr>
      <w:bookmarkStart w:id="34" w:name="_Toc23870"/>
      <w:bookmarkStart w:id="35" w:name="_Toc125969268"/>
      <w:bookmarkStart w:id="36" w:name="_Toc170822488"/>
      <w:r>
        <w:rPr>
          <w:rFonts w:hint="eastAsia"/>
        </w:rPr>
        <w:lastRenderedPageBreak/>
        <w:t>速度</w:t>
      </w:r>
      <w:bookmarkEnd w:id="34"/>
      <w:bookmarkEnd w:id="35"/>
      <w:bookmarkEnd w:id="36"/>
    </w:p>
    <w:p w14:paraId="7E785F7A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37" w:name="_Toc125969269"/>
      <w:bookmarkStart w:id="38" w:name="_Toc21382"/>
      <w:bookmarkStart w:id="39" w:name="_Toc170822489"/>
      <w:r>
        <w:rPr>
          <w:rFonts w:hint="eastAsia"/>
        </w:rPr>
        <w:t>范围</w:t>
      </w:r>
      <w:bookmarkEnd w:id="37"/>
      <w:bookmarkEnd w:id="38"/>
      <w:bookmarkEnd w:id="39"/>
    </w:p>
    <w:p w14:paraId="6AF3CD65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40" w:name="_Toc125969270"/>
      <w:bookmarkStart w:id="41" w:name="_Toc1121"/>
      <w:bookmarkStart w:id="42" w:name="_Toc170822490"/>
      <w:r>
        <w:rPr>
          <w:rFonts w:hint="eastAsia"/>
        </w:rPr>
        <w:t>测试规格表</w:t>
      </w:r>
      <w:bookmarkEnd w:id="40"/>
      <w:bookmarkEnd w:id="41"/>
      <w:bookmarkEnd w:id="42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253"/>
        <w:gridCol w:w="7043"/>
      </w:tblGrid>
      <w:tr w:rsidR="00ED35CC" w14:paraId="14354D53" w14:textId="77777777">
        <w:tc>
          <w:tcPr>
            <w:tcW w:w="755" w:type="pct"/>
          </w:tcPr>
          <w:p w14:paraId="261B8DA9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245" w:type="pct"/>
          </w:tcPr>
          <w:p w14:paraId="0A164A84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模拟器模拟目标速度的范围，同时验证大速度步进下，大速度范围内的速度精度</w:t>
            </w:r>
          </w:p>
        </w:tc>
      </w:tr>
      <w:tr w:rsidR="00ED35CC" w14:paraId="50C8A327" w14:textId="77777777">
        <w:tc>
          <w:tcPr>
            <w:tcW w:w="755" w:type="pct"/>
          </w:tcPr>
          <w:p w14:paraId="5BE41270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245" w:type="pct"/>
          </w:tcPr>
          <w:p w14:paraId="57A42FBF" w14:textId="41049BC7" w:rsidR="00ED35CC" w:rsidRDefault="00485F59" w:rsidP="00CF233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8D90851" wp14:editId="69210243">
                  <wp:extent cx="3600000" cy="1036311"/>
                  <wp:effectExtent l="0" t="0" r="635" b="0"/>
                  <wp:docPr id="56265188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0888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03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54AB26C7" w14:textId="77777777">
        <w:tc>
          <w:tcPr>
            <w:tcW w:w="755" w:type="pct"/>
          </w:tcPr>
          <w:p w14:paraId="3C27F72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245" w:type="pct"/>
          </w:tcPr>
          <w:p w14:paraId="64420AF4" w14:textId="77777777" w:rsidR="00ED35CC" w:rsidRDefault="008B489E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信号源输出单点</w:t>
            </w:r>
            <w:proofErr w:type="gramStart"/>
            <w:r>
              <w:rPr>
                <w:rFonts w:hint="eastAsia"/>
                <w:sz w:val="18"/>
                <w:szCs w:val="18"/>
              </w:rPr>
              <w:t>频</w:t>
            </w:r>
            <w:proofErr w:type="gramEnd"/>
            <w:r>
              <w:rPr>
                <w:rFonts w:hint="eastAsia"/>
                <w:sz w:val="18"/>
                <w:szCs w:val="18"/>
              </w:rPr>
              <w:t>信号给模拟器，模拟器模拟固定距离，不同速度的标校目标，信号经过整个模拟器闭环输出给频谱仪，频谱仪记录信号的频率和功率信息，并进行误差统计</w:t>
            </w:r>
          </w:p>
        </w:tc>
      </w:tr>
      <w:tr w:rsidR="00ED35CC" w14:paraId="7C5594A2" w14:textId="77777777">
        <w:tc>
          <w:tcPr>
            <w:tcW w:w="755" w:type="pct"/>
          </w:tcPr>
          <w:p w14:paraId="44FB8EF6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245" w:type="pct"/>
          </w:tcPr>
          <w:p w14:paraId="01A85813" w14:textId="77777777" w:rsidR="00ED35CC" w:rsidRDefault="008B489E" w:rsidP="00660A9C">
            <w:pPr>
              <w:pStyle w:val="a3"/>
              <w:numPr>
                <w:ilvl w:val="0"/>
                <w:numId w:val="10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模拟器模式：恒定幅度模式</w:t>
            </w:r>
          </w:p>
          <w:p w14:paraId="3247892D" w14:textId="49715F45" w:rsidR="00ED35CC" w:rsidRDefault="000C6AEC" w:rsidP="00660A9C">
            <w:pPr>
              <w:pStyle w:val="a3"/>
              <w:numPr>
                <w:ilvl w:val="0"/>
                <w:numId w:val="10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 w:rsidRPr="000C6AEC"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中心频率：</w:t>
            </w:r>
            <w:r w:rsidR="00B864D0">
              <w:rPr>
                <w:sz w:val="18"/>
                <w:szCs w:val="18"/>
              </w:rPr>
              <w:t>76.5</w:t>
            </w:r>
            <w:r>
              <w:rPr>
                <w:rFonts w:hint="eastAsia"/>
                <w:sz w:val="18"/>
                <w:szCs w:val="18"/>
              </w:rPr>
              <w:t>GHz</w:t>
            </w:r>
            <w:r w:rsidR="00B864D0">
              <w:rPr>
                <w:rFonts w:hint="eastAsia"/>
                <w:sz w:val="18"/>
                <w:szCs w:val="18"/>
              </w:rPr>
              <w:t>，</w:t>
            </w:r>
            <w:r w:rsidR="00B864D0">
              <w:rPr>
                <w:rFonts w:hint="eastAsia"/>
                <w:sz w:val="18"/>
                <w:szCs w:val="18"/>
              </w:rPr>
              <w:t>7</w:t>
            </w:r>
            <w:r w:rsidR="00B864D0">
              <w:rPr>
                <w:sz w:val="18"/>
                <w:szCs w:val="18"/>
              </w:rPr>
              <w:t>9GH</w:t>
            </w:r>
            <w:r w:rsidR="00B864D0">
              <w:rPr>
                <w:rFonts w:hint="eastAsia"/>
                <w:sz w:val="18"/>
                <w:szCs w:val="18"/>
              </w:rPr>
              <w:t>z</w:t>
            </w:r>
          </w:p>
          <w:p w14:paraId="0F0D0E88" w14:textId="39623E98" w:rsidR="00ED35CC" w:rsidRDefault="008B489E" w:rsidP="00660A9C">
            <w:pPr>
              <w:pStyle w:val="a3"/>
              <w:numPr>
                <w:ilvl w:val="0"/>
                <w:numId w:val="10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目标距离：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 w:rsidR="00492E6D">
              <w:rPr>
                <w:sz w:val="18"/>
                <w:szCs w:val="18"/>
              </w:rPr>
              <w:t>0</w:t>
            </w:r>
            <w:r w:rsidR="00492E6D">
              <w:rPr>
                <w:rFonts w:hint="eastAsia"/>
                <w:sz w:val="18"/>
                <w:szCs w:val="18"/>
              </w:rPr>
              <w:t>m</w:t>
            </w:r>
          </w:p>
          <w:p w14:paraId="02F32EC8" w14:textId="6EB0B9B9" w:rsidR="00ED35CC" w:rsidRDefault="008B489E" w:rsidP="00660A9C">
            <w:pPr>
              <w:pStyle w:val="a3"/>
              <w:numPr>
                <w:ilvl w:val="0"/>
                <w:numId w:val="10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</w:t>
            </w:r>
            <w:r w:rsidR="00FD7ACD">
              <w:rPr>
                <w:sz w:val="18"/>
                <w:szCs w:val="18"/>
              </w:rPr>
              <w:t xml:space="preserve"> dB</w:t>
            </w:r>
          </w:p>
          <w:p w14:paraId="46566B0C" w14:textId="1A114292" w:rsidR="00ED35CC" w:rsidRDefault="008B489E" w:rsidP="00660A9C">
            <w:pPr>
              <w:pStyle w:val="a3"/>
              <w:numPr>
                <w:ilvl w:val="0"/>
                <w:numId w:val="10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发射增益衰减：</w:t>
            </w:r>
            <w:r w:rsidR="00FC5D22">
              <w:rPr>
                <w:sz w:val="18"/>
                <w:szCs w:val="18"/>
              </w:rPr>
              <w:t>0</w:t>
            </w:r>
            <w:r w:rsidR="00FD7ACD">
              <w:rPr>
                <w:sz w:val="18"/>
                <w:szCs w:val="18"/>
              </w:rPr>
              <w:t xml:space="preserve"> dB</w:t>
            </w:r>
          </w:p>
        </w:tc>
      </w:tr>
      <w:tr w:rsidR="00ED35CC" w14:paraId="4AD8585C" w14:textId="77777777">
        <w:tc>
          <w:tcPr>
            <w:tcW w:w="755" w:type="pct"/>
          </w:tcPr>
          <w:p w14:paraId="7A34038F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</w:t>
            </w:r>
          </w:p>
        </w:tc>
        <w:tc>
          <w:tcPr>
            <w:tcW w:w="4245" w:type="pct"/>
          </w:tcPr>
          <w:p w14:paraId="3084DA5A" w14:textId="4F627EFE" w:rsidR="00FC5D22" w:rsidRPr="00FC5D22" w:rsidRDefault="008B489E" w:rsidP="00660A9C">
            <w:pPr>
              <w:pStyle w:val="a3"/>
              <w:numPr>
                <w:ilvl w:val="0"/>
                <w:numId w:val="11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输出频率：</w:t>
            </w:r>
            <w:r w:rsidR="00B864D0">
              <w:rPr>
                <w:sz w:val="18"/>
                <w:szCs w:val="18"/>
              </w:rPr>
              <w:t>8100</w:t>
            </w:r>
            <w:r w:rsidR="00FC5D22"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Hz</w:t>
            </w:r>
            <w:r w:rsidR="00FC5D22">
              <w:rPr>
                <w:sz w:val="18"/>
                <w:szCs w:val="18"/>
              </w:rPr>
              <w:t xml:space="preserve"> </w:t>
            </w:r>
            <w:r w:rsidR="00B864D0">
              <w:rPr>
                <w:sz w:val="18"/>
                <w:szCs w:val="18"/>
              </w:rPr>
              <w:t>8600</w:t>
            </w:r>
            <w:r w:rsidR="00FC5D22">
              <w:rPr>
                <w:rFonts w:hint="eastAsia"/>
                <w:sz w:val="18"/>
                <w:szCs w:val="18"/>
              </w:rPr>
              <w:t>M</w:t>
            </w:r>
            <w:r w:rsidR="00FC5D22">
              <w:rPr>
                <w:sz w:val="18"/>
                <w:szCs w:val="18"/>
              </w:rPr>
              <w:t>Hz</w:t>
            </w:r>
          </w:p>
          <w:p w14:paraId="26CE13BF" w14:textId="7A420BA5" w:rsidR="00ED35CC" w:rsidRDefault="008B489E" w:rsidP="00660A9C">
            <w:pPr>
              <w:pStyle w:val="a3"/>
              <w:numPr>
                <w:ilvl w:val="0"/>
                <w:numId w:val="11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输出功率：</w:t>
            </w:r>
            <w:r>
              <w:rPr>
                <w:rFonts w:hint="eastAsia"/>
                <w:sz w:val="18"/>
                <w:szCs w:val="18"/>
              </w:rPr>
              <w:t>-4</w:t>
            </w:r>
            <w:r w:rsidR="00FC5D22">
              <w:rPr>
                <w:sz w:val="18"/>
                <w:szCs w:val="18"/>
              </w:rPr>
              <w:t>0</w:t>
            </w:r>
            <w:r w:rsidR="00FD7ACD">
              <w:rPr>
                <w:sz w:val="18"/>
                <w:szCs w:val="18"/>
              </w:rPr>
              <w:t xml:space="preserve"> d</w:t>
            </w:r>
            <w:r>
              <w:rPr>
                <w:rFonts w:hint="eastAsia"/>
                <w:sz w:val="18"/>
                <w:szCs w:val="18"/>
              </w:rPr>
              <w:t>Bm</w:t>
            </w:r>
          </w:p>
        </w:tc>
      </w:tr>
      <w:tr w:rsidR="00ED35CC" w14:paraId="7DD23185" w14:textId="77777777">
        <w:tc>
          <w:tcPr>
            <w:tcW w:w="755" w:type="pct"/>
          </w:tcPr>
          <w:p w14:paraId="68C29052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频谱仪</w:t>
            </w:r>
          </w:p>
        </w:tc>
        <w:tc>
          <w:tcPr>
            <w:tcW w:w="4245" w:type="pct"/>
          </w:tcPr>
          <w:p w14:paraId="0B277DE6" w14:textId="468CBF15" w:rsidR="00ED35CC" w:rsidRDefault="008B489E" w:rsidP="00660A9C">
            <w:pPr>
              <w:pStyle w:val="a3"/>
              <w:numPr>
                <w:ilvl w:val="0"/>
                <w:numId w:val="1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B864D0">
              <w:rPr>
                <w:sz w:val="18"/>
                <w:szCs w:val="18"/>
              </w:rPr>
              <w:t>8100</w:t>
            </w:r>
            <w:r w:rsidR="00FF47F0">
              <w:rPr>
                <w:rFonts w:hint="eastAsia"/>
                <w:sz w:val="18"/>
                <w:szCs w:val="18"/>
              </w:rPr>
              <w:t>MHz</w:t>
            </w:r>
            <w:r w:rsidR="00FF47F0">
              <w:rPr>
                <w:sz w:val="18"/>
                <w:szCs w:val="18"/>
              </w:rPr>
              <w:t xml:space="preserve"> </w:t>
            </w:r>
            <w:r w:rsidR="00B864D0">
              <w:rPr>
                <w:sz w:val="18"/>
                <w:szCs w:val="18"/>
              </w:rPr>
              <w:t>8600</w:t>
            </w:r>
            <w:r w:rsidR="00FF47F0">
              <w:rPr>
                <w:rFonts w:hint="eastAsia"/>
                <w:sz w:val="18"/>
                <w:szCs w:val="18"/>
              </w:rPr>
              <w:t>M</w:t>
            </w:r>
            <w:r w:rsidR="00FF47F0">
              <w:rPr>
                <w:sz w:val="18"/>
                <w:szCs w:val="18"/>
              </w:rPr>
              <w:t>Hz</w:t>
            </w:r>
            <w:r>
              <w:rPr>
                <w:rFonts w:hint="eastAsia"/>
                <w:sz w:val="18"/>
                <w:szCs w:val="18"/>
              </w:rPr>
              <w:t xml:space="preserve"> + </w:t>
            </w:r>
            <w:r>
              <w:rPr>
                <w:rFonts w:hint="eastAsia"/>
                <w:sz w:val="18"/>
                <w:szCs w:val="18"/>
              </w:rPr>
              <w:t>多普勒频率（由设置的速度、</w:t>
            </w:r>
            <w:r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中心频率进行换算得到）</w:t>
            </w:r>
          </w:p>
          <w:p w14:paraId="05158772" w14:textId="77777777" w:rsidR="00ED35CC" w:rsidRDefault="008B489E" w:rsidP="00660A9C">
            <w:pPr>
              <w:pStyle w:val="a3"/>
              <w:numPr>
                <w:ilvl w:val="0"/>
                <w:numId w:val="1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Span:100Hz</w:t>
            </w:r>
          </w:p>
          <w:p w14:paraId="25F9DE4F" w14:textId="77777777" w:rsidR="00ED35CC" w:rsidRDefault="008B489E" w:rsidP="00660A9C">
            <w:pPr>
              <w:pStyle w:val="a3"/>
              <w:numPr>
                <w:ilvl w:val="0"/>
                <w:numId w:val="1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RBW:10Hz</w:t>
            </w:r>
          </w:p>
        </w:tc>
      </w:tr>
      <w:tr w:rsidR="00ED35CC" w14:paraId="771A4EFA" w14:textId="77777777">
        <w:tc>
          <w:tcPr>
            <w:tcW w:w="755" w:type="pct"/>
          </w:tcPr>
          <w:p w14:paraId="03C2BDB2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245" w:type="pct"/>
          </w:tcPr>
          <w:p w14:paraId="60F40B3C" w14:textId="55639741" w:rsidR="00ED35CC" w:rsidRDefault="008B489E" w:rsidP="00660A9C">
            <w:pPr>
              <w:numPr>
                <w:ilvl w:val="0"/>
                <w:numId w:val="13"/>
              </w:numPr>
              <w:tabs>
                <w:tab w:val="clear" w:pos="312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0D5FF822" w14:textId="0AE4B5BA" w:rsidR="00ED35CC" w:rsidRDefault="008B489E" w:rsidP="00660A9C">
            <w:pPr>
              <w:numPr>
                <w:ilvl w:val="0"/>
                <w:numId w:val="13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设置模拟器、信号源、频谱仪的参数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35BEE314" w14:textId="2A284D43" w:rsidR="00ED35CC" w:rsidRDefault="008B489E" w:rsidP="00660A9C">
            <w:pPr>
              <w:numPr>
                <w:ilvl w:val="0"/>
                <w:numId w:val="13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让模拟器速度模拟从</w:t>
            </w:r>
            <w:r>
              <w:rPr>
                <w:rFonts w:hint="eastAsia"/>
                <w:sz w:val="18"/>
                <w:szCs w:val="18"/>
              </w:rPr>
              <w:t>-720km/h</w:t>
            </w:r>
            <w:r>
              <w:rPr>
                <w:rFonts w:hint="eastAsia"/>
                <w:sz w:val="18"/>
                <w:szCs w:val="18"/>
              </w:rPr>
              <w:t>到</w:t>
            </w:r>
            <w:r>
              <w:rPr>
                <w:rFonts w:hint="eastAsia"/>
                <w:sz w:val="18"/>
                <w:szCs w:val="18"/>
              </w:rPr>
              <w:t>720km/h</w:t>
            </w:r>
            <w:r>
              <w:rPr>
                <w:rFonts w:hint="eastAsia"/>
                <w:sz w:val="18"/>
                <w:szCs w:val="18"/>
              </w:rPr>
              <w:t>，步进</w:t>
            </w:r>
            <w:r w:rsidR="00FF47F0">
              <w:rPr>
                <w:sz w:val="18"/>
                <w:szCs w:val="18"/>
              </w:rPr>
              <w:t>36</w:t>
            </w:r>
            <w:r>
              <w:rPr>
                <w:rFonts w:hint="eastAsia"/>
                <w:sz w:val="18"/>
                <w:szCs w:val="18"/>
              </w:rPr>
              <w:t>km/h</w:t>
            </w:r>
            <w:r>
              <w:rPr>
                <w:rFonts w:hint="eastAsia"/>
                <w:sz w:val="18"/>
                <w:szCs w:val="18"/>
              </w:rPr>
              <w:t>，记录每个速度点下频谱仪测量的频率与信号源输出频率的差，并转换成速度误差</w:t>
            </w:r>
            <w:r w:rsidR="00FF47F0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14:paraId="4754CF6C" w14:textId="77777777" w:rsidR="00ED35CC" w:rsidRDefault="00ED35CC">
      <w:pPr>
        <w:pStyle w:val="2"/>
        <w:spacing w:before="163" w:after="163"/>
        <w:rPr>
          <w:rFonts w:hint="eastAsia"/>
        </w:r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1BA62CCA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43" w:name="_Toc30067"/>
      <w:bookmarkStart w:id="44" w:name="_Toc125969271"/>
      <w:bookmarkStart w:id="45" w:name="_Toc170822491"/>
      <w:r>
        <w:rPr>
          <w:rFonts w:hint="eastAsia"/>
        </w:rPr>
        <w:lastRenderedPageBreak/>
        <w:t>测试结果</w:t>
      </w:r>
      <w:bookmarkEnd w:id="43"/>
      <w:bookmarkEnd w:id="44"/>
      <w:bookmarkEnd w:id="45"/>
    </w:p>
    <w:p w14:paraId="511110F5" w14:textId="4474CC00" w:rsidR="00ED35CC" w:rsidRDefault="008B489E">
      <w:pPr>
        <w:pStyle w:val="a3"/>
        <w:rPr>
          <w:color w:val="FF0000"/>
        </w:rPr>
      </w:pPr>
      <w:r>
        <w:rPr>
          <w:rFonts w:hint="eastAsia"/>
        </w:rPr>
        <w:t>测试结果绘图如下。</w:t>
      </w:r>
    </w:p>
    <w:tbl>
      <w:tblPr>
        <w:tblStyle w:val="af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D35CC" w14:paraId="20EB5FF0" w14:textId="77777777">
        <w:trPr>
          <w:jc w:val="center"/>
        </w:trPr>
        <w:tc>
          <w:tcPr>
            <w:tcW w:w="4566" w:type="dxa"/>
          </w:tcPr>
          <w:p w14:paraId="4AE21705" w14:textId="1A3E4E9A" w:rsidR="000473E5" w:rsidRDefault="006F252B" w:rsidP="000473E5">
            <w:pPr>
              <w:pStyle w:val="a3"/>
              <w:keepNext/>
              <w:ind w:firstLine="0"/>
              <w:jc w:val="center"/>
            </w:pPr>
            <w:r w:rsidRPr="006F252B">
              <w:rPr>
                <w:noProof/>
              </w:rPr>
              <w:drawing>
                <wp:inline distT="0" distB="0" distL="0" distR="0" wp14:anchorId="635A17E0" wp14:editId="1252D37B">
                  <wp:extent cx="5274310" cy="3451225"/>
                  <wp:effectExtent l="0" t="0" r="2540" b="0"/>
                  <wp:docPr id="158183825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83825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5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4569C" w14:textId="033D2AEB" w:rsidR="00ED35CC" w:rsidRDefault="000473E5" w:rsidP="006B026A">
            <w:pPr>
              <w:pStyle w:val="a5"/>
              <w:spacing w:beforeLines="0" w:afterLines="0" w:line="240" w:lineRule="auto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SEQ 图 \* ARABIC</w:instrText>
            </w:r>
            <w:r>
              <w:instrText xml:space="preserve"> </w:instrText>
            </w:r>
            <w:r>
              <w:fldChar w:fldCharType="separate"/>
            </w:r>
            <w:r w:rsidR="007B0FE4">
              <w:rPr>
                <w:noProof/>
              </w:rPr>
              <w:t>4</w:t>
            </w:r>
            <w:r>
              <w:fldChar w:fldCharType="end"/>
            </w:r>
            <w:r>
              <w:t xml:space="preserve"> </w:t>
            </w:r>
            <w:r w:rsidR="006F252B">
              <w:rPr>
                <w:rFonts w:hint="eastAsia"/>
              </w:rPr>
              <w:t>765</w:t>
            </w:r>
            <w:r w:rsidRPr="008879FC">
              <w:t>00MHz速度范围测试结果</w:t>
            </w:r>
          </w:p>
        </w:tc>
      </w:tr>
      <w:tr w:rsidR="00ED35CC" w14:paraId="2F1F2BA7" w14:textId="77777777">
        <w:trPr>
          <w:jc w:val="center"/>
        </w:trPr>
        <w:tc>
          <w:tcPr>
            <w:tcW w:w="4566" w:type="dxa"/>
          </w:tcPr>
          <w:p w14:paraId="5B18375D" w14:textId="78E4D06F" w:rsidR="00352FDD" w:rsidRDefault="006F252B" w:rsidP="00352FDD">
            <w:pPr>
              <w:pStyle w:val="a3"/>
              <w:keepNext/>
              <w:ind w:firstLine="0"/>
            </w:pPr>
            <w:r w:rsidRPr="006F252B">
              <w:rPr>
                <w:noProof/>
              </w:rPr>
              <w:drawing>
                <wp:inline distT="0" distB="0" distL="0" distR="0" wp14:anchorId="7D1D39B7" wp14:editId="653C2A5F">
                  <wp:extent cx="5274310" cy="3451225"/>
                  <wp:effectExtent l="0" t="0" r="2540" b="0"/>
                  <wp:docPr id="13588852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8852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45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343698" w14:textId="71871E93" w:rsidR="00ED35CC" w:rsidRDefault="00352FDD" w:rsidP="006B026A">
            <w:pPr>
              <w:pStyle w:val="a5"/>
              <w:spacing w:beforeLines="0" w:afterLines="0" w:line="240" w:lineRule="auto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SEQ 图 \* ARABIC</w:instrText>
            </w:r>
            <w:r>
              <w:instrText xml:space="preserve"> </w:instrText>
            </w:r>
            <w:r>
              <w:fldChar w:fldCharType="separate"/>
            </w:r>
            <w:r w:rsidR="007B0FE4">
              <w:rPr>
                <w:noProof/>
              </w:rPr>
              <w:t>5</w:t>
            </w:r>
            <w:r>
              <w:fldChar w:fldCharType="end"/>
            </w:r>
            <w:r>
              <w:t xml:space="preserve"> </w:t>
            </w:r>
            <w:r w:rsidR="006F252B">
              <w:rPr>
                <w:rFonts w:hint="eastAsia"/>
              </w:rPr>
              <w:t>790</w:t>
            </w:r>
            <w:r w:rsidR="006B026A">
              <w:t>00</w:t>
            </w:r>
            <w:r w:rsidRPr="00DC7E44">
              <w:t>MHz速度范围测试结果</w:t>
            </w:r>
          </w:p>
        </w:tc>
      </w:tr>
    </w:tbl>
    <w:p w14:paraId="2E983D1F" w14:textId="4201B604" w:rsidR="00ED35CC" w:rsidRDefault="008B489E" w:rsidP="006F252B">
      <w:pPr>
        <w:pStyle w:val="a3"/>
      </w:pPr>
      <w:r>
        <w:rPr>
          <w:rFonts w:hint="eastAsia"/>
        </w:rPr>
        <w:t>测试结果表明模拟器可以模拟从</w:t>
      </w:r>
      <w:r>
        <w:rPr>
          <w:rFonts w:hint="eastAsia"/>
        </w:rPr>
        <w:t>-720km/h</w:t>
      </w:r>
      <w:r>
        <w:rPr>
          <w:rFonts w:hint="eastAsia"/>
        </w:rPr>
        <w:t>到</w:t>
      </w:r>
      <w:r>
        <w:rPr>
          <w:rFonts w:hint="eastAsia"/>
        </w:rPr>
        <w:t>720km/h</w:t>
      </w:r>
      <w:r>
        <w:rPr>
          <w:rFonts w:hint="eastAsia"/>
        </w:rPr>
        <w:t>的速度范围，并且所有速度的模拟误差在±</w:t>
      </w:r>
      <w:r>
        <w:rPr>
          <w:rFonts w:hint="eastAsia"/>
        </w:rPr>
        <w:t>0.0</w:t>
      </w:r>
      <w:r w:rsidR="00C03983">
        <w:t>0</w:t>
      </w:r>
      <w:r w:rsidR="00B04AC0">
        <w:t>4</w:t>
      </w:r>
      <w:r w:rsidR="00E71B60">
        <w:t>0</w:t>
      </w:r>
      <w:r w:rsidR="00B04AC0">
        <w:t>8</w:t>
      </w:r>
      <w:r>
        <w:rPr>
          <w:rFonts w:hint="eastAsia"/>
        </w:rPr>
        <w:t>km/h</w:t>
      </w:r>
      <w:r>
        <w:rPr>
          <w:rFonts w:hint="eastAsia"/>
        </w:rPr>
        <w:t>以内。速度精度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</w:t>
      </w:r>
      <w:r>
        <w:rPr>
          <w:rFonts w:hint="eastAsia"/>
        </w:rPr>
        <w:t>0.0</w:t>
      </w:r>
      <w:r w:rsidR="00B04AC0">
        <w:t>0</w:t>
      </w:r>
      <w:r w:rsidR="006F252B">
        <w:rPr>
          <w:rFonts w:hint="eastAsia"/>
        </w:rPr>
        <w:t>199</w:t>
      </w:r>
      <w:r>
        <w:rPr>
          <w:rFonts w:hint="eastAsia"/>
        </w:rPr>
        <w:t>km/h</w:t>
      </w:r>
      <w:r>
        <w:rPr>
          <w:rFonts w:hint="eastAsia"/>
        </w:rPr>
        <w:t>。</w:t>
      </w:r>
      <w:r>
        <w:rPr>
          <w:rFonts w:hint="eastAsia"/>
        </w:rPr>
        <w:br w:type="page"/>
      </w:r>
    </w:p>
    <w:p w14:paraId="216D888F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46" w:name="_Toc125969272"/>
      <w:bookmarkStart w:id="47" w:name="_Toc3229"/>
      <w:bookmarkStart w:id="48" w:name="_Toc170822492"/>
      <w:r>
        <w:rPr>
          <w:rFonts w:hint="eastAsia"/>
        </w:rPr>
        <w:lastRenderedPageBreak/>
        <w:t>测试结论</w:t>
      </w:r>
      <w:bookmarkEnd w:id="46"/>
      <w:bookmarkEnd w:id="47"/>
      <w:bookmarkEnd w:id="48"/>
    </w:p>
    <w:p w14:paraId="021C9591" w14:textId="77777777" w:rsidR="00ED35CC" w:rsidRDefault="008B489E" w:rsidP="00660A9C">
      <w:pPr>
        <w:pStyle w:val="a3"/>
        <w:numPr>
          <w:ilvl w:val="0"/>
          <w:numId w:val="14"/>
        </w:numPr>
      </w:pPr>
      <w:r>
        <w:rPr>
          <w:rFonts w:hint="eastAsia"/>
        </w:rPr>
        <w:t>模拟器的速度模拟范围可以达到</w:t>
      </w:r>
      <w:r>
        <w:rPr>
          <w:rFonts w:hint="eastAsia"/>
        </w:rPr>
        <w:t>-720km/h ~ +720km/h</w:t>
      </w:r>
      <w:r>
        <w:rPr>
          <w:rFonts w:hint="eastAsia"/>
        </w:rPr>
        <w:t>。</w:t>
      </w:r>
    </w:p>
    <w:p w14:paraId="1DA29752" w14:textId="5FB33860" w:rsidR="00ED35CC" w:rsidRDefault="008B489E" w:rsidP="00660A9C">
      <w:pPr>
        <w:pStyle w:val="a3"/>
        <w:numPr>
          <w:ilvl w:val="0"/>
          <w:numId w:val="14"/>
        </w:numPr>
      </w:pPr>
      <w:r>
        <w:rPr>
          <w:rFonts w:hint="eastAsia"/>
        </w:rPr>
        <w:t>模拟器在</w:t>
      </w:r>
      <w:r>
        <w:rPr>
          <w:rFonts w:hint="eastAsia"/>
        </w:rPr>
        <w:t>-720km/h ~ +720km/h</w:t>
      </w:r>
      <w:r>
        <w:rPr>
          <w:rFonts w:hint="eastAsia"/>
        </w:rPr>
        <w:t>范围内的绝对速度误差可以达到</w:t>
      </w:r>
      <w:r w:rsidR="006F252B">
        <w:rPr>
          <w:rFonts w:hint="eastAsia"/>
        </w:rPr>
        <w:t>±</w:t>
      </w:r>
      <w:r w:rsidR="006F252B">
        <w:rPr>
          <w:rFonts w:hint="eastAsia"/>
        </w:rPr>
        <w:t>0.0</w:t>
      </w:r>
      <w:r w:rsidR="006F252B">
        <w:t>0408</w:t>
      </w:r>
      <w:r w:rsidR="006F252B">
        <w:rPr>
          <w:rFonts w:hint="eastAsia"/>
        </w:rPr>
        <w:t>km/h</w:t>
      </w:r>
      <w:r w:rsidR="006F252B">
        <w:rPr>
          <w:rFonts w:hint="eastAsia"/>
        </w:rPr>
        <w:t>以内。速度精度</w:t>
      </w:r>
      <w:r w:rsidR="006F252B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6F252B">
        <w:rPr>
          <w:rFonts w:hint="eastAsia"/>
        </w:rPr>
        <w:t>)</w:t>
      </w:r>
      <w:r w:rsidR="006F252B">
        <w:rPr>
          <w:rFonts w:hint="eastAsia"/>
        </w:rPr>
        <w:t>为</w:t>
      </w:r>
      <w:r w:rsidR="006F252B">
        <w:rPr>
          <w:rFonts w:hint="eastAsia"/>
        </w:rPr>
        <w:t>0.0</w:t>
      </w:r>
      <w:r w:rsidR="006F252B">
        <w:t>0</w:t>
      </w:r>
      <w:r w:rsidR="006F252B">
        <w:rPr>
          <w:rFonts w:hint="eastAsia"/>
        </w:rPr>
        <w:t>199km/h</w:t>
      </w:r>
      <w:r>
        <w:rPr>
          <w:rFonts w:hint="eastAsia"/>
        </w:rPr>
        <w:t>。</w:t>
      </w:r>
    </w:p>
    <w:p w14:paraId="0193EEC0" w14:textId="77777777" w:rsidR="00ED35CC" w:rsidRDefault="00ED35CC">
      <w:pPr>
        <w:pStyle w:val="a3"/>
      </w:pPr>
    </w:p>
    <w:p w14:paraId="233AEA95" w14:textId="77777777" w:rsidR="00ED35CC" w:rsidRDefault="00ED35CC">
      <w:pPr>
        <w:pStyle w:val="a3"/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26461DC3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49" w:name="_Toc125969273"/>
      <w:bookmarkStart w:id="50" w:name="_Toc3898"/>
      <w:bookmarkStart w:id="51" w:name="_Toc170822493"/>
      <w:r>
        <w:rPr>
          <w:rFonts w:hint="eastAsia"/>
        </w:rPr>
        <w:lastRenderedPageBreak/>
        <w:t>步进与精度</w:t>
      </w:r>
      <w:bookmarkEnd w:id="49"/>
      <w:bookmarkEnd w:id="50"/>
      <w:bookmarkEnd w:id="51"/>
    </w:p>
    <w:p w14:paraId="6AF099B1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52" w:name="_Toc25988"/>
      <w:bookmarkStart w:id="53" w:name="_Toc125969274"/>
      <w:bookmarkStart w:id="54" w:name="_Toc170822494"/>
      <w:r>
        <w:rPr>
          <w:rFonts w:hint="eastAsia"/>
        </w:rPr>
        <w:t>测试规格表</w:t>
      </w:r>
      <w:bookmarkEnd w:id="52"/>
      <w:bookmarkEnd w:id="53"/>
      <w:bookmarkEnd w:id="54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253"/>
        <w:gridCol w:w="7043"/>
      </w:tblGrid>
      <w:tr w:rsidR="00AF6FDD" w14:paraId="4785588F" w14:textId="77777777">
        <w:tc>
          <w:tcPr>
            <w:tcW w:w="755" w:type="pct"/>
          </w:tcPr>
          <w:p w14:paraId="2B450750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245" w:type="pct"/>
          </w:tcPr>
          <w:p w14:paraId="1236486E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模拟器模拟目标速度的步进量，同时验证</w:t>
            </w:r>
            <w:proofErr w:type="gramStart"/>
            <w:r>
              <w:rPr>
                <w:rFonts w:hint="eastAsia"/>
                <w:sz w:val="18"/>
                <w:szCs w:val="18"/>
              </w:rPr>
              <w:t>小步进速度</w:t>
            </w:r>
            <w:proofErr w:type="gramEnd"/>
            <w:r>
              <w:rPr>
                <w:rFonts w:hint="eastAsia"/>
                <w:sz w:val="18"/>
                <w:szCs w:val="18"/>
              </w:rPr>
              <w:t>下，小速度范围内的速度精度</w:t>
            </w:r>
          </w:p>
        </w:tc>
      </w:tr>
      <w:tr w:rsidR="00AF6FDD" w14:paraId="6AE023D4" w14:textId="77777777">
        <w:tc>
          <w:tcPr>
            <w:tcW w:w="755" w:type="pct"/>
          </w:tcPr>
          <w:p w14:paraId="61A3536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245" w:type="pct"/>
          </w:tcPr>
          <w:p w14:paraId="51C4182C" w14:textId="71CBA34B" w:rsidR="00ED35CC" w:rsidRDefault="00485F59" w:rsidP="00454E2F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C4477D2" wp14:editId="59B58BA1">
                  <wp:extent cx="3600000" cy="1036311"/>
                  <wp:effectExtent l="0" t="0" r="635" b="0"/>
                  <wp:docPr id="6393511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0888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03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FDD" w14:paraId="6250943D" w14:textId="77777777">
        <w:tc>
          <w:tcPr>
            <w:tcW w:w="755" w:type="pct"/>
          </w:tcPr>
          <w:p w14:paraId="33CB5FAC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245" w:type="pct"/>
          </w:tcPr>
          <w:p w14:paraId="1C221371" w14:textId="77777777" w:rsidR="00ED35CC" w:rsidRDefault="008B489E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信号源输出单点</w:t>
            </w:r>
            <w:proofErr w:type="gramStart"/>
            <w:r>
              <w:rPr>
                <w:rFonts w:hint="eastAsia"/>
                <w:sz w:val="18"/>
                <w:szCs w:val="18"/>
              </w:rPr>
              <w:t>频</w:t>
            </w:r>
            <w:proofErr w:type="gramEnd"/>
            <w:r>
              <w:rPr>
                <w:rFonts w:hint="eastAsia"/>
                <w:sz w:val="18"/>
                <w:szCs w:val="18"/>
              </w:rPr>
              <w:t>信号给模拟器，模拟器模拟固定距离，不同速度的标校目标，信号经过整个模拟器闭环输出给频谱仪，频谱仪记录信号的频率和功率信息，并进行误差统计</w:t>
            </w:r>
          </w:p>
        </w:tc>
      </w:tr>
      <w:tr w:rsidR="00AF6FDD" w14:paraId="1F53FA21" w14:textId="77777777">
        <w:tc>
          <w:tcPr>
            <w:tcW w:w="755" w:type="pct"/>
          </w:tcPr>
          <w:p w14:paraId="4853DF39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245" w:type="pct"/>
          </w:tcPr>
          <w:p w14:paraId="0DA6E5A1" w14:textId="77777777" w:rsidR="00492E6D" w:rsidRDefault="00492E6D" w:rsidP="00660A9C">
            <w:pPr>
              <w:pStyle w:val="a3"/>
              <w:numPr>
                <w:ilvl w:val="0"/>
                <w:numId w:val="15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模拟器模式：恒定幅度模式</w:t>
            </w:r>
          </w:p>
          <w:p w14:paraId="56C3FDB2" w14:textId="40CF0161" w:rsidR="00492E6D" w:rsidRDefault="000C6AEC" w:rsidP="00660A9C">
            <w:pPr>
              <w:pStyle w:val="a3"/>
              <w:numPr>
                <w:ilvl w:val="0"/>
                <w:numId w:val="15"/>
              </w:numPr>
              <w:spacing w:line="240" w:lineRule="auto"/>
              <w:rPr>
                <w:sz w:val="18"/>
                <w:szCs w:val="18"/>
              </w:rPr>
            </w:pPr>
            <w:r w:rsidRPr="000C6AEC">
              <w:rPr>
                <w:rFonts w:hint="eastAsia"/>
                <w:sz w:val="18"/>
                <w:szCs w:val="18"/>
              </w:rPr>
              <w:t>RTS</w:t>
            </w:r>
            <w:r w:rsidR="00492E6D">
              <w:rPr>
                <w:rFonts w:hint="eastAsia"/>
                <w:sz w:val="18"/>
                <w:szCs w:val="18"/>
              </w:rPr>
              <w:t>中心频率：</w:t>
            </w:r>
            <w:r w:rsidR="003C6C85">
              <w:rPr>
                <w:sz w:val="18"/>
                <w:szCs w:val="18"/>
              </w:rPr>
              <w:t>76.5</w:t>
            </w:r>
            <w:r w:rsidR="003C6C85">
              <w:rPr>
                <w:rFonts w:hint="eastAsia"/>
                <w:sz w:val="18"/>
                <w:szCs w:val="18"/>
              </w:rPr>
              <w:t>GHz</w:t>
            </w:r>
            <w:r w:rsidR="003C6C85">
              <w:rPr>
                <w:rFonts w:hint="eastAsia"/>
                <w:sz w:val="18"/>
                <w:szCs w:val="18"/>
              </w:rPr>
              <w:t>，</w:t>
            </w:r>
            <w:r w:rsidR="003C6C85">
              <w:rPr>
                <w:rFonts w:hint="eastAsia"/>
                <w:sz w:val="18"/>
                <w:szCs w:val="18"/>
              </w:rPr>
              <w:t>7</w:t>
            </w:r>
            <w:r w:rsidR="003C6C85">
              <w:rPr>
                <w:sz w:val="18"/>
                <w:szCs w:val="18"/>
              </w:rPr>
              <w:t>9GH</w:t>
            </w:r>
            <w:r w:rsidR="003C6C85">
              <w:rPr>
                <w:rFonts w:hint="eastAsia"/>
                <w:sz w:val="18"/>
                <w:szCs w:val="18"/>
              </w:rPr>
              <w:t>z</w:t>
            </w:r>
          </w:p>
          <w:p w14:paraId="37E875F3" w14:textId="31D35A30" w:rsidR="00492E6D" w:rsidRDefault="00492E6D" w:rsidP="00660A9C">
            <w:pPr>
              <w:pStyle w:val="a3"/>
              <w:numPr>
                <w:ilvl w:val="0"/>
                <w:numId w:val="15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目标距离：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6C01AE69" w14:textId="13B096D7" w:rsidR="00492E6D" w:rsidRDefault="00492E6D" w:rsidP="00660A9C">
            <w:pPr>
              <w:pStyle w:val="a3"/>
              <w:numPr>
                <w:ilvl w:val="0"/>
                <w:numId w:val="15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</w:t>
            </w:r>
            <w:r w:rsidR="00FD7ACD">
              <w:rPr>
                <w:sz w:val="18"/>
                <w:szCs w:val="18"/>
              </w:rPr>
              <w:t xml:space="preserve"> dB</w:t>
            </w:r>
          </w:p>
          <w:p w14:paraId="25F0BB73" w14:textId="5D0FF2BD" w:rsidR="00ED35CC" w:rsidRDefault="00492E6D" w:rsidP="00660A9C">
            <w:pPr>
              <w:pStyle w:val="a3"/>
              <w:numPr>
                <w:ilvl w:val="0"/>
                <w:numId w:val="15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发射增益衰减：</w:t>
            </w:r>
            <w:r>
              <w:rPr>
                <w:sz w:val="18"/>
                <w:szCs w:val="18"/>
              </w:rPr>
              <w:t>0</w:t>
            </w:r>
            <w:r w:rsidR="00FD7ACD">
              <w:rPr>
                <w:sz w:val="18"/>
                <w:szCs w:val="18"/>
              </w:rPr>
              <w:t xml:space="preserve"> dB</w:t>
            </w:r>
          </w:p>
        </w:tc>
      </w:tr>
      <w:tr w:rsidR="00AF6FDD" w14:paraId="1494BDE7" w14:textId="77777777">
        <w:trPr>
          <w:trHeight w:val="90"/>
        </w:trPr>
        <w:tc>
          <w:tcPr>
            <w:tcW w:w="755" w:type="pct"/>
          </w:tcPr>
          <w:p w14:paraId="73AF852C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</w:t>
            </w:r>
          </w:p>
        </w:tc>
        <w:tc>
          <w:tcPr>
            <w:tcW w:w="4245" w:type="pct"/>
          </w:tcPr>
          <w:p w14:paraId="33CD48FD" w14:textId="46FCCD01" w:rsidR="000C6AEC" w:rsidRPr="00FC5D22" w:rsidRDefault="000C6AEC" w:rsidP="00660A9C">
            <w:pPr>
              <w:pStyle w:val="a3"/>
              <w:numPr>
                <w:ilvl w:val="0"/>
                <w:numId w:val="30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输出频率：</w:t>
            </w:r>
            <w:r w:rsidR="003C6C85">
              <w:rPr>
                <w:sz w:val="18"/>
                <w:szCs w:val="18"/>
              </w:rPr>
              <w:t>8100</w:t>
            </w:r>
            <w:r w:rsidR="003C6C85">
              <w:rPr>
                <w:rFonts w:hint="eastAsia"/>
                <w:sz w:val="18"/>
                <w:szCs w:val="18"/>
              </w:rPr>
              <w:t>MHz</w:t>
            </w:r>
            <w:r w:rsidR="003C6C85">
              <w:rPr>
                <w:sz w:val="18"/>
                <w:szCs w:val="18"/>
              </w:rPr>
              <w:t xml:space="preserve"> 8600</w:t>
            </w:r>
            <w:r w:rsidR="003C6C85">
              <w:rPr>
                <w:rFonts w:hint="eastAsia"/>
                <w:sz w:val="18"/>
                <w:szCs w:val="18"/>
              </w:rPr>
              <w:t>M</w:t>
            </w:r>
            <w:r w:rsidR="003C6C85">
              <w:rPr>
                <w:sz w:val="18"/>
                <w:szCs w:val="18"/>
              </w:rPr>
              <w:t>Hz</w:t>
            </w:r>
          </w:p>
          <w:p w14:paraId="7EEAE65F" w14:textId="52C5B133" w:rsidR="00ED35CC" w:rsidRDefault="000C6AEC" w:rsidP="00660A9C">
            <w:pPr>
              <w:pStyle w:val="a3"/>
              <w:numPr>
                <w:ilvl w:val="0"/>
                <w:numId w:val="30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输出功率：</w:t>
            </w:r>
            <w:r>
              <w:rPr>
                <w:rFonts w:hint="eastAsia"/>
                <w:sz w:val="18"/>
                <w:szCs w:val="18"/>
              </w:rPr>
              <w:t>-4</w:t>
            </w:r>
            <w:r>
              <w:rPr>
                <w:sz w:val="18"/>
                <w:szCs w:val="18"/>
              </w:rPr>
              <w:t>0</w:t>
            </w:r>
            <w:r w:rsidR="00FD7ACD">
              <w:rPr>
                <w:sz w:val="18"/>
                <w:szCs w:val="18"/>
              </w:rPr>
              <w:t>d</w:t>
            </w:r>
            <w:r>
              <w:rPr>
                <w:rFonts w:hint="eastAsia"/>
                <w:sz w:val="18"/>
                <w:szCs w:val="18"/>
              </w:rPr>
              <w:t>Bm</w:t>
            </w:r>
          </w:p>
        </w:tc>
      </w:tr>
      <w:tr w:rsidR="00AF6FDD" w14:paraId="130D5EF7" w14:textId="77777777">
        <w:tc>
          <w:tcPr>
            <w:tcW w:w="755" w:type="pct"/>
          </w:tcPr>
          <w:p w14:paraId="29461645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频谱仪</w:t>
            </w:r>
          </w:p>
        </w:tc>
        <w:tc>
          <w:tcPr>
            <w:tcW w:w="4245" w:type="pct"/>
          </w:tcPr>
          <w:p w14:paraId="00D11642" w14:textId="3A38A6BB" w:rsidR="00ED35CC" w:rsidRPr="000C6AEC" w:rsidRDefault="008B489E" w:rsidP="00660A9C">
            <w:pPr>
              <w:pStyle w:val="a3"/>
              <w:numPr>
                <w:ilvl w:val="0"/>
                <w:numId w:val="30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3C6C85">
              <w:rPr>
                <w:sz w:val="18"/>
                <w:szCs w:val="18"/>
              </w:rPr>
              <w:t>8100</w:t>
            </w:r>
            <w:r w:rsidR="003C6C85">
              <w:rPr>
                <w:rFonts w:hint="eastAsia"/>
                <w:sz w:val="18"/>
                <w:szCs w:val="18"/>
              </w:rPr>
              <w:t>MHz</w:t>
            </w:r>
            <w:r w:rsidR="003C6C85">
              <w:rPr>
                <w:sz w:val="18"/>
                <w:szCs w:val="18"/>
              </w:rPr>
              <w:t xml:space="preserve"> 8600</w:t>
            </w:r>
            <w:r w:rsidR="003C6C85">
              <w:rPr>
                <w:rFonts w:hint="eastAsia"/>
                <w:sz w:val="18"/>
                <w:szCs w:val="18"/>
              </w:rPr>
              <w:t>M</w:t>
            </w:r>
            <w:r w:rsidR="003C6C85">
              <w:rPr>
                <w:sz w:val="18"/>
                <w:szCs w:val="18"/>
              </w:rPr>
              <w:t>Hz</w:t>
            </w:r>
            <w:r w:rsidRPr="000C6AEC">
              <w:rPr>
                <w:rFonts w:hint="eastAsia"/>
                <w:sz w:val="18"/>
                <w:szCs w:val="18"/>
              </w:rPr>
              <w:t xml:space="preserve"> + </w:t>
            </w:r>
            <w:r w:rsidRPr="000C6AEC">
              <w:rPr>
                <w:rFonts w:hint="eastAsia"/>
                <w:sz w:val="18"/>
                <w:szCs w:val="18"/>
              </w:rPr>
              <w:t>多普勒频率（由设置的速度、</w:t>
            </w:r>
            <w:r w:rsidRPr="000C6AEC">
              <w:rPr>
                <w:rFonts w:hint="eastAsia"/>
                <w:sz w:val="18"/>
                <w:szCs w:val="18"/>
              </w:rPr>
              <w:t>RTS</w:t>
            </w:r>
            <w:r w:rsidRPr="000C6AEC">
              <w:rPr>
                <w:rFonts w:hint="eastAsia"/>
                <w:sz w:val="18"/>
                <w:szCs w:val="18"/>
              </w:rPr>
              <w:t>中心频率进行换算得到）</w:t>
            </w:r>
          </w:p>
          <w:p w14:paraId="704F9680" w14:textId="77777777" w:rsidR="00ED35CC" w:rsidRDefault="008B489E" w:rsidP="00660A9C">
            <w:pPr>
              <w:pStyle w:val="a3"/>
              <w:numPr>
                <w:ilvl w:val="0"/>
                <w:numId w:val="16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Span:100Hz</w:t>
            </w:r>
          </w:p>
          <w:p w14:paraId="384D9301" w14:textId="77777777" w:rsidR="00ED35CC" w:rsidRDefault="008B489E" w:rsidP="00660A9C">
            <w:pPr>
              <w:pStyle w:val="a3"/>
              <w:numPr>
                <w:ilvl w:val="0"/>
                <w:numId w:val="16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RBW:10Hz</w:t>
            </w:r>
          </w:p>
        </w:tc>
      </w:tr>
      <w:tr w:rsidR="00AF6FDD" w14:paraId="196868BD" w14:textId="77777777">
        <w:tc>
          <w:tcPr>
            <w:tcW w:w="755" w:type="pct"/>
          </w:tcPr>
          <w:p w14:paraId="0300D5C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245" w:type="pct"/>
          </w:tcPr>
          <w:p w14:paraId="521678BA" w14:textId="6F0536B9" w:rsidR="00ED35CC" w:rsidRDefault="008B489E" w:rsidP="00660A9C">
            <w:pPr>
              <w:numPr>
                <w:ilvl w:val="0"/>
                <w:numId w:val="17"/>
              </w:numPr>
              <w:tabs>
                <w:tab w:val="clear" w:pos="312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43226950" w14:textId="4D963665" w:rsidR="00ED35CC" w:rsidRDefault="008B489E" w:rsidP="00660A9C">
            <w:pPr>
              <w:numPr>
                <w:ilvl w:val="0"/>
                <w:numId w:val="17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设置模拟器、信号源、频谱仪的参数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1A2F0891" w14:textId="3D4F95FD" w:rsidR="00ED35CC" w:rsidRDefault="008B489E" w:rsidP="00660A9C">
            <w:pPr>
              <w:numPr>
                <w:ilvl w:val="0"/>
                <w:numId w:val="17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让模拟器速度模拟从</w:t>
            </w:r>
            <w:r w:rsidR="000C6AEC">
              <w:rPr>
                <w:sz w:val="18"/>
                <w:szCs w:val="18"/>
              </w:rPr>
              <w:t>-0.5</w:t>
            </w:r>
            <w:r>
              <w:rPr>
                <w:rFonts w:hint="eastAsia"/>
                <w:sz w:val="18"/>
                <w:szCs w:val="18"/>
              </w:rPr>
              <w:t>km/h</w:t>
            </w:r>
            <w:r>
              <w:rPr>
                <w:rFonts w:hint="eastAsia"/>
                <w:sz w:val="18"/>
                <w:szCs w:val="18"/>
              </w:rPr>
              <w:t>到</w:t>
            </w:r>
            <w:r w:rsidR="000C6AEC">
              <w:rPr>
                <w:sz w:val="18"/>
                <w:szCs w:val="18"/>
              </w:rPr>
              <w:t>0.5</w:t>
            </w:r>
            <w:r>
              <w:rPr>
                <w:rFonts w:hint="eastAsia"/>
                <w:sz w:val="18"/>
                <w:szCs w:val="18"/>
              </w:rPr>
              <w:t>km/h</w:t>
            </w:r>
            <w:r>
              <w:rPr>
                <w:rFonts w:hint="eastAsia"/>
                <w:sz w:val="18"/>
                <w:szCs w:val="18"/>
              </w:rPr>
              <w:t>，步进</w:t>
            </w:r>
            <w:r>
              <w:rPr>
                <w:rFonts w:hint="eastAsia"/>
                <w:sz w:val="18"/>
                <w:szCs w:val="18"/>
              </w:rPr>
              <w:t>0.01km/h</w:t>
            </w:r>
            <w:r>
              <w:rPr>
                <w:rFonts w:hint="eastAsia"/>
                <w:sz w:val="18"/>
                <w:szCs w:val="18"/>
              </w:rPr>
              <w:t>，记录每个速度点下频谱仪测量的频率与信号源输出频率的差，并转换成速度误差</w:t>
            </w:r>
            <w:r w:rsidR="000C6AEC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14:paraId="5586C7C4" w14:textId="77777777" w:rsidR="00ED35CC" w:rsidRDefault="00ED35CC">
      <w:pPr>
        <w:pStyle w:val="2"/>
        <w:spacing w:before="163" w:after="163"/>
        <w:rPr>
          <w:rFonts w:hint="eastAsia"/>
        </w:r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2EAA9161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55" w:name="_Toc18843"/>
      <w:bookmarkStart w:id="56" w:name="_Toc125969275"/>
      <w:bookmarkStart w:id="57" w:name="_Toc170822495"/>
      <w:r>
        <w:rPr>
          <w:rFonts w:hint="eastAsia"/>
        </w:rPr>
        <w:lastRenderedPageBreak/>
        <w:t>测试结果</w:t>
      </w:r>
      <w:bookmarkEnd w:id="55"/>
      <w:bookmarkEnd w:id="56"/>
      <w:bookmarkEnd w:id="57"/>
    </w:p>
    <w:p w14:paraId="609814A5" w14:textId="6F220517" w:rsidR="00ED35CC" w:rsidRDefault="008B489E">
      <w:pPr>
        <w:pStyle w:val="a3"/>
      </w:pPr>
      <w:r>
        <w:rPr>
          <w:rFonts w:hint="eastAsia"/>
        </w:rPr>
        <w:t>测试结果绘图如下。</w:t>
      </w:r>
    </w:p>
    <w:tbl>
      <w:tblPr>
        <w:tblStyle w:val="af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D35CC" w14:paraId="7F60485B" w14:textId="77777777">
        <w:trPr>
          <w:jc w:val="center"/>
        </w:trPr>
        <w:tc>
          <w:tcPr>
            <w:tcW w:w="4261" w:type="dxa"/>
          </w:tcPr>
          <w:p w14:paraId="3401652D" w14:textId="51EE1F3E" w:rsidR="00074724" w:rsidRDefault="006F252B" w:rsidP="00074724">
            <w:pPr>
              <w:pStyle w:val="a3"/>
              <w:keepNext/>
              <w:ind w:firstLine="0"/>
              <w:jc w:val="center"/>
            </w:pPr>
            <w:r w:rsidRPr="006F252B">
              <w:rPr>
                <w:noProof/>
              </w:rPr>
              <w:drawing>
                <wp:inline distT="0" distB="0" distL="0" distR="0" wp14:anchorId="37316664" wp14:editId="7D31CE23">
                  <wp:extent cx="5274310" cy="3265170"/>
                  <wp:effectExtent l="0" t="0" r="2540" b="0"/>
                  <wp:docPr id="11302257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22576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B2BE9" w14:textId="754A6C40" w:rsidR="00ED35CC" w:rsidRDefault="00074724" w:rsidP="006B026A">
            <w:pPr>
              <w:pStyle w:val="a5"/>
              <w:spacing w:beforeLines="0" w:afterLines="0" w:line="240" w:lineRule="auto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SEQ 图 \* ARABIC</w:instrText>
            </w:r>
            <w:r>
              <w:instrText xml:space="preserve"> </w:instrText>
            </w:r>
            <w:r>
              <w:fldChar w:fldCharType="separate"/>
            </w:r>
            <w:r w:rsidR="007B0FE4">
              <w:rPr>
                <w:noProof/>
              </w:rPr>
              <w:t>6</w:t>
            </w:r>
            <w:r>
              <w:fldChar w:fldCharType="end"/>
            </w:r>
            <w:r>
              <w:t xml:space="preserve"> </w:t>
            </w:r>
            <w:r w:rsidR="006F252B">
              <w:rPr>
                <w:rFonts w:hint="eastAsia"/>
              </w:rPr>
              <w:t>765</w:t>
            </w:r>
            <w:r>
              <w:t>00</w:t>
            </w:r>
            <w:r>
              <w:rPr>
                <w:rFonts w:hint="eastAsia"/>
              </w:rPr>
              <w:t>MHz速度精度测试结果</w:t>
            </w:r>
          </w:p>
        </w:tc>
      </w:tr>
      <w:tr w:rsidR="00ED35CC" w14:paraId="4612A39F" w14:textId="77777777">
        <w:trPr>
          <w:jc w:val="center"/>
        </w:trPr>
        <w:tc>
          <w:tcPr>
            <w:tcW w:w="4261" w:type="dxa"/>
          </w:tcPr>
          <w:p w14:paraId="6A0A90B5" w14:textId="14EEFDF6" w:rsidR="00074724" w:rsidRDefault="006F252B" w:rsidP="00074724">
            <w:pPr>
              <w:pStyle w:val="a3"/>
              <w:keepNext/>
              <w:ind w:firstLine="0"/>
            </w:pPr>
            <w:r w:rsidRPr="006F252B">
              <w:rPr>
                <w:noProof/>
              </w:rPr>
              <w:drawing>
                <wp:inline distT="0" distB="0" distL="0" distR="0" wp14:anchorId="2F9193FF" wp14:editId="7EE75801">
                  <wp:extent cx="5274310" cy="3265170"/>
                  <wp:effectExtent l="0" t="0" r="2540" b="0"/>
                  <wp:docPr id="15997791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77917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778D0" w14:textId="566ABE34" w:rsidR="00ED35CC" w:rsidRDefault="00074724" w:rsidP="006B026A">
            <w:pPr>
              <w:pStyle w:val="a5"/>
              <w:spacing w:beforeLines="0" w:afterLines="0" w:line="240" w:lineRule="auto"/>
            </w:pPr>
            <w:r>
              <w:rPr>
                <w:rFonts w:hint="eastAsia"/>
              </w:rPr>
              <w:t xml:space="preserve">图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SEQ 图 \* ARABIC</w:instrText>
            </w:r>
            <w:r>
              <w:instrText xml:space="preserve"> </w:instrText>
            </w:r>
            <w:r>
              <w:fldChar w:fldCharType="separate"/>
            </w:r>
            <w:r w:rsidR="007B0FE4">
              <w:rPr>
                <w:noProof/>
              </w:rPr>
              <w:t>7</w:t>
            </w:r>
            <w:r>
              <w:fldChar w:fldCharType="end"/>
            </w:r>
            <w:r>
              <w:t xml:space="preserve"> </w:t>
            </w:r>
            <w:r w:rsidR="006F252B">
              <w:rPr>
                <w:rFonts w:hint="eastAsia"/>
              </w:rPr>
              <w:t>790</w:t>
            </w:r>
            <w:r w:rsidR="006B026A">
              <w:t>00</w:t>
            </w:r>
            <w:r w:rsidRPr="004D4E51">
              <w:t>MHz速度精度测试结果</w:t>
            </w:r>
          </w:p>
        </w:tc>
      </w:tr>
    </w:tbl>
    <w:p w14:paraId="541BDF5B" w14:textId="25A385E4" w:rsidR="00ED35CC" w:rsidRDefault="008B489E">
      <w:pPr>
        <w:pStyle w:val="a3"/>
      </w:pPr>
      <w:r>
        <w:rPr>
          <w:rFonts w:hint="eastAsia"/>
        </w:rPr>
        <w:t>上图可以看出，在</w:t>
      </w:r>
      <w:r>
        <w:rPr>
          <w:rFonts w:hint="eastAsia"/>
        </w:rPr>
        <w:t>0.01km/h</w:t>
      </w:r>
      <w:r>
        <w:rPr>
          <w:rFonts w:hint="eastAsia"/>
        </w:rPr>
        <w:t>的步进下，</w:t>
      </w:r>
      <w:r w:rsidR="00074724">
        <w:t>-0.5</w:t>
      </w:r>
      <w:r w:rsidR="00074724">
        <w:rPr>
          <w:rFonts w:hint="eastAsia"/>
        </w:rPr>
        <w:t>km/h</w:t>
      </w:r>
      <w:r>
        <w:rPr>
          <w:rFonts w:hint="eastAsia"/>
        </w:rPr>
        <w:t>~</w:t>
      </w:r>
      <w:r w:rsidR="00074724">
        <w:t>0.5</w:t>
      </w:r>
      <w:r>
        <w:rPr>
          <w:rFonts w:hint="eastAsia"/>
        </w:rPr>
        <w:t>km/h</w:t>
      </w:r>
      <w:r>
        <w:rPr>
          <w:rFonts w:hint="eastAsia"/>
        </w:rPr>
        <w:t>的范围内，速度模拟精度可以达到±</w:t>
      </w:r>
      <w:r w:rsidR="00D03F39">
        <w:t>0.0</w:t>
      </w:r>
      <w:r w:rsidR="00AB1CA0">
        <w:t>1</w:t>
      </w:r>
      <w:r w:rsidR="006F252B">
        <w:rPr>
          <w:rFonts w:hint="eastAsia"/>
        </w:rPr>
        <w:t>999</w:t>
      </w:r>
      <w:r>
        <w:rPr>
          <w:rFonts w:hint="eastAsia"/>
        </w:rPr>
        <w:t>km/h</w:t>
      </w:r>
      <w:r>
        <w:rPr>
          <w:rFonts w:hint="eastAsia"/>
        </w:rPr>
        <w:t>，速度精度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</w:t>
      </w:r>
      <w:r>
        <w:rPr>
          <w:rFonts w:hint="eastAsia"/>
        </w:rPr>
        <w:t>0.</w:t>
      </w:r>
      <w:r w:rsidR="00D03F39">
        <w:t>0</w:t>
      </w:r>
      <w:r w:rsidR="006F252B">
        <w:rPr>
          <w:rFonts w:hint="eastAsia"/>
        </w:rPr>
        <w:t>0989</w:t>
      </w:r>
      <w:r>
        <w:rPr>
          <w:rFonts w:hint="eastAsia"/>
        </w:rPr>
        <w:t>km/h</w:t>
      </w:r>
      <w:r w:rsidR="00794006">
        <w:rPr>
          <w:rFonts w:hint="eastAsia"/>
        </w:rPr>
        <w:t>。</w:t>
      </w:r>
    </w:p>
    <w:p w14:paraId="4C5482AB" w14:textId="77777777" w:rsidR="00ED35CC" w:rsidRDefault="008B489E">
      <w:r>
        <w:rPr>
          <w:rFonts w:hint="eastAsia"/>
        </w:rPr>
        <w:br w:type="page"/>
      </w:r>
    </w:p>
    <w:p w14:paraId="6125C771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58" w:name="_Toc29933"/>
      <w:bookmarkStart w:id="59" w:name="_Toc125969276"/>
      <w:bookmarkStart w:id="60" w:name="_Toc170822496"/>
      <w:r>
        <w:rPr>
          <w:rFonts w:hint="eastAsia"/>
        </w:rPr>
        <w:lastRenderedPageBreak/>
        <w:t>测试结论</w:t>
      </w:r>
      <w:bookmarkEnd w:id="58"/>
      <w:bookmarkEnd w:id="59"/>
      <w:bookmarkEnd w:id="60"/>
    </w:p>
    <w:p w14:paraId="0161146B" w14:textId="77777777" w:rsidR="00ED35CC" w:rsidRDefault="008B489E" w:rsidP="00660A9C">
      <w:pPr>
        <w:pStyle w:val="a3"/>
        <w:numPr>
          <w:ilvl w:val="0"/>
          <w:numId w:val="18"/>
        </w:numPr>
      </w:pPr>
      <w:r>
        <w:rPr>
          <w:rFonts w:hint="eastAsia"/>
        </w:rPr>
        <w:t>模拟器速度可以实现</w:t>
      </w:r>
      <w:r>
        <w:rPr>
          <w:rFonts w:hint="eastAsia"/>
        </w:rPr>
        <w:t>0.01km/h</w:t>
      </w:r>
      <w:r>
        <w:rPr>
          <w:rFonts w:hint="eastAsia"/>
        </w:rPr>
        <w:t>的速度步进。</w:t>
      </w:r>
    </w:p>
    <w:p w14:paraId="69B5466E" w14:textId="1F2F624F" w:rsidR="00ED35CC" w:rsidRDefault="008B489E" w:rsidP="006678F3">
      <w:pPr>
        <w:pStyle w:val="a3"/>
        <w:numPr>
          <w:ilvl w:val="0"/>
          <w:numId w:val="18"/>
        </w:numPr>
      </w:pPr>
      <w:r>
        <w:rPr>
          <w:rFonts w:hint="eastAsia"/>
        </w:rPr>
        <w:t>模拟器在</w:t>
      </w:r>
      <w:r w:rsidR="00794006">
        <w:t>-0.5</w:t>
      </w:r>
      <w:r>
        <w:rPr>
          <w:rFonts w:hint="eastAsia"/>
        </w:rPr>
        <w:t xml:space="preserve">km/h ~ </w:t>
      </w:r>
      <w:r w:rsidR="00794006">
        <w:t>0.5</w:t>
      </w:r>
      <w:r>
        <w:rPr>
          <w:rFonts w:hint="eastAsia"/>
        </w:rPr>
        <w:t>km/h</w:t>
      </w:r>
      <w:r>
        <w:rPr>
          <w:rFonts w:hint="eastAsia"/>
        </w:rPr>
        <w:t>范围内的绝对速度模拟精度可以达到</w:t>
      </w:r>
      <w:r w:rsidR="006F252B">
        <w:rPr>
          <w:rFonts w:hint="eastAsia"/>
        </w:rPr>
        <w:t>±</w:t>
      </w:r>
      <w:r w:rsidR="006F252B">
        <w:t>0.01</w:t>
      </w:r>
      <w:r w:rsidR="006F252B">
        <w:rPr>
          <w:rFonts w:hint="eastAsia"/>
        </w:rPr>
        <w:t>999km/h</w:t>
      </w:r>
      <w:r w:rsidR="006F252B">
        <w:rPr>
          <w:rFonts w:hint="eastAsia"/>
        </w:rPr>
        <w:t>，速度精度</w:t>
      </w:r>
      <w:r w:rsidR="006F252B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6F252B">
        <w:rPr>
          <w:rFonts w:hint="eastAsia"/>
        </w:rPr>
        <w:t>)</w:t>
      </w:r>
      <w:r w:rsidR="006F252B">
        <w:rPr>
          <w:rFonts w:hint="eastAsia"/>
        </w:rPr>
        <w:t>为</w:t>
      </w:r>
      <w:r w:rsidR="006F252B">
        <w:rPr>
          <w:rFonts w:hint="eastAsia"/>
        </w:rPr>
        <w:t>0.</w:t>
      </w:r>
      <w:r w:rsidR="006F252B">
        <w:t>0</w:t>
      </w:r>
      <w:r w:rsidR="006F252B">
        <w:rPr>
          <w:rFonts w:hint="eastAsia"/>
        </w:rPr>
        <w:t>0989km/h</w:t>
      </w:r>
      <w:r>
        <w:rPr>
          <w:rFonts w:hint="eastAsia"/>
        </w:rPr>
        <w:t>。</w:t>
      </w:r>
      <w:bookmarkStart w:id="61" w:name="_Toc125969281"/>
      <w:bookmarkStart w:id="62" w:name="_Toc29550"/>
      <w:r>
        <w:rPr>
          <w:rFonts w:hint="eastAsia"/>
        </w:rPr>
        <w:br w:type="page"/>
      </w:r>
    </w:p>
    <w:p w14:paraId="6A5BDEEC" w14:textId="3DD9883F" w:rsidR="00ED35CC" w:rsidRDefault="008B489E">
      <w:pPr>
        <w:pStyle w:val="1"/>
        <w:spacing w:before="163" w:after="163"/>
        <w:rPr>
          <w:rFonts w:hint="eastAsia"/>
        </w:rPr>
      </w:pPr>
      <w:bookmarkStart w:id="63" w:name="_Toc170822497"/>
      <w:r>
        <w:rPr>
          <w:rFonts w:hint="eastAsia"/>
        </w:rPr>
        <w:lastRenderedPageBreak/>
        <w:t>RCS</w:t>
      </w:r>
      <w:r>
        <w:rPr>
          <w:rFonts w:hint="eastAsia"/>
        </w:rPr>
        <w:t>测试</w:t>
      </w:r>
      <w:bookmarkEnd w:id="61"/>
      <w:bookmarkEnd w:id="62"/>
      <w:bookmarkEnd w:id="63"/>
    </w:p>
    <w:p w14:paraId="6183F254" w14:textId="7C6C522A" w:rsidR="00ED35CC" w:rsidRDefault="008B489E">
      <w:pPr>
        <w:pStyle w:val="2"/>
        <w:spacing w:before="163" w:after="163"/>
        <w:rPr>
          <w:rFonts w:hint="eastAsia"/>
        </w:rPr>
      </w:pPr>
      <w:bookmarkStart w:id="64" w:name="_Toc125969282"/>
      <w:bookmarkStart w:id="65" w:name="_Toc974"/>
      <w:bookmarkStart w:id="66" w:name="_Toc170822498"/>
      <w:r>
        <w:rPr>
          <w:rFonts w:hint="eastAsia"/>
        </w:rPr>
        <w:t>范围</w:t>
      </w:r>
      <w:bookmarkEnd w:id="64"/>
      <w:bookmarkEnd w:id="65"/>
      <w:bookmarkEnd w:id="66"/>
    </w:p>
    <w:p w14:paraId="1DF45E41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67" w:name="_Toc125969283"/>
      <w:bookmarkStart w:id="68" w:name="_Toc4053"/>
      <w:bookmarkStart w:id="69" w:name="_Toc170822499"/>
      <w:r>
        <w:rPr>
          <w:rFonts w:hint="eastAsia"/>
        </w:rPr>
        <w:t>测试规格表</w:t>
      </w:r>
      <w:bookmarkEnd w:id="67"/>
      <w:bookmarkEnd w:id="68"/>
      <w:bookmarkEnd w:id="69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357"/>
        <w:gridCol w:w="6939"/>
      </w:tblGrid>
      <w:tr w:rsidR="00ED35CC" w14:paraId="3B0B61EC" w14:textId="77777777">
        <w:tc>
          <w:tcPr>
            <w:tcW w:w="818" w:type="pct"/>
          </w:tcPr>
          <w:p w14:paraId="42D0A001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182" w:type="pct"/>
          </w:tcPr>
          <w:p w14:paraId="58972FA3" w14:textId="7047B192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模拟器模拟目标的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范围</w:t>
            </w:r>
          </w:p>
        </w:tc>
      </w:tr>
      <w:tr w:rsidR="00ED35CC" w14:paraId="1797D32B" w14:textId="77777777">
        <w:tc>
          <w:tcPr>
            <w:tcW w:w="818" w:type="pct"/>
          </w:tcPr>
          <w:p w14:paraId="3EB86F2E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182" w:type="pct"/>
          </w:tcPr>
          <w:p w14:paraId="448E0663" w14:textId="0296687C" w:rsidR="00ED35CC" w:rsidRDefault="00485F59" w:rsidP="00173468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330E20" wp14:editId="44B1BA7E">
                  <wp:extent cx="3600000" cy="1036311"/>
                  <wp:effectExtent l="0" t="0" r="635" b="0"/>
                  <wp:docPr id="41726667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0888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03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15E303D5" w14:textId="77777777">
        <w:trPr>
          <w:trHeight w:val="90"/>
        </w:trPr>
        <w:tc>
          <w:tcPr>
            <w:tcW w:w="818" w:type="pct"/>
          </w:tcPr>
          <w:p w14:paraId="368CCBDF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182" w:type="pct"/>
          </w:tcPr>
          <w:p w14:paraId="52760D24" w14:textId="7850DC6A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模拟器模拟目标的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，</w:t>
            </w:r>
            <w:r w:rsidR="00B26DEC">
              <w:rPr>
                <w:rFonts w:hint="eastAsia"/>
                <w:sz w:val="18"/>
                <w:szCs w:val="18"/>
              </w:rPr>
              <w:t>频谱仪记录</w:t>
            </w:r>
            <w:r>
              <w:rPr>
                <w:rFonts w:hint="eastAsia"/>
                <w:sz w:val="18"/>
                <w:szCs w:val="18"/>
              </w:rPr>
              <w:t>目标等效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信息，并进行统计</w:t>
            </w:r>
          </w:p>
        </w:tc>
      </w:tr>
      <w:tr w:rsidR="00ED35CC" w14:paraId="68E0796B" w14:textId="77777777">
        <w:tc>
          <w:tcPr>
            <w:tcW w:w="818" w:type="pct"/>
          </w:tcPr>
          <w:p w14:paraId="4116CF7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182" w:type="pct"/>
          </w:tcPr>
          <w:p w14:paraId="5F980838" w14:textId="77777777" w:rsidR="00173468" w:rsidRDefault="00173468" w:rsidP="00660A9C">
            <w:pPr>
              <w:pStyle w:val="a3"/>
              <w:numPr>
                <w:ilvl w:val="0"/>
                <w:numId w:val="20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模拟器模式：恒定幅度模式</w:t>
            </w:r>
          </w:p>
          <w:p w14:paraId="6680385A" w14:textId="424847EF" w:rsidR="00173468" w:rsidRDefault="00173468" w:rsidP="00660A9C">
            <w:pPr>
              <w:pStyle w:val="a3"/>
              <w:numPr>
                <w:ilvl w:val="0"/>
                <w:numId w:val="20"/>
              </w:numPr>
              <w:spacing w:line="240" w:lineRule="auto"/>
              <w:rPr>
                <w:sz w:val="18"/>
                <w:szCs w:val="18"/>
              </w:rPr>
            </w:pPr>
            <w:r w:rsidRPr="000C6AEC"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中心频率：</w:t>
            </w:r>
            <w:r w:rsidR="00A6705B">
              <w:rPr>
                <w:sz w:val="18"/>
                <w:szCs w:val="18"/>
              </w:rPr>
              <w:t>765</w:t>
            </w:r>
            <w:r w:rsidR="00EE424C">
              <w:rPr>
                <w:sz w:val="18"/>
                <w:szCs w:val="18"/>
              </w:rPr>
              <w:t>00</w:t>
            </w:r>
            <w:r w:rsidR="00EE424C">
              <w:rPr>
                <w:rFonts w:hint="eastAsia"/>
                <w:sz w:val="18"/>
                <w:szCs w:val="18"/>
              </w:rPr>
              <w:t>M</w:t>
            </w:r>
            <w:r>
              <w:rPr>
                <w:rFonts w:hint="eastAsia"/>
                <w:sz w:val="18"/>
                <w:szCs w:val="18"/>
              </w:rPr>
              <w:t>Hz</w:t>
            </w:r>
            <w:r w:rsidR="00EE424C">
              <w:rPr>
                <w:sz w:val="18"/>
                <w:szCs w:val="18"/>
              </w:rPr>
              <w:t xml:space="preserve"> </w:t>
            </w:r>
            <w:r w:rsidR="00A6705B">
              <w:rPr>
                <w:sz w:val="18"/>
                <w:szCs w:val="18"/>
              </w:rPr>
              <w:t>79000</w:t>
            </w:r>
            <w:r w:rsidR="00EE424C">
              <w:rPr>
                <w:rFonts w:hint="eastAsia"/>
                <w:sz w:val="18"/>
                <w:szCs w:val="18"/>
              </w:rPr>
              <w:t>MHz</w:t>
            </w:r>
          </w:p>
          <w:p w14:paraId="5FFEBB58" w14:textId="217547BD" w:rsidR="00173468" w:rsidRDefault="00173468" w:rsidP="00660A9C">
            <w:pPr>
              <w:pStyle w:val="a3"/>
              <w:numPr>
                <w:ilvl w:val="0"/>
                <w:numId w:val="20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目标距离：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3AD06C88" w14:textId="7610F538" w:rsidR="00ED35CC" w:rsidRPr="00B26DEC" w:rsidRDefault="00173468" w:rsidP="00660A9C">
            <w:pPr>
              <w:pStyle w:val="a3"/>
              <w:numPr>
                <w:ilvl w:val="0"/>
                <w:numId w:val="20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 xml:space="preserve"> dB</w:t>
            </w:r>
          </w:p>
        </w:tc>
      </w:tr>
      <w:tr w:rsidR="008C3701" w14:paraId="28D49E90" w14:textId="77777777" w:rsidTr="008C3701">
        <w:trPr>
          <w:trHeight w:val="279"/>
        </w:trPr>
        <w:tc>
          <w:tcPr>
            <w:tcW w:w="818" w:type="pct"/>
          </w:tcPr>
          <w:p w14:paraId="069EE547" w14:textId="619D0285" w:rsidR="008C3701" w:rsidRDefault="008C3701" w:rsidP="008C370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</w:t>
            </w:r>
          </w:p>
        </w:tc>
        <w:tc>
          <w:tcPr>
            <w:tcW w:w="4182" w:type="pct"/>
          </w:tcPr>
          <w:p w14:paraId="1D473DD2" w14:textId="08409A32" w:rsidR="00B26DEC" w:rsidRDefault="008C3701" w:rsidP="00660A9C">
            <w:pPr>
              <w:pStyle w:val="a3"/>
              <w:numPr>
                <w:ilvl w:val="0"/>
                <w:numId w:val="31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输出频率：</w:t>
            </w:r>
            <w:r w:rsidR="00A6705B">
              <w:rPr>
                <w:sz w:val="18"/>
                <w:szCs w:val="18"/>
              </w:rPr>
              <w:t>81</w:t>
            </w:r>
            <w:r w:rsidR="00E60A96">
              <w:rPr>
                <w:sz w:val="18"/>
                <w:szCs w:val="18"/>
              </w:rPr>
              <w:t>00</w:t>
            </w:r>
            <w:r w:rsidR="00E60A96">
              <w:rPr>
                <w:rFonts w:hint="eastAsia"/>
                <w:sz w:val="18"/>
                <w:szCs w:val="18"/>
              </w:rPr>
              <w:t>MHz</w:t>
            </w:r>
            <w:r w:rsidR="00E60A96">
              <w:rPr>
                <w:sz w:val="18"/>
                <w:szCs w:val="18"/>
              </w:rPr>
              <w:t xml:space="preserve"> </w:t>
            </w:r>
            <w:r w:rsidR="00A6705B">
              <w:rPr>
                <w:sz w:val="18"/>
                <w:szCs w:val="18"/>
              </w:rPr>
              <w:t>8600</w:t>
            </w:r>
            <w:r w:rsidR="00E60A96">
              <w:rPr>
                <w:rFonts w:hint="eastAsia"/>
                <w:sz w:val="18"/>
                <w:szCs w:val="18"/>
              </w:rPr>
              <w:t>MHz</w:t>
            </w:r>
          </w:p>
          <w:p w14:paraId="0244EA13" w14:textId="06198D1D" w:rsidR="008C3701" w:rsidRPr="00B26DEC" w:rsidRDefault="008C3701" w:rsidP="00660A9C">
            <w:pPr>
              <w:pStyle w:val="a3"/>
              <w:numPr>
                <w:ilvl w:val="0"/>
                <w:numId w:val="31"/>
              </w:numPr>
              <w:spacing w:line="240" w:lineRule="auto"/>
              <w:rPr>
                <w:sz w:val="18"/>
                <w:szCs w:val="18"/>
              </w:rPr>
            </w:pPr>
            <w:r w:rsidRPr="00B26DEC">
              <w:rPr>
                <w:rFonts w:hint="eastAsia"/>
                <w:sz w:val="18"/>
                <w:szCs w:val="18"/>
              </w:rPr>
              <w:t>输出功率：</w:t>
            </w:r>
            <w:r w:rsidRPr="00B26DEC">
              <w:rPr>
                <w:rFonts w:hint="eastAsia"/>
                <w:sz w:val="18"/>
                <w:szCs w:val="18"/>
              </w:rPr>
              <w:t>-40dBm</w:t>
            </w:r>
          </w:p>
        </w:tc>
      </w:tr>
      <w:tr w:rsidR="008C3701" w14:paraId="7E33920A" w14:textId="77777777" w:rsidTr="008C3701">
        <w:trPr>
          <w:trHeight w:val="279"/>
        </w:trPr>
        <w:tc>
          <w:tcPr>
            <w:tcW w:w="818" w:type="pct"/>
          </w:tcPr>
          <w:p w14:paraId="39440816" w14:textId="11DF8E62" w:rsidR="008C3701" w:rsidRDefault="008C3701" w:rsidP="008C370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频谱仪</w:t>
            </w:r>
          </w:p>
        </w:tc>
        <w:tc>
          <w:tcPr>
            <w:tcW w:w="4182" w:type="pct"/>
          </w:tcPr>
          <w:p w14:paraId="48660B49" w14:textId="5C6C7E09" w:rsidR="008C3701" w:rsidRDefault="008C3701" w:rsidP="00660A9C">
            <w:pPr>
              <w:pStyle w:val="a3"/>
              <w:numPr>
                <w:ilvl w:val="0"/>
                <w:numId w:val="32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696F18">
              <w:rPr>
                <w:sz w:val="18"/>
                <w:szCs w:val="18"/>
              </w:rPr>
              <w:t>76500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  <w:r w:rsidR="00696F18">
              <w:rPr>
                <w:sz w:val="18"/>
                <w:szCs w:val="18"/>
              </w:rPr>
              <w:t xml:space="preserve"> 79000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</w:p>
          <w:p w14:paraId="078231CF" w14:textId="77777777" w:rsidR="00B26DEC" w:rsidRDefault="008C3701" w:rsidP="00660A9C">
            <w:pPr>
              <w:pStyle w:val="a3"/>
              <w:numPr>
                <w:ilvl w:val="0"/>
                <w:numId w:val="3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Span:100Hz</w:t>
            </w:r>
          </w:p>
          <w:p w14:paraId="01F71028" w14:textId="7E6BC56F" w:rsidR="008C3701" w:rsidRPr="00B26DEC" w:rsidRDefault="008C3701" w:rsidP="00660A9C">
            <w:pPr>
              <w:pStyle w:val="a3"/>
              <w:numPr>
                <w:ilvl w:val="0"/>
                <w:numId w:val="32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 w:rsidRPr="00B26DEC">
              <w:rPr>
                <w:rFonts w:hint="eastAsia"/>
                <w:sz w:val="18"/>
                <w:szCs w:val="18"/>
              </w:rPr>
              <w:t>RBW:10Hz</w:t>
            </w:r>
          </w:p>
        </w:tc>
      </w:tr>
      <w:tr w:rsidR="00ED35CC" w14:paraId="347082B8" w14:textId="77777777">
        <w:tc>
          <w:tcPr>
            <w:tcW w:w="818" w:type="pct"/>
          </w:tcPr>
          <w:p w14:paraId="7FD3D4F9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182" w:type="pct"/>
          </w:tcPr>
          <w:p w14:paraId="7C9E636B" w14:textId="36FDBF85" w:rsidR="00ED35CC" w:rsidRDefault="008B489E" w:rsidP="00660A9C">
            <w:pPr>
              <w:numPr>
                <w:ilvl w:val="0"/>
                <w:numId w:val="21"/>
              </w:numPr>
              <w:tabs>
                <w:tab w:val="clear" w:pos="312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6358EF96" w14:textId="5448F8F9" w:rsidR="00ED35CC" w:rsidRDefault="008B489E" w:rsidP="00660A9C">
            <w:pPr>
              <w:numPr>
                <w:ilvl w:val="0"/>
                <w:numId w:val="21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</w:t>
            </w:r>
            <w:r w:rsidR="00FF0919">
              <w:rPr>
                <w:rFonts w:hint="eastAsia"/>
                <w:sz w:val="18"/>
                <w:szCs w:val="18"/>
              </w:rPr>
              <w:t>模拟器、信号源、频谱仪</w:t>
            </w:r>
            <w:r>
              <w:rPr>
                <w:rFonts w:hint="eastAsia"/>
                <w:sz w:val="18"/>
                <w:szCs w:val="18"/>
              </w:rPr>
              <w:t>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65EC4719" w14:textId="200C347C" w:rsidR="00ED35CC" w:rsidRDefault="008B489E" w:rsidP="00660A9C">
            <w:pPr>
              <w:numPr>
                <w:ilvl w:val="0"/>
                <w:numId w:val="21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让模拟器模拟目标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从最大值</w:t>
            </w:r>
            <w:proofErr w:type="spellStart"/>
            <w:r>
              <w:rPr>
                <w:rFonts w:hint="eastAsia"/>
                <w:sz w:val="18"/>
                <w:szCs w:val="18"/>
              </w:rPr>
              <w:t>max_rcs</w:t>
            </w:r>
            <w:proofErr w:type="spellEnd"/>
            <w:r>
              <w:rPr>
                <w:rFonts w:hint="eastAsia"/>
                <w:sz w:val="18"/>
                <w:szCs w:val="18"/>
              </w:rPr>
              <w:t>（</w:t>
            </w:r>
            <w:proofErr w:type="spellStart"/>
            <w:r>
              <w:rPr>
                <w:rFonts w:hint="eastAsia"/>
                <w:sz w:val="18"/>
                <w:szCs w:val="18"/>
              </w:rPr>
              <w:t>dBsm</w:t>
            </w:r>
            <w:proofErr w:type="spellEnd"/>
            <w:r>
              <w:rPr>
                <w:rFonts w:hint="eastAsia"/>
                <w:sz w:val="18"/>
                <w:szCs w:val="18"/>
              </w:rPr>
              <w:t>）往下，按照</w:t>
            </w:r>
            <w:r w:rsidR="00145422">
              <w:rPr>
                <w:sz w:val="18"/>
                <w:szCs w:val="18"/>
              </w:rPr>
              <w:t>5</w:t>
            </w:r>
            <w:r>
              <w:rPr>
                <w:rFonts w:hint="eastAsia"/>
                <w:sz w:val="18"/>
                <w:szCs w:val="18"/>
              </w:rPr>
              <w:t>dB</w:t>
            </w:r>
            <w:r>
              <w:rPr>
                <w:rFonts w:hint="eastAsia"/>
                <w:sz w:val="18"/>
                <w:szCs w:val="18"/>
              </w:rPr>
              <w:t>步进，降低到</w:t>
            </w:r>
            <w:r>
              <w:rPr>
                <w:rFonts w:hint="eastAsia"/>
                <w:sz w:val="18"/>
                <w:szCs w:val="18"/>
              </w:rPr>
              <w:t>max_rcs-</w:t>
            </w:r>
            <w:r w:rsidR="00B26DEC">
              <w:rPr>
                <w:sz w:val="18"/>
                <w:szCs w:val="18"/>
              </w:rPr>
              <w:t>90</w:t>
            </w:r>
            <w:r>
              <w:rPr>
                <w:rFonts w:hint="eastAsia"/>
                <w:sz w:val="18"/>
                <w:szCs w:val="18"/>
              </w:rPr>
              <w:t>（</w:t>
            </w:r>
            <w:proofErr w:type="spellStart"/>
            <w:r>
              <w:rPr>
                <w:rFonts w:hint="eastAsia"/>
                <w:sz w:val="18"/>
                <w:szCs w:val="18"/>
              </w:rPr>
              <w:t>dBsm</w:t>
            </w:r>
            <w:proofErr w:type="spellEnd"/>
            <w:r>
              <w:rPr>
                <w:rFonts w:hint="eastAsia"/>
                <w:sz w:val="18"/>
                <w:szCs w:val="18"/>
              </w:rPr>
              <w:t>）</w:t>
            </w:r>
            <w:r w:rsidR="00145422">
              <w:rPr>
                <w:rFonts w:hint="eastAsia"/>
                <w:sz w:val="18"/>
                <w:szCs w:val="18"/>
              </w:rPr>
              <w:t>，</w:t>
            </w:r>
            <w:r>
              <w:rPr>
                <w:rFonts w:hint="eastAsia"/>
                <w:sz w:val="18"/>
                <w:szCs w:val="18"/>
              </w:rPr>
              <w:t>记录每个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测试点下</w:t>
            </w:r>
            <w:r w:rsidR="00C74CBA">
              <w:rPr>
                <w:rFonts w:hint="eastAsia"/>
                <w:sz w:val="18"/>
                <w:szCs w:val="18"/>
              </w:rPr>
              <w:t>频谱仪</w:t>
            </w:r>
            <w:r>
              <w:rPr>
                <w:rFonts w:hint="eastAsia"/>
                <w:sz w:val="18"/>
                <w:szCs w:val="18"/>
              </w:rPr>
              <w:t>测量的等效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结果。</w:t>
            </w:r>
          </w:p>
        </w:tc>
      </w:tr>
    </w:tbl>
    <w:p w14:paraId="5B539140" w14:textId="77777777" w:rsidR="00ED35CC" w:rsidRDefault="00ED35CC">
      <w:pPr>
        <w:pStyle w:val="2"/>
        <w:spacing w:before="163" w:after="163"/>
        <w:rPr>
          <w:rFonts w:hint="eastAsia"/>
        </w:r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2FF83E3C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70" w:name="_Toc125969284"/>
      <w:bookmarkStart w:id="71" w:name="_Toc11200"/>
      <w:bookmarkStart w:id="72" w:name="_Toc170822500"/>
      <w:r>
        <w:rPr>
          <w:rFonts w:hint="eastAsia"/>
        </w:rPr>
        <w:lastRenderedPageBreak/>
        <w:t>测试结果</w:t>
      </w:r>
      <w:bookmarkEnd w:id="70"/>
      <w:bookmarkEnd w:id="71"/>
      <w:bookmarkEnd w:id="72"/>
    </w:p>
    <w:p w14:paraId="6178528B" w14:textId="21A6ED6A" w:rsidR="00ED35CC" w:rsidRDefault="008B489E">
      <w:pPr>
        <w:pStyle w:val="a3"/>
      </w:pPr>
      <w:r>
        <w:rPr>
          <w:rFonts w:hint="eastAsia"/>
        </w:rPr>
        <w:t>测试结果绘图如下。</w:t>
      </w:r>
    </w:p>
    <w:p w14:paraId="50F1310A" w14:textId="0F0329F4" w:rsidR="00CA00C1" w:rsidRDefault="00DA7423" w:rsidP="00CA00C1">
      <w:pPr>
        <w:pStyle w:val="a3"/>
        <w:keepNext/>
        <w:ind w:firstLine="0"/>
        <w:jc w:val="center"/>
      </w:pPr>
      <w:r w:rsidRPr="00DA7423">
        <w:rPr>
          <w:noProof/>
        </w:rPr>
        <w:drawing>
          <wp:inline distT="0" distB="0" distL="0" distR="0" wp14:anchorId="076D2CA4" wp14:editId="56459389">
            <wp:extent cx="5274310" cy="3303905"/>
            <wp:effectExtent l="0" t="0" r="2540" b="0"/>
            <wp:docPr id="1502415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15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9B06" w14:textId="61804746" w:rsidR="00ED35CC" w:rsidRDefault="00CA00C1" w:rsidP="003F62D7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rPr>
          <w:noProof/>
        </w:rPr>
        <w:t>10</w:t>
      </w:r>
      <w:r>
        <w:fldChar w:fldCharType="end"/>
      </w:r>
      <w:r>
        <w:t xml:space="preserve"> </w:t>
      </w:r>
      <w:r w:rsidR="006F252B">
        <w:rPr>
          <w:rFonts w:hint="eastAsia"/>
        </w:rPr>
        <w:t>765</w:t>
      </w:r>
      <w:r w:rsidR="00021F2D">
        <w:t>0</w:t>
      </w:r>
      <w:r w:rsidR="003A271A">
        <w:t>0</w:t>
      </w:r>
      <w:r w:rsidR="00021F2D">
        <w:t>MHz</w:t>
      </w:r>
      <w:r w:rsidR="003A271A">
        <w:t xml:space="preserve"> </w:t>
      </w:r>
      <w:r>
        <w:rPr>
          <w:rFonts w:hint="eastAsia"/>
        </w:rPr>
        <w:t>RCS范围测试结果</w:t>
      </w:r>
    </w:p>
    <w:p w14:paraId="6E6D45B2" w14:textId="6FB47B4D" w:rsidR="003A271A" w:rsidRDefault="00DA7423" w:rsidP="003A271A">
      <w:pPr>
        <w:keepNext/>
        <w:jc w:val="center"/>
      </w:pPr>
      <w:r w:rsidRPr="00DA7423">
        <w:rPr>
          <w:noProof/>
        </w:rPr>
        <w:drawing>
          <wp:inline distT="0" distB="0" distL="0" distR="0" wp14:anchorId="79EB1A14" wp14:editId="71085F57">
            <wp:extent cx="5274310" cy="3301365"/>
            <wp:effectExtent l="0" t="0" r="2540" b="0"/>
            <wp:docPr id="1800519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192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C75C" w14:textId="5295BDF8" w:rsidR="00BF2E97" w:rsidRPr="00BF2E97" w:rsidRDefault="003A271A" w:rsidP="003A271A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rPr>
          <w:noProof/>
        </w:rPr>
        <w:t>11</w:t>
      </w:r>
      <w:r>
        <w:fldChar w:fldCharType="end"/>
      </w:r>
      <w:r>
        <w:t xml:space="preserve"> </w:t>
      </w:r>
      <w:r w:rsidR="006F252B">
        <w:rPr>
          <w:rFonts w:hint="eastAsia"/>
        </w:rPr>
        <w:t>790</w:t>
      </w:r>
      <w:r w:rsidR="00C22572">
        <w:t>00</w:t>
      </w:r>
      <w:r w:rsidRPr="00E16A55">
        <w:t>MHz</w:t>
      </w:r>
      <w:r>
        <w:t xml:space="preserve"> </w:t>
      </w:r>
      <w:r w:rsidRPr="00E16A55">
        <w:t>RCS范围测试结果</w:t>
      </w:r>
    </w:p>
    <w:p w14:paraId="055F310A" w14:textId="06E121E4" w:rsidR="00ED35CC" w:rsidRDefault="008B489E">
      <w:pPr>
        <w:pStyle w:val="a3"/>
      </w:pPr>
      <w:r>
        <w:rPr>
          <w:rFonts w:hint="eastAsia"/>
        </w:rPr>
        <w:t>测试结果表明模拟器可以模拟</w:t>
      </w:r>
      <w:r w:rsidR="006A7CFD">
        <w:t>9</w:t>
      </w:r>
      <w:r>
        <w:rPr>
          <w:rFonts w:hint="eastAsia"/>
        </w:rPr>
        <w:t>0dB</w:t>
      </w:r>
      <w:r>
        <w:rPr>
          <w:rFonts w:hint="eastAsia"/>
        </w:rPr>
        <w:t>的</w:t>
      </w:r>
      <w:r>
        <w:rPr>
          <w:rFonts w:hint="eastAsia"/>
        </w:rPr>
        <w:t>RCS</w:t>
      </w:r>
      <w:r>
        <w:rPr>
          <w:rFonts w:hint="eastAsia"/>
        </w:rPr>
        <w:t>动态范围</w:t>
      </w:r>
      <w:r w:rsidR="00485F59">
        <w:rPr>
          <w:rFonts w:hint="eastAsia"/>
        </w:rPr>
        <w:t>。</w:t>
      </w:r>
    </w:p>
    <w:p w14:paraId="6A31B2DE" w14:textId="1F2B58D8" w:rsidR="003A271A" w:rsidRDefault="008B489E" w:rsidP="003A271A">
      <w:pPr>
        <w:pStyle w:val="a3"/>
      </w:pPr>
      <w:r>
        <w:rPr>
          <w:rFonts w:hint="eastAsia"/>
        </w:rPr>
        <w:t>模拟器设置模拟目标为</w:t>
      </w:r>
      <w:r>
        <w:rPr>
          <w:rFonts w:hint="eastAsia"/>
        </w:rPr>
        <w:t>0~</w:t>
      </w:r>
      <w:r w:rsidR="003A271A">
        <w:t>6</w:t>
      </w:r>
      <w:r w:rsidR="006A7CFD">
        <w:t>0</w:t>
      </w:r>
      <w:r>
        <w:rPr>
          <w:rFonts w:hint="eastAsia"/>
        </w:rPr>
        <w:t>dBsm</w:t>
      </w:r>
      <w:r>
        <w:rPr>
          <w:rFonts w:hint="eastAsia"/>
        </w:rPr>
        <w:t>时</w:t>
      </w:r>
      <w:r>
        <w:rPr>
          <w:rFonts w:hint="eastAsia"/>
        </w:rPr>
        <w:t>RCS</w:t>
      </w:r>
      <w:r>
        <w:rPr>
          <w:rFonts w:hint="eastAsia"/>
        </w:rPr>
        <w:t>模拟误差</w:t>
      </w:r>
      <w:r w:rsidR="00052029">
        <w:rPr>
          <w:rFonts w:hint="eastAsia"/>
        </w:rPr>
        <w:t>在±</w:t>
      </w:r>
      <w:r w:rsidR="00100EDA">
        <w:t>0.</w:t>
      </w:r>
      <w:r w:rsidR="00DA7423">
        <w:rPr>
          <w:rFonts w:hint="eastAsia"/>
        </w:rPr>
        <w:t>2</w:t>
      </w:r>
      <w:r w:rsidR="00052029">
        <w:rPr>
          <w:rFonts w:hint="eastAsia"/>
        </w:rPr>
        <w:t>dB</w:t>
      </w:r>
      <w:r>
        <w:rPr>
          <w:rFonts w:hint="eastAsia"/>
        </w:rPr>
        <w:t>以内</w:t>
      </w:r>
      <w:r w:rsidR="003A271A">
        <w:rPr>
          <w:rFonts w:hint="eastAsia"/>
        </w:rPr>
        <w:t>。</w:t>
      </w:r>
    </w:p>
    <w:p w14:paraId="5F700F17" w14:textId="4D276E4D" w:rsidR="003A271A" w:rsidRDefault="003A271A" w:rsidP="003A271A">
      <w:pPr>
        <w:pStyle w:val="a3"/>
      </w:pPr>
      <w:r>
        <w:rPr>
          <w:rFonts w:hint="eastAsia"/>
        </w:rPr>
        <w:t>模拟器设置模拟目标为</w:t>
      </w:r>
      <w:r>
        <w:t>60</w:t>
      </w:r>
      <w:r>
        <w:rPr>
          <w:rFonts w:hint="eastAsia"/>
        </w:rPr>
        <w:t>~</w:t>
      </w:r>
      <w:r>
        <w:t>80</w:t>
      </w:r>
      <w:r>
        <w:rPr>
          <w:rFonts w:hint="eastAsia"/>
        </w:rPr>
        <w:t>dBsm</w:t>
      </w:r>
      <w:r>
        <w:rPr>
          <w:rFonts w:hint="eastAsia"/>
        </w:rPr>
        <w:t>时</w:t>
      </w:r>
      <w:r>
        <w:rPr>
          <w:rFonts w:hint="eastAsia"/>
        </w:rPr>
        <w:t>RCS</w:t>
      </w:r>
      <w:r>
        <w:rPr>
          <w:rFonts w:hint="eastAsia"/>
        </w:rPr>
        <w:t>模拟误差在</w:t>
      </w:r>
      <w:r w:rsidR="00052029">
        <w:rPr>
          <w:rFonts w:hint="eastAsia"/>
        </w:rPr>
        <w:t>±</w:t>
      </w:r>
      <w:r w:rsidR="00264F50">
        <w:t>0.</w:t>
      </w:r>
      <w:r w:rsidR="00DA7423">
        <w:rPr>
          <w:rFonts w:hint="eastAsia"/>
        </w:rPr>
        <w:t>2</w:t>
      </w:r>
      <w:r w:rsidR="00052029">
        <w:rPr>
          <w:rFonts w:hint="eastAsia"/>
        </w:rPr>
        <w:t>dB</w:t>
      </w:r>
      <w:r>
        <w:rPr>
          <w:rFonts w:hint="eastAsia"/>
        </w:rPr>
        <w:t>以内。</w:t>
      </w:r>
    </w:p>
    <w:p w14:paraId="0D7F0DBD" w14:textId="52A64097" w:rsidR="003A271A" w:rsidRDefault="003A271A" w:rsidP="003A271A">
      <w:pPr>
        <w:pStyle w:val="a3"/>
      </w:pPr>
      <w:r>
        <w:rPr>
          <w:rFonts w:hint="eastAsia"/>
        </w:rPr>
        <w:lastRenderedPageBreak/>
        <w:t>模拟器设置模拟目标为</w:t>
      </w:r>
      <w:r>
        <w:rPr>
          <w:rFonts w:hint="eastAsia"/>
        </w:rPr>
        <w:t>80~</w:t>
      </w:r>
      <w:r>
        <w:t>90</w:t>
      </w:r>
      <w:r>
        <w:rPr>
          <w:rFonts w:hint="eastAsia"/>
        </w:rPr>
        <w:t>dBsm</w:t>
      </w:r>
      <w:r>
        <w:rPr>
          <w:rFonts w:hint="eastAsia"/>
        </w:rPr>
        <w:t>时</w:t>
      </w:r>
      <w:r>
        <w:rPr>
          <w:rFonts w:hint="eastAsia"/>
        </w:rPr>
        <w:t>RCS</w:t>
      </w:r>
      <w:r>
        <w:rPr>
          <w:rFonts w:hint="eastAsia"/>
        </w:rPr>
        <w:t>模拟误差在</w:t>
      </w:r>
      <w:r w:rsidR="00052029">
        <w:rPr>
          <w:rFonts w:hint="eastAsia"/>
        </w:rPr>
        <w:t>±</w:t>
      </w:r>
      <w:r w:rsidR="00BE09C7">
        <w:t>0.</w:t>
      </w:r>
      <w:r w:rsidR="00DA7423">
        <w:rPr>
          <w:rFonts w:hint="eastAsia"/>
        </w:rPr>
        <w:t>4</w:t>
      </w:r>
      <w:r>
        <w:rPr>
          <w:rFonts w:hint="eastAsia"/>
        </w:rPr>
        <w:t>dB</w:t>
      </w:r>
      <w:r>
        <w:rPr>
          <w:rFonts w:hint="eastAsia"/>
        </w:rPr>
        <w:t>以内。</w:t>
      </w:r>
    </w:p>
    <w:p w14:paraId="615D9D80" w14:textId="77777777" w:rsidR="003A271A" w:rsidRPr="003A271A" w:rsidRDefault="003A271A" w:rsidP="003A271A">
      <w:pPr>
        <w:pStyle w:val="a3"/>
      </w:pPr>
    </w:p>
    <w:p w14:paraId="6A4715AE" w14:textId="77777777" w:rsidR="003A271A" w:rsidRDefault="003A271A">
      <w:pPr>
        <w:widowControl/>
        <w:spacing w:line="240" w:lineRule="auto"/>
        <w:jc w:val="left"/>
        <w:rPr>
          <w:sz w:val="21"/>
          <w:szCs w:val="20"/>
        </w:rPr>
      </w:pPr>
      <w:r>
        <w:br w:type="page"/>
      </w:r>
    </w:p>
    <w:p w14:paraId="5E58864D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73" w:name="_Toc125969285"/>
      <w:bookmarkStart w:id="74" w:name="_Toc30713"/>
      <w:bookmarkStart w:id="75" w:name="_Toc170822501"/>
      <w:r>
        <w:rPr>
          <w:rFonts w:hint="eastAsia"/>
        </w:rPr>
        <w:lastRenderedPageBreak/>
        <w:t>测试结论</w:t>
      </w:r>
      <w:bookmarkEnd w:id="73"/>
      <w:bookmarkEnd w:id="74"/>
      <w:bookmarkEnd w:id="75"/>
    </w:p>
    <w:p w14:paraId="6D017F39" w14:textId="2CD3DE42" w:rsidR="00FD3BAB" w:rsidRDefault="00FD3BAB" w:rsidP="00660A9C">
      <w:pPr>
        <w:pStyle w:val="a3"/>
        <w:numPr>
          <w:ilvl w:val="0"/>
          <w:numId w:val="38"/>
        </w:numPr>
      </w:pPr>
      <w:r>
        <w:rPr>
          <w:rFonts w:hint="eastAsia"/>
        </w:rPr>
        <w:t>模拟器可以模拟</w:t>
      </w:r>
      <w:r>
        <w:t>9</w:t>
      </w:r>
      <w:r>
        <w:rPr>
          <w:rFonts w:hint="eastAsia"/>
        </w:rPr>
        <w:t>0dB</w:t>
      </w:r>
      <w:r>
        <w:rPr>
          <w:rFonts w:hint="eastAsia"/>
        </w:rPr>
        <w:t>的</w:t>
      </w:r>
      <w:r>
        <w:rPr>
          <w:rFonts w:hint="eastAsia"/>
        </w:rPr>
        <w:t>RCS</w:t>
      </w:r>
      <w:r>
        <w:rPr>
          <w:rFonts w:hint="eastAsia"/>
        </w:rPr>
        <w:t>动态范围</w:t>
      </w:r>
      <w:r w:rsidR="00485F59">
        <w:rPr>
          <w:rFonts w:hint="eastAsia"/>
        </w:rPr>
        <w:t>。</w:t>
      </w:r>
    </w:p>
    <w:p w14:paraId="6D7AA1FE" w14:textId="1C709607" w:rsidR="00FD3BAB" w:rsidRDefault="00FD3BAB" w:rsidP="00660A9C">
      <w:pPr>
        <w:pStyle w:val="a3"/>
        <w:numPr>
          <w:ilvl w:val="0"/>
          <w:numId w:val="38"/>
        </w:numPr>
      </w:pPr>
      <w:r>
        <w:rPr>
          <w:rFonts w:hint="eastAsia"/>
        </w:rPr>
        <w:t>模拟器设置模拟目标为</w:t>
      </w:r>
      <w:r>
        <w:rPr>
          <w:rFonts w:hint="eastAsia"/>
        </w:rPr>
        <w:t>0~</w:t>
      </w:r>
      <w:r>
        <w:t>60</w:t>
      </w:r>
      <w:r>
        <w:rPr>
          <w:rFonts w:hint="eastAsia"/>
        </w:rPr>
        <w:t>dBsm</w:t>
      </w:r>
      <w:r>
        <w:rPr>
          <w:rFonts w:hint="eastAsia"/>
        </w:rPr>
        <w:t>时</w:t>
      </w:r>
      <w:r>
        <w:rPr>
          <w:rFonts w:hint="eastAsia"/>
        </w:rPr>
        <w:t>RCS</w:t>
      </w:r>
      <w:r>
        <w:rPr>
          <w:rFonts w:hint="eastAsia"/>
        </w:rPr>
        <w:t>模拟误差在±</w:t>
      </w:r>
      <w:r w:rsidR="00100EDA">
        <w:t>0.</w:t>
      </w:r>
      <w:r w:rsidR="00DA7423">
        <w:rPr>
          <w:rFonts w:hint="eastAsia"/>
        </w:rPr>
        <w:t>2</w:t>
      </w:r>
      <w:r>
        <w:rPr>
          <w:rFonts w:hint="eastAsia"/>
        </w:rPr>
        <w:t>dB</w:t>
      </w:r>
      <w:r>
        <w:rPr>
          <w:rFonts w:hint="eastAsia"/>
        </w:rPr>
        <w:t>以内。</w:t>
      </w:r>
    </w:p>
    <w:p w14:paraId="6C56DFCD" w14:textId="5ACC2827" w:rsidR="00FD3BAB" w:rsidRDefault="00FD3BAB" w:rsidP="00660A9C">
      <w:pPr>
        <w:pStyle w:val="a3"/>
        <w:numPr>
          <w:ilvl w:val="0"/>
          <w:numId w:val="38"/>
        </w:numPr>
      </w:pPr>
      <w:r>
        <w:rPr>
          <w:rFonts w:hint="eastAsia"/>
        </w:rPr>
        <w:t>模拟器设置模拟目标为</w:t>
      </w:r>
      <w:r>
        <w:t>60</w:t>
      </w:r>
      <w:r>
        <w:rPr>
          <w:rFonts w:hint="eastAsia"/>
        </w:rPr>
        <w:t>~</w:t>
      </w:r>
      <w:r>
        <w:t>80</w:t>
      </w:r>
      <w:r>
        <w:rPr>
          <w:rFonts w:hint="eastAsia"/>
        </w:rPr>
        <w:t>dBsm</w:t>
      </w:r>
      <w:r>
        <w:rPr>
          <w:rFonts w:hint="eastAsia"/>
        </w:rPr>
        <w:t>时</w:t>
      </w:r>
      <w:r>
        <w:rPr>
          <w:rFonts w:hint="eastAsia"/>
        </w:rPr>
        <w:t>RCS</w:t>
      </w:r>
      <w:r>
        <w:rPr>
          <w:rFonts w:hint="eastAsia"/>
        </w:rPr>
        <w:t>模拟误差在±</w:t>
      </w:r>
      <w:r w:rsidR="00264F50">
        <w:t>0.</w:t>
      </w:r>
      <w:r w:rsidR="00DA7423">
        <w:rPr>
          <w:rFonts w:hint="eastAsia"/>
        </w:rPr>
        <w:t>2</w:t>
      </w:r>
      <w:r>
        <w:rPr>
          <w:rFonts w:hint="eastAsia"/>
        </w:rPr>
        <w:t>dB</w:t>
      </w:r>
      <w:r>
        <w:rPr>
          <w:rFonts w:hint="eastAsia"/>
        </w:rPr>
        <w:t>以内。</w:t>
      </w:r>
    </w:p>
    <w:p w14:paraId="2DA75947" w14:textId="16F403EA" w:rsidR="00FD3BAB" w:rsidRDefault="00FD3BAB" w:rsidP="00660A9C">
      <w:pPr>
        <w:pStyle w:val="a3"/>
        <w:numPr>
          <w:ilvl w:val="0"/>
          <w:numId w:val="38"/>
        </w:numPr>
      </w:pPr>
      <w:r>
        <w:rPr>
          <w:rFonts w:hint="eastAsia"/>
        </w:rPr>
        <w:t>模拟器设置模拟目标为</w:t>
      </w:r>
      <w:r>
        <w:rPr>
          <w:rFonts w:hint="eastAsia"/>
        </w:rPr>
        <w:t>80~</w:t>
      </w:r>
      <w:r>
        <w:t>90</w:t>
      </w:r>
      <w:r>
        <w:rPr>
          <w:rFonts w:hint="eastAsia"/>
        </w:rPr>
        <w:t>dBsm</w:t>
      </w:r>
      <w:r>
        <w:rPr>
          <w:rFonts w:hint="eastAsia"/>
        </w:rPr>
        <w:t>时</w:t>
      </w:r>
      <w:r>
        <w:rPr>
          <w:rFonts w:hint="eastAsia"/>
        </w:rPr>
        <w:t>RCS</w:t>
      </w:r>
      <w:r>
        <w:rPr>
          <w:rFonts w:hint="eastAsia"/>
        </w:rPr>
        <w:t>模拟误差在±</w:t>
      </w:r>
      <w:r w:rsidR="00BE09C7">
        <w:t>0.</w:t>
      </w:r>
      <w:r w:rsidR="00DA7423">
        <w:rPr>
          <w:rFonts w:hint="eastAsia"/>
        </w:rPr>
        <w:t>4</w:t>
      </w:r>
      <w:r>
        <w:rPr>
          <w:rFonts w:hint="eastAsia"/>
        </w:rPr>
        <w:t>dB</w:t>
      </w:r>
      <w:r>
        <w:rPr>
          <w:rFonts w:hint="eastAsia"/>
        </w:rPr>
        <w:t>以内。</w:t>
      </w:r>
    </w:p>
    <w:p w14:paraId="2B76DF75" w14:textId="77777777" w:rsidR="00ED35CC" w:rsidRPr="00FD3BAB" w:rsidRDefault="00ED35CC">
      <w:pPr>
        <w:pStyle w:val="a3"/>
        <w:sectPr w:rsidR="00ED35CC" w:rsidRPr="00FD3BAB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0A676486" w14:textId="1B88A629" w:rsidR="00ED35CC" w:rsidRDefault="00173468">
      <w:pPr>
        <w:pStyle w:val="2"/>
        <w:spacing w:before="163" w:after="163"/>
        <w:rPr>
          <w:rFonts w:hint="eastAsia"/>
        </w:rPr>
      </w:pPr>
      <w:bookmarkStart w:id="76" w:name="_Toc125969286"/>
      <w:bookmarkStart w:id="77" w:name="_Toc6189"/>
      <w:bookmarkStart w:id="78" w:name="_Toc170822502"/>
      <w:r>
        <w:rPr>
          <w:rFonts w:hint="eastAsia"/>
        </w:rPr>
        <w:lastRenderedPageBreak/>
        <w:t>步进与精度</w:t>
      </w:r>
      <w:bookmarkEnd w:id="76"/>
      <w:bookmarkEnd w:id="77"/>
      <w:bookmarkEnd w:id="78"/>
    </w:p>
    <w:p w14:paraId="3B881410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79" w:name="_Toc125969287"/>
      <w:bookmarkStart w:id="80" w:name="_Toc18471"/>
      <w:bookmarkStart w:id="81" w:name="_Toc170822503"/>
      <w:r>
        <w:rPr>
          <w:rFonts w:hint="eastAsia"/>
        </w:rPr>
        <w:t>测试规格表</w:t>
      </w:r>
      <w:bookmarkEnd w:id="79"/>
      <w:bookmarkEnd w:id="80"/>
      <w:bookmarkEnd w:id="81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357"/>
        <w:gridCol w:w="6939"/>
      </w:tblGrid>
      <w:tr w:rsidR="00ED35CC" w14:paraId="069B3290" w14:textId="77777777">
        <w:tc>
          <w:tcPr>
            <w:tcW w:w="818" w:type="pct"/>
          </w:tcPr>
          <w:p w14:paraId="6E768A2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182" w:type="pct"/>
          </w:tcPr>
          <w:p w14:paraId="549F8416" w14:textId="41433CD0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模拟器模拟目标的</w:t>
            </w:r>
            <w:r>
              <w:rPr>
                <w:rFonts w:hint="eastAsia"/>
                <w:sz w:val="18"/>
                <w:szCs w:val="18"/>
              </w:rPr>
              <w:t>RCS</w:t>
            </w:r>
            <w:proofErr w:type="gramStart"/>
            <w:r w:rsidR="00CA00C1">
              <w:rPr>
                <w:rFonts w:hint="eastAsia"/>
                <w:sz w:val="18"/>
                <w:szCs w:val="18"/>
              </w:rPr>
              <w:t>步进及</w:t>
            </w:r>
            <w:proofErr w:type="gramEnd"/>
            <w:r w:rsidR="00CA00C1">
              <w:rPr>
                <w:rFonts w:hint="eastAsia"/>
                <w:sz w:val="18"/>
                <w:szCs w:val="18"/>
              </w:rPr>
              <w:t>RCS</w:t>
            </w:r>
            <w:r w:rsidR="00CA00C1">
              <w:rPr>
                <w:rFonts w:hint="eastAsia"/>
                <w:sz w:val="18"/>
                <w:szCs w:val="18"/>
              </w:rPr>
              <w:t>精度</w:t>
            </w:r>
          </w:p>
        </w:tc>
      </w:tr>
      <w:tr w:rsidR="00ED35CC" w14:paraId="2A5187AD" w14:textId="77777777">
        <w:tc>
          <w:tcPr>
            <w:tcW w:w="818" w:type="pct"/>
          </w:tcPr>
          <w:p w14:paraId="0AEF6760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182" w:type="pct"/>
          </w:tcPr>
          <w:p w14:paraId="1D5D9609" w14:textId="05376B92" w:rsidR="00ED35CC" w:rsidRDefault="00485F59" w:rsidP="00173468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26632E" wp14:editId="6DB7BCD1">
                  <wp:extent cx="3600000" cy="1036311"/>
                  <wp:effectExtent l="0" t="0" r="635" b="0"/>
                  <wp:docPr id="6099488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0888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03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265E5105" w14:textId="77777777">
        <w:trPr>
          <w:trHeight w:val="90"/>
        </w:trPr>
        <w:tc>
          <w:tcPr>
            <w:tcW w:w="818" w:type="pct"/>
          </w:tcPr>
          <w:p w14:paraId="14CEB85D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182" w:type="pct"/>
          </w:tcPr>
          <w:p w14:paraId="59838A52" w14:textId="4A1268DC" w:rsidR="00ED35CC" w:rsidRDefault="00CA00C1">
            <w:pPr>
              <w:spacing w:line="240" w:lineRule="auto"/>
              <w:rPr>
                <w:sz w:val="18"/>
                <w:szCs w:val="18"/>
              </w:rPr>
            </w:pPr>
            <w:r w:rsidRPr="00CA00C1">
              <w:rPr>
                <w:rFonts w:hint="eastAsia"/>
                <w:sz w:val="18"/>
                <w:szCs w:val="18"/>
              </w:rPr>
              <w:t>模拟器模拟目标的</w:t>
            </w:r>
            <w:r w:rsidRPr="00CA00C1">
              <w:rPr>
                <w:rFonts w:hint="eastAsia"/>
                <w:sz w:val="18"/>
                <w:szCs w:val="18"/>
              </w:rPr>
              <w:t>RCS</w:t>
            </w:r>
            <w:r w:rsidRPr="00CA00C1">
              <w:rPr>
                <w:rFonts w:hint="eastAsia"/>
                <w:sz w:val="18"/>
                <w:szCs w:val="18"/>
              </w:rPr>
              <w:t>，频谱仪记录目标等效</w:t>
            </w:r>
            <w:r w:rsidRPr="00CA00C1">
              <w:rPr>
                <w:rFonts w:hint="eastAsia"/>
                <w:sz w:val="18"/>
                <w:szCs w:val="18"/>
              </w:rPr>
              <w:t>RCS</w:t>
            </w:r>
            <w:r w:rsidRPr="00CA00C1">
              <w:rPr>
                <w:rFonts w:hint="eastAsia"/>
                <w:sz w:val="18"/>
                <w:szCs w:val="18"/>
              </w:rPr>
              <w:t>信息，并进行统计</w:t>
            </w:r>
          </w:p>
        </w:tc>
      </w:tr>
      <w:tr w:rsidR="00CA00C1" w14:paraId="57BC348B" w14:textId="77777777">
        <w:tc>
          <w:tcPr>
            <w:tcW w:w="818" w:type="pct"/>
          </w:tcPr>
          <w:p w14:paraId="0B56EF82" w14:textId="77777777" w:rsidR="00CA00C1" w:rsidRDefault="00CA00C1" w:rsidP="00CA00C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182" w:type="pct"/>
          </w:tcPr>
          <w:p w14:paraId="3017A871" w14:textId="77777777" w:rsidR="00CA00C1" w:rsidRDefault="00CA00C1" w:rsidP="00660A9C">
            <w:pPr>
              <w:pStyle w:val="a3"/>
              <w:numPr>
                <w:ilvl w:val="0"/>
                <w:numId w:val="33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模拟器模式：恒定幅度模式</w:t>
            </w:r>
          </w:p>
          <w:p w14:paraId="16A5B9E4" w14:textId="14585920" w:rsidR="00CA00C1" w:rsidRDefault="00CA00C1" w:rsidP="00660A9C">
            <w:pPr>
              <w:pStyle w:val="a3"/>
              <w:numPr>
                <w:ilvl w:val="0"/>
                <w:numId w:val="33"/>
              </w:numPr>
              <w:spacing w:line="240" w:lineRule="auto"/>
              <w:rPr>
                <w:sz w:val="18"/>
                <w:szCs w:val="18"/>
              </w:rPr>
            </w:pPr>
            <w:r w:rsidRPr="000C6AEC"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中心频率：</w:t>
            </w:r>
            <w:r w:rsidR="00696F18">
              <w:rPr>
                <w:sz w:val="18"/>
                <w:szCs w:val="18"/>
              </w:rPr>
              <w:t>76500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  <w:r w:rsidR="00696F18">
              <w:rPr>
                <w:sz w:val="18"/>
                <w:szCs w:val="18"/>
              </w:rPr>
              <w:t xml:space="preserve"> 79000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</w:p>
          <w:p w14:paraId="6ED91433" w14:textId="53495791" w:rsidR="00CA00C1" w:rsidRDefault="00CA00C1" w:rsidP="00660A9C">
            <w:pPr>
              <w:pStyle w:val="a3"/>
              <w:numPr>
                <w:ilvl w:val="0"/>
                <w:numId w:val="33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目标距离：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4442F4F5" w14:textId="18E8E775" w:rsidR="00CA00C1" w:rsidRDefault="00CA00C1" w:rsidP="00660A9C">
            <w:pPr>
              <w:pStyle w:val="a3"/>
              <w:numPr>
                <w:ilvl w:val="0"/>
                <w:numId w:val="33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 xml:space="preserve"> dB</w:t>
            </w:r>
          </w:p>
        </w:tc>
      </w:tr>
      <w:tr w:rsidR="00CA00C1" w14:paraId="5008B0B9" w14:textId="77777777">
        <w:tc>
          <w:tcPr>
            <w:tcW w:w="818" w:type="pct"/>
          </w:tcPr>
          <w:p w14:paraId="6A3894A8" w14:textId="632312A3" w:rsidR="00CA00C1" w:rsidRDefault="00CA00C1" w:rsidP="00CA00C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</w:t>
            </w:r>
          </w:p>
        </w:tc>
        <w:tc>
          <w:tcPr>
            <w:tcW w:w="4182" w:type="pct"/>
          </w:tcPr>
          <w:p w14:paraId="268AB68E" w14:textId="7EAF984F" w:rsidR="00CA00C1" w:rsidRDefault="00CA00C1" w:rsidP="00660A9C">
            <w:pPr>
              <w:pStyle w:val="a3"/>
              <w:numPr>
                <w:ilvl w:val="0"/>
                <w:numId w:val="34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输出频率：</w:t>
            </w:r>
            <w:r w:rsidR="00696F18">
              <w:rPr>
                <w:sz w:val="18"/>
                <w:szCs w:val="18"/>
              </w:rPr>
              <w:t>8100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  <w:r w:rsidR="00696F18">
              <w:rPr>
                <w:sz w:val="18"/>
                <w:szCs w:val="18"/>
              </w:rPr>
              <w:t xml:space="preserve"> 8600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</w:p>
          <w:p w14:paraId="6E9E7558" w14:textId="1D88DCC8" w:rsidR="00CA00C1" w:rsidRPr="00CA00C1" w:rsidRDefault="00CA00C1" w:rsidP="00660A9C">
            <w:pPr>
              <w:pStyle w:val="a3"/>
              <w:numPr>
                <w:ilvl w:val="0"/>
                <w:numId w:val="34"/>
              </w:numPr>
              <w:spacing w:line="240" w:lineRule="auto"/>
              <w:rPr>
                <w:sz w:val="18"/>
                <w:szCs w:val="18"/>
              </w:rPr>
            </w:pPr>
            <w:r w:rsidRPr="00CA00C1">
              <w:rPr>
                <w:rFonts w:hint="eastAsia"/>
                <w:sz w:val="18"/>
                <w:szCs w:val="18"/>
              </w:rPr>
              <w:t>输出功率：</w:t>
            </w:r>
            <w:r w:rsidRPr="00CA00C1">
              <w:rPr>
                <w:rFonts w:hint="eastAsia"/>
                <w:sz w:val="18"/>
                <w:szCs w:val="18"/>
              </w:rPr>
              <w:t>-40dBm</w:t>
            </w:r>
          </w:p>
        </w:tc>
      </w:tr>
      <w:tr w:rsidR="00CA00C1" w14:paraId="427A923B" w14:textId="77777777">
        <w:tc>
          <w:tcPr>
            <w:tcW w:w="818" w:type="pct"/>
          </w:tcPr>
          <w:p w14:paraId="506CABF3" w14:textId="2BEB2509" w:rsidR="00CA00C1" w:rsidRDefault="00CA00C1" w:rsidP="00CA00C1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频谱仪</w:t>
            </w:r>
          </w:p>
        </w:tc>
        <w:tc>
          <w:tcPr>
            <w:tcW w:w="4182" w:type="pct"/>
          </w:tcPr>
          <w:p w14:paraId="6075FB74" w14:textId="2C74FE75" w:rsidR="00CA00C1" w:rsidRDefault="00CA00C1" w:rsidP="00660A9C">
            <w:pPr>
              <w:pStyle w:val="a3"/>
              <w:numPr>
                <w:ilvl w:val="0"/>
                <w:numId w:val="35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696F18">
              <w:rPr>
                <w:sz w:val="18"/>
                <w:szCs w:val="18"/>
              </w:rPr>
              <w:t>76500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  <w:r w:rsidR="00696F18">
              <w:rPr>
                <w:sz w:val="18"/>
                <w:szCs w:val="18"/>
              </w:rPr>
              <w:t xml:space="preserve"> 79000</w:t>
            </w:r>
            <w:r w:rsidR="00696F18">
              <w:rPr>
                <w:rFonts w:hint="eastAsia"/>
                <w:sz w:val="18"/>
                <w:szCs w:val="18"/>
              </w:rPr>
              <w:t>MHz</w:t>
            </w:r>
          </w:p>
          <w:p w14:paraId="293C8CB3" w14:textId="77777777" w:rsidR="00CA00C1" w:rsidRDefault="00CA00C1" w:rsidP="00660A9C">
            <w:pPr>
              <w:pStyle w:val="a3"/>
              <w:numPr>
                <w:ilvl w:val="0"/>
                <w:numId w:val="3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Span:100Hz</w:t>
            </w:r>
          </w:p>
          <w:p w14:paraId="740D6F7A" w14:textId="12EE76A9" w:rsidR="00CA00C1" w:rsidRPr="00B26DEC" w:rsidRDefault="00CA00C1" w:rsidP="00660A9C">
            <w:pPr>
              <w:pStyle w:val="a3"/>
              <w:numPr>
                <w:ilvl w:val="0"/>
                <w:numId w:val="3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 w:rsidRPr="00B26DEC">
              <w:rPr>
                <w:rFonts w:hint="eastAsia"/>
                <w:sz w:val="18"/>
                <w:szCs w:val="18"/>
              </w:rPr>
              <w:t>RBW:10Hz</w:t>
            </w:r>
          </w:p>
        </w:tc>
      </w:tr>
      <w:tr w:rsidR="00ED35CC" w14:paraId="43A790AB" w14:textId="77777777">
        <w:tc>
          <w:tcPr>
            <w:tcW w:w="818" w:type="pct"/>
          </w:tcPr>
          <w:p w14:paraId="78707781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182" w:type="pct"/>
          </w:tcPr>
          <w:p w14:paraId="0DA588F3" w14:textId="17BD29A7" w:rsidR="00ED35CC" w:rsidRDefault="008B489E" w:rsidP="00660A9C">
            <w:pPr>
              <w:numPr>
                <w:ilvl w:val="0"/>
                <w:numId w:val="22"/>
              </w:numPr>
              <w:tabs>
                <w:tab w:val="clear" w:pos="312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22839A23" w14:textId="0E5AE187" w:rsidR="00ED35CC" w:rsidRDefault="008B489E" w:rsidP="00660A9C">
            <w:pPr>
              <w:numPr>
                <w:ilvl w:val="0"/>
                <w:numId w:val="22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设置模拟器</w:t>
            </w:r>
            <w:r w:rsidR="00FF0919">
              <w:rPr>
                <w:rFonts w:hint="eastAsia"/>
                <w:sz w:val="18"/>
                <w:szCs w:val="18"/>
              </w:rPr>
              <w:t>、信号源、频谱仪</w:t>
            </w:r>
            <w:r>
              <w:rPr>
                <w:rFonts w:hint="eastAsia"/>
                <w:sz w:val="18"/>
                <w:szCs w:val="18"/>
              </w:rPr>
              <w:t>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05C7C023" w14:textId="77777777" w:rsidR="00ED35CC" w:rsidRDefault="00C74CBA" w:rsidP="00660A9C">
            <w:pPr>
              <w:numPr>
                <w:ilvl w:val="0"/>
                <w:numId w:val="22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让模拟器模拟目标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从最大值</w:t>
            </w:r>
            <w:proofErr w:type="spellStart"/>
            <w:r>
              <w:rPr>
                <w:rFonts w:hint="eastAsia"/>
                <w:sz w:val="18"/>
                <w:szCs w:val="18"/>
              </w:rPr>
              <w:t>max_rcs</w:t>
            </w:r>
            <w:proofErr w:type="spellEnd"/>
            <w:r>
              <w:rPr>
                <w:rFonts w:hint="eastAsia"/>
                <w:sz w:val="18"/>
                <w:szCs w:val="18"/>
              </w:rPr>
              <w:t>（</w:t>
            </w:r>
            <w:proofErr w:type="spellStart"/>
            <w:r>
              <w:rPr>
                <w:rFonts w:hint="eastAsia"/>
                <w:sz w:val="18"/>
                <w:szCs w:val="18"/>
              </w:rPr>
              <w:t>dBsm</w:t>
            </w:r>
            <w:proofErr w:type="spellEnd"/>
            <w:r>
              <w:rPr>
                <w:rFonts w:hint="eastAsia"/>
                <w:sz w:val="18"/>
                <w:szCs w:val="18"/>
              </w:rPr>
              <w:t>）往下，按照</w:t>
            </w:r>
            <w:r>
              <w:rPr>
                <w:sz w:val="18"/>
                <w:szCs w:val="18"/>
              </w:rPr>
              <w:t>0.125</w:t>
            </w:r>
            <w:r>
              <w:rPr>
                <w:rFonts w:hint="eastAsia"/>
                <w:sz w:val="18"/>
                <w:szCs w:val="18"/>
              </w:rPr>
              <w:t>dB</w:t>
            </w:r>
            <w:r>
              <w:rPr>
                <w:rFonts w:hint="eastAsia"/>
                <w:sz w:val="18"/>
                <w:szCs w:val="18"/>
              </w:rPr>
              <w:t>步进，降低到</w:t>
            </w:r>
            <w:r>
              <w:rPr>
                <w:rFonts w:hint="eastAsia"/>
                <w:sz w:val="18"/>
                <w:szCs w:val="18"/>
              </w:rPr>
              <w:t>max_rcs-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（</w:t>
            </w:r>
            <w:proofErr w:type="spellStart"/>
            <w:r>
              <w:rPr>
                <w:rFonts w:hint="eastAsia"/>
                <w:sz w:val="18"/>
                <w:szCs w:val="18"/>
              </w:rPr>
              <w:t>dBsm</w:t>
            </w:r>
            <w:proofErr w:type="spellEnd"/>
            <w:r>
              <w:rPr>
                <w:rFonts w:hint="eastAsia"/>
                <w:sz w:val="18"/>
                <w:szCs w:val="18"/>
              </w:rPr>
              <w:t>），记录每个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测试点下频谱仪测量的等效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结果。</w:t>
            </w:r>
          </w:p>
          <w:p w14:paraId="2DBCEB9C" w14:textId="7BE4124A" w:rsidR="00C74CBA" w:rsidRDefault="00C74CBA" w:rsidP="00660A9C">
            <w:pPr>
              <w:numPr>
                <w:ilvl w:val="0"/>
                <w:numId w:val="22"/>
              </w:numPr>
              <w:tabs>
                <w:tab w:val="clear" w:pos="312"/>
                <w:tab w:val="left" w:pos="240"/>
              </w:tabs>
              <w:spacing w:line="240" w:lineRule="auto"/>
              <w:ind w:left="239" w:hangingChars="133" w:hanging="239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让模拟器模拟目标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从最大值</w:t>
            </w:r>
            <w:r>
              <w:rPr>
                <w:rFonts w:hint="eastAsia"/>
                <w:sz w:val="18"/>
                <w:szCs w:val="18"/>
              </w:rPr>
              <w:t>max_rcs</w:t>
            </w:r>
            <w:r w:rsidR="00F7165C">
              <w:rPr>
                <w:sz w:val="18"/>
                <w:szCs w:val="18"/>
              </w:rPr>
              <w:t>-50</w:t>
            </w:r>
            <w:r>
              <w:rPr>
                <w:rFonts w:hint="eastAsia"/>
                <w:sz w:val="18"/>
                <w:szCs w:val="18"/>
              </w:rPr>
              <w:t>（</w:t>
            </w:r>
            <w:proofErr w:type="spellStart"/>
            <w:r>
              <w:rPr>
                <w:rFonts w:hint="eastAsia"/>
                <w:sz w:val="18"/>
                <w:szCs w:val="18"/>
              </w:rPr>
              <w:t>dBsm</w:t>
            </w:r>
            <w:proofErr w:type="spellEnd"/>
            <w:r>
              <w:rPr>
                <w:rFonts w:hint="eastAsia"/>
                <w:sz w:val="18"/>
                <w:szCs w:val="18"/>
              </w:rPr>
              <w:t>）往下，按照</w:t>
            </w:r>
            <w:r>
              <w:rPr>
                <w:sz w:val="18"/>
                <w:szCs w:val="18"/>
              </w:rPr>
              <w:t>0.125</w:t>
            </w:r>
            <w:r>
              <w:rPr>
                <w:rFonts w:hint="eastAsia"/>
                <w:sz w:val="18"/>
                <w:szCs w:val="18"/>
              </w:rPr>
              <w:t>dB</w:t>
            </w:r>
            <w:r>
              <w:rPr>
                <w:rFonts w:hint="eastAsia"/>
                <w:sz w:val="18"/>
                <w:szCs w:val="18"/>
              </w:rPr>
              <w:t>步进，降低到</w:t>
            </w:r>
            <w:r>
              <w:rPr>
                <w:rFonts w:hint="eastAsia"/>
                <w:sz w:val="18"/>
                <w:szCs w:val="18"/>
              </w:rPr>
              <w:t>max_rcs-</w:t>
            </w:r>
            <w:r w:rsidR="00F7165C">
              <w:rPr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（</w:t>
            </w:r>
            <w:proofErr w:type="spellStart"/>
            <w:r>
              <w:rPr>
                <w:rFonts w:hint="eastAsia"/>
                <w:sz w:val="18"/>
                <w:szCs w:val="18"/>
              </w:rPr>
              <w:t>dBsm</w:t>
            </w:r>
            <w:proofErr w:type="spellEnd"/>
            <w:r>
              <w:rPr>
                <w:rFonts w:hint="eastAsia"/>
                <w:sz w:val="18"/>
                <w:szCs w:val="18"/>
              </w:rPr>
              <w:t>），记录每个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测试点下频谱仪测量的等效</w:t>
            </w:r>
            <w:r>
              <w:rPr>
                <w:rFonts w:hint="eastAsia"/>
                <w:sz w:val="18"/>
                <w:szCs w:val="18"/>
              </w:rPr>
              <w:t>RCS</w:t>
            </w:r>
            <w:r>
              <w:rPr>
                <w:rFonts w:hint="eastAsia"/>
                <w:sz w:val="18"/>
                <w:szCs w:val="18"/>
              </w:rPr>
              <w:t>结果。</w:t>
            </w:r>
          </w:p>
        </w:tc>
      </w:tr>
    </w:tbl>
    <w:p w14:paraId="0E65D787" w14:textId="77777777" w:rsidR="00ED35CC" w:rsidRDefault="00ED35CC">
      <w:pPr>
        <w:pStyle w:val="a3"/>
        <w:rPr>
          <w:highlight w:val="yellow"/>
        </w:r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7409FCA1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82" w:name="_Toc125969288"/>
      <w:bookmarkStart w:id="83" w:name="_Toc3400"/>
      <w:bookmarkStart w:id="84" w:name="_Toc170822504"/>
      <w:r>
        <w:rPr>
          <w:rFonts w:hint="eastAsia"/>
        </w:rPr>
        <w:lastRenderedPageBreak/>
        <w:t>测试结果</w:t>
      </w:r>
      <w:bookmarkEnd w:id="82"/>
      <w:bookmarkEnd w:id="83"/>
      <w:bookmarkEnd w:id="84"/>
    </w:p>
    <w:p w14:paraId="3E2D9B3C" w14:textId="17F24176" w:rsidR="00ED35CC" w:rsidRDefault="008B489E">
      <w:pPr>
        <w:pStyle w:val="a3"/>
      </w:pPr>
      <w:r>
        <w:rPr>
          <w:rFonts w:hint="eastAsia"/>
        </w:rPr>
        <w:t>测试结果绘图如下。</w:t>
      </w:r>
    </w:p>
    <w:p w14:paraId="6553747B" w14:textId="1D743FF4" w:rsidR="00F7165C" w:rsidRDefault="00DA7423" w:rsidP="00F7165C">
      <w:pPr>
        <w:pStyle w:val="a3"/>
        <w:keepNext/>
        <w:ind w:firstLine="0"/>
        <w:jc w:val="center"/>
      </w:pPr>
      <w:r w:rsidRPr="00DA7423">
        <w:rPr>
          <w:noProof/>
        </w:rPr>
        <w:drawing>
          <wp:inline distT="0" distB="0" distL="0" distR="0" wp14:anchorId="0FC630C9" wp14:editId="54A3D6CA">
            <wp:extent cx="5274310" cy="3283585"/>
            <wp:effectExtent l="0" t="0" r="2540" b="0"/>
            <wp:docPr id="1174330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309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1241" w14:textId="2C6B3D1B" w:rsidR="00ED35CC" w:rsidRDefault="00F7165C" w:rsidP="003F62D7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rPr>
          <w:noProof/>
        </w:rPr>
        <w:t>12</w:t>
      </w:r>
      <w:r>
        <w:fldChar w:fldCharType="end"/>
      </w:r>
      <w:r>
        <w:t xml:space="preserve"> </w:t>
      </w:r>
      <w:r w:rsidR="006F252B">
        <w:rPr>
          <w:rFonts w:hint="eastAsia"/>
        </w:rPr>
        <w:t>765</w:t>
      </w:r>
      <w:r w:rsidR="007B0FE4">
        <w:t>00</w:t>
      </w:r>
      <w:r w:rsidR="007B0FE4">
        <w:rPr>
          <w:rFonts w:hint="eastAsia"/>
        </w:rPr>
        <w:t>MHz</w:t>
      </w:r>
      <w:r w:rsidR="007B0FE4">
        <w:t xml:space="preserve"> </w:t>
      </w:r>
      <w:r>
        <w:rPr>
          <w:rFonts w:hint="eastAsia"/>
        </w:rPr>
        <w:t>0</w:t>
      </w:r>
      <w:r w:rsidRPr="003F62D7">
        <w:t>~</w:t>
      </w:r>
      <w:r>
        <w:t>1</w:t>
      </w:r>
      <w:r>
        <w:rPr>
          <w:rFonts w:hint="eastAsia"/>
        </w:rPr>
        <w:t>dBsm RCS精度测试结果</w:t>
      </w:r>
    </w:p>
    <w:p w14:paraId="619D193B" w14:textId="454AB9E2" w:rsidR="007B0FE4" w:rsidRDefault="00DA7423" w:rsidP="007B0FE4">
      <w:pPr>
        <w:keepNext/>
        <w:jc w:val="center"/>
      </w:pPr>
      <w:r w:rsidRPr="00DA7423">
        <w:rPr>
          <w:noProof/>
        </w:rPr>
        <w:drawing>
          <wp:inline distT="0" distB="0" distL="0" distR="0" wp14:anchorId="5EC9F82E" wp14:editId="5261E7F3">
            <wp:extent cx="5274310" cy="3285490"/>
            <wp:effectExtent l="0" t="0" r="2540" b="0"/>
            <wp:docPr id="14946442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442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A6DB" w14:textId="63F268AD" w:rsidR="007B0FE4" w:rsidRPr="007B0FE4" w:rsidRDefault="007B0FE4" w:rsidP="007B0FE4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>
        <w:t>13</w:t>
      </w:r>
      <w:r>
        <w:fldChar w:fldCharType="end"/>
      </w:r>
      <w:r>
        <w:t xml:space="preserve"> </w:t>
      </w:r>
      <w:r w:rsidR="006F252B">
        <w:rPr>
          <w:rFonts w:hint="eastAsia"/>
        </w:rPr>
        <w:t>790</w:t>
      </w:r>
      <w:r w:rsidR="00C22572">
        <w:t>00</w:t>
      </w:r>
      <w:r w:rsidRPr="00F67DEF">
        <w:t>MHz 0~1dBsm RCS精度测试结果</w:t>
      </w:r>
    </w:p>
    <w:p w14:paraId="06263D09" w14:textId="66990D3F" w:rsidR="00F7165C" w:rsidRDefault="00DA7423" w:rsidP="00F7165C">
      <w:pPr>
        <w:keepNext/>
        <w:jc w:val="center"/>
      </w:pPr>
      <w:r w:rsidRPr="00DA7423">
        <w:rPr>
          <w:noProof/>
        </w:rPr>
        <w:lastRenderedPageBreak/>
        <w:drawing>
          <wp:inline distT="0" distB="0" distL="0" distR="0" wp14:anchorId="189E27C5" wp14:editId="0549D81D">
            <wp:extent cx="5274310" cy="3293745"/>
            <wp:effectExtent l="0" t="0" r="2540" b="1905"/>
            <wp:docPr id="517108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086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3EE6" w14:textId="330A02A9" w:rsidR="00F7165C" w:rsidRDefault="00F7165C" w:rsidP="003F62D7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t>14</w:t>
      </w:r>
      <w:r>
        <w:fldChar w:fldCharType="end"/>
      </w:r>
      <w:r>
        <w:t xml:space="preserve"> </w:t>
      </w:r>
      <w:r w:rsidR="006F252B">
        <w:rPr>
          <w:rFonts w:hint="eastAsia"/>
        </w:rPr>
        <w:t>765</w:t>
      </w:r>
      <w:r w:rsidR="007B0FE4">
        <w:t>00</w:t>
      </w:r>
      <w:r w:rsidR="007B0FE4">
        <w:rPr>
          <w:rFonts w:hint="eastAsia"/>
        </w:rPr>
        <w:t>MHz</w:t>
      </w:r>
      <w:r w:rsidR="007B0FE4">
        <w:t xml:space="preserve"> </w:t>
      </w:r>
      <w:r>
        <w:t>5</w:t>
      </w:r>
      <w:r w:rsidRPr="00E25CD5">
        <w:t>0</w:t>
      </w:r>
      <w:r w:rsidRPr="003F62D7">
        <w:t>~</w:t>
      </w:r>
      <w:r>
        <w:t>5</w:t>
      </w:r>
      <w:r w:rsidRPr="00E25CD5">
        <w:t>1dBsm RCS精度测试结果</w:t>
      </w:r>
    </w:p>
    <w:p w14:paraId="55F0FAE4" w14:textId="4640BDB6" w:rsidR="007B0FE4" w:rsidRDefault="00DA7423" w:rsidP="007B0FE4">
      <w:pPr>
        <w:keepNext/>
        <w:jc w:val="center"/>
      </w:pPr>
      <w:r w:rsidRPr="00DA7423">
        <w:rPr>
          <w:noProof/>
        </w:rPr>
        <w:drawing>
          <wp:inline distT="0" distB="0" distL="0" distR="0" wp14:anchorId="3CBAD94B" wp14:editId="11C45829">
            <wp:extent cx="5274310" cy="3285490"/>
            <wp:effectExtent l="0" t="0" r="2540" b="0"/>
            <wp:docPr id="1278559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590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EEA2" w14:textId="1AB57DBF" w:rsidR="007B0FE4" w:rsidRPr="007B0FE4" w:rsidRDefault="007B0FE4" w:rsidP="007B0FE4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>
        <w:t>15</w:t>
      </w:r>
      <w:r>
        <w:fldChar w:fldCharType="end"/>
      </w:r>
      <w:r>
        <w:t xml:space="preserve"> </w:t>
      </w:r>
      <w:r w:rsidR="006F252B">
        <w:rPr>
          <w:rFonts w:hint="eastAsia"/>
        </w:rPr>
        <w:t>790</w:t>
      </w:r>
      <w:r w:rsidR="00C22572">
        <w:t>00</w:t>
      </w:r>
      <w:r w:rsidRPr="0087484F">
        <w:t>MHz 50~51dBsm RCS精度测试结果</w:t>
      </w:r>
    </w:p>
    <w:p w14:paraId="4F2E3010" w14:textId="1162A05F" w:rsidR="00ED35CC" w:rsidRDefault="00F7165C">
      <w:pPr>
        <w:pStyle w:val="a3"/>
      </w:pPr>
      <w:r>
        <w:rPr>
          <w:rFonts w:hint="eastAsia"/>
        </w:rPr>
        <w:t>模拟器设置模拟目标为</w:t>
      </w:r>
      <w:r>
        <w:rPr>
          <w:rFonts w:hint="eastAsia"/>
        </w:rPr>
        <w:t>0~</w:t>
      </w:r>
      <w:r>
        <w:t>1</w:t>
      </w:r>
      <w:r>
        <w:rPr>
          <w:rFonts w:hint="eastAsia"/>
        </w:rPr>
        <w:t>dBsm</w:t>
      </w:r>
      <w:r>
        <w:rPr>
          <w:rFonts w:hint="eastAsia"/>
        </w:rPr>
        <w:t>，</w:t>
      </w:r>
      <w:r>
        <w:t>0.125</w:t>
      </w:r>
      <w:r>
        <w:rPr>
          <w:rFonts w:hint="eastAsia"/>
        </w:rPr>
        <w:t>dBsm</w:t>
      </w:r>
      <w:r>
        <w:rPr>
          <w:rFonts w:hint="eastAsia"/>
        </w:rPr>
        <w:t>步进时</w:t>
      </w:r>
      <w:r>
        <w:rPr>
          <w:rFonts w:hint="eastAsia"/>
        </w:rPr>
        <w:t>RCS</w:t>
      </w:r>
      <w:r>
        <w:rPr>
          <w:rFonts w:hint="eastAsia"/>
        </w:rPr>
        <w:t>模拟误差在</w:t>
      </w:r>
      <w:r w:rsidR="00336AD5">
        <w:t>-0.</w:t>
      </w:r>
      <w:r w:rsidR="00DA7423">
        <w:rPr>
          <w:rFonts w:hint="eastAsia"/>
        </w:rPr>
        <w:t>087</w:t>
      </w:r>
      <w:r w:rsidR="003E79B7">
        <w:rPr>
          <w:rFonts w:hint="eastAsia"/>
        </w:rPr>
        <w:t>dB</w:t>
      </w:r>
      <w:r>
        <w:t>~0</w:t>
      </w:r>
      <w:r w:rsidR="00A20676">
        <w:t>.</w:t>
      </w:r>
      <w:r w:rsidR="00C32F1D">
        <w:t>0</w:t>
      </w:r>
      <w:r w:rsidR="00DA7423">
        <w:rPr>
          <w:rFonts w:hint="eastAsia"/>
        </w:rPr>
        <w:t>33</w:t>
      </w:r>
      <w:r w:rsidR="00336AD5">
        <w:rPr>
          <w:rFonts w:hint="eastAsia"/>
        </w:rPr>
        <w:t xml:space="preserve"> </w:t>
      </w:r>
      <w:r>
        <w:rPr>
          <w:rFonts w:hint="eastAsia"/>
        </w:rPr>
        <w:t>dB</w:t>
      </w:r>
      <w:r>
        <w:rPr>
          <w:rFonts w:hint="eastAsia"/>
        </w:rPr>
        <w:t>以内，</w:t>
      </w:r>
      <w:r>
        <w:rPr>
          <w:rFonts w:hint="eastAsia"/>
        </w:rPr>
        <w:t>RCS</w:t>
      </w:r>
      <w:r>
        <w:rPr>
          <w:rFonts w:hint="eastAsia"/>
        </w:rPr>
        <w:t>模拟误差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</w:t>
      </w:r>
      <w:r>
        <w:rPr>
          <w:rFonts w:hint="eastAsia"/>
        </w:rPr>
        <w:t>0.</w:t>
      </w:r>
      <w:r w:rsidR="00100EDA">
        <w:t>0</w:t>
      </w:r>
      <w:r w:rsidR="00DA7423">
        <w:rPr>
          <w:rFonts w:hint="eastAsia"/>
        </w:rPr>
        <w:t>4</w:t>
      </w:r>
      <w:r w:rsidR="00BE09C7">
        <w:t>0</w:t>
      </w:r>
      <w:r>
        <w:rPr>
          <w:rFonts w:hint="eastAsia"/>
        </w:rPr>
        <w:t>dB</w:t>
      </w:r>
      <w:r>
        <w:rPr>
          <w:rFonts w:hint="eastAsia"/>
        </w:rPr>
        <w:t>。</w:t>
      </w:r>
    </w:p>
    <w:p w14:paraId="5CF7170B" w14:textId="6AD164B8" w:rsidR="00D11687" w:rsidRDefault="00F7165C" w:rsidP="00F7165C">
      <w:pPr>
        <w:pStyle w:val="a3"/>
      </w:pPr>
      <w:r>
        <w:rPr>
          <w:rFonts w:hint="eastAsia"/>
        </w:rPr>
        <w:t>模拟器设置模拟目标为</w:t>
      </w:r>
      <w:r>
        <w:rPr>
          <w:rFonts w:hint="eastAsia"/>
        </w:rPr>
        <w:t>50~</w:t>
      </w:r>
      <w:r>
        <w:t>51</w:t>
      </w:r>
      <w:r>
        <w:rPr>
          <w:rFonts w:hint="eastAsia"/>
        </w:rPr>
        <w:t>dBsm</w:t>
      </w:r>
      <w:r>
        <w:rPr>
          <w:rFonts w:hint="eastAsia"/>
        </w:rPr>
        <w:t>，</w:t>
      </w:r>
      <w:r>
        <w:t>0.125</w:t>
      </w:r>
      <w:r>
        <w:rPr>
          <w:rFonts w:hint="eastAsia"/>
        </w:rPr>
        <w:t>dBsm</w:t>
      </w:r>
      <w:r>
        <w:rPr>
          <w:rFonts w:hint="eastAsia"/>
        </w:rPr>
        <w:t>步进时</w:t>
      </w:r>
      <w:r>
        <w:rPr>
          <w:rFonts w:hint="eastAsia"/>
        </w:rPr>
        <w:t>RCS</w:t>
      </w:r>
      <w:r>
        <w:rPr>
          <w:rFonts w:hint="eastAsia"/>
        </w:rPr>
        <w:t>模拟误差在</w:t>
      </w:r>
      <w:r w:rsidR="00100EDA">
        <w:rPr>
          <w:rFonts w:hint="eastAsia"/>
        </w:rPr>
        <w:t>-</w:t>
      </w:r>
      <w:r w:rsidR="00E3691E">
        <w:t>0.</w:t>
      </w:r>
      <w:r w:rsidR="00DA7423">
        <w:rPr>
          <w:rFonts w:hint="eastAsia"/>
        </w:rPr>
        <w:t>286</w:t>
      </w:r>
      <w:r w:rsidR="00E3691E">
        <w:rPr>
          <w:rFonts w:hint="eastAsia"/>
        </w:rPr>
        <w:t>dB</w:t>
      </w:r>
      <w:r>
        <w:t>~</w:t>
      </w:r>
      <w:r w:rsidR="00BE09C7">
        <w:t>-</w:t>
      </w:r>
      <w:r w:rsidR="00C32F1D">
        <w:t>0.</w:t>
      </w:r>
      <w:r w:rsidR="00DA7423">
        <w:rPr>
          <w:rFonts w:hint="eastAsia"/>
        </w:rPr>
        <w:t>186</w:t>
      </w:r>
      <w:r>
        <w:rPr>
          <w:rFonts w:hint="eastAsia"/>
        </w:rPr>
        <w:t>dB</w:t>
      </w:r>
      <w:r>
        <w:rPr>
          <w:rFonts w:hint="eastAsia"/>
        </w:rPr>
        <w:t>以内，</w:t>
      </w:r>
      <w:r>
        <w:rPr>
          <w:rFonts w:hint="eastAsia"/>
        </w:rPr>
        <w:t>RCS</w:t>
      </w:r>
      <w:r>
        <w:rPr>
          <w:rFonts w:hint="eastAsia"/>
        </w:rPr>
        <w:t>模拟误差</w:t>
      </w:r>
      <w:r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hint="eastAsia"/>
        </w:rPr>
        <w:t>)</w:t>
      </w:r>
      <w:r>
        <w:rPr>
          <w:rFonts w:hint="eastAsia"/>
        </w:rPr>
        <w:t>为</w:t>
      </w:r>
      <w:r>
        <w:rPr>
          <w:rFonts w:hint="eastAsia"/>
        </w:rPr>
        <w:t>0.</w:t>
      </w:r>
      <w:r w:rsidR="00A20676">
        <w:t>0</w:t>
      </w:r>
      <w:r w:rsidR="00C32F1D">
        <w:t>3</w:t>
      </w:r>
      <w:r w:rsidR="00DA7423">
        <w:rPr>
          <w:rFonts w:hint="eastAsia"/>
        </w:rPr>
        <w:t>6</w:t>
      </w:r>
      <w:r>
        <w:rPr>
          <w:rFonts w:hint="eastAsia"/>
        </w:rPr>
        <w:t>dB</w:t>
      </w:r>
      <w:r>
        <w:rPr>
          <w:rFonts w:hint="eastAsia"/>
        </w:rPr>
        <w:t>。</w:t>
      </w:r>
    </w:p>
    <w:p w14:paraId="1A88D774" w14:textId="77777777" w:rsidR="00D11687" w:rsidRDefault="00D11687">
      <w:pPr>
        <w:widowControl/>
        <w:spacing w:line="240" w:lineRule="auto"/>
        <w:jc w:val="left"/>
        <w:rPr>
          <w:sz w:val="21"/>
          <w:szCs w:val="20"/>
        </w:rPr>
      </w:pPr>
      <w:r>
        <w:br w:type="page"/>
      </w:r>
    </w:p>
    <w:p w14:paraId="39F6B7BF" w14:textId="77777777" w:rsidR="00ED35CC" w:rsidRDefault="008B489E">
      <w:pPr>
        <w:pStyle w:val="3"/>
        <w:spacing w:before="163" w:after="163"/>
        <w:rPr>
          <w:rFonts w:hint="eastAsia"/>
        </w:rPr>
      </w:pPr>
      <w:bookmarkStart w:id="85" w:name="_Toc125969289"/>
      <w:bookmarkStart w:id="86" w:name="_Toc554"/>
      <w:bookmarkStart w:id="87" w:name="_Toc170822505"/>
      <w:r>
        <w:rPr>
          <w:rFonts w:hint="eastAsia"/>
        </w:rPr>
        <w:lastRenderedPageBreak/>
        <w:t>测试结论</w:t>
      </w:r>
      <w:bookmarkEnd w:id="85"/>
      <w:bookmarkEnd w:id="86"/>
      <w:bookmarkEnd w:id="87"/>
    </w:p>
    <w:p w14:paraId="1E64358A" w14:textId="7C32E3F3" w:rsidR="00F7165C" w:rsidRDefault="000C41C9" w:rsidP="00660A9C">
      <w:pPr>
        <w:pStyle w:val="a3"/>
        <w:numPr>
          <w:ilvl w:val="0"/>
          <w:numId w:val="36"/>
        </w:numPr>
      </w:pPr>
      <w:bookmarkStart w:id="88" w:name="_Toc125969294"/>
      <w:bookmarkStart w:id="89" w:name="_Toc4603"/>
      <w:r>
        <w:rPr>
          <w:rFonts w:hint="eastAsia"/>
        </w:rPr>
        <w:t xml:space="preserve"> </w:t>
      </w:r>
      <w:r>
        <w:rPr>
          <w:rFonts w:hint="eastAsia"/>
        </w:rPr>
        <w:t>模拟器可以实现</w:t>
      </w:r>
      <w:r>
        <w:rPr>
          <w:rFonts w:hint="eastAsia"/>
        </w:rPr>
        <w:t>0</w:t>
      </w:r>
      <w:r>
        <w:t>.125</w:t>
      </w:r>
      <w:r>
        <w:rPr>
          <w:rFonts w:hint="eastAsia"/>
        </w:rPr>
        <w:t>dB</w:t>
      </w:r>
      <w:r>
        <w:rPr>
          <w:rFonts w:hint="eastAsia"/>
        </w:rPr>
        <w:t>的</w:t>
      </w:r>
      <w:r>
        <w:rPr>
          <w:rFonts w:hint="eastAsia"/>
        </w:rPr>
        <w:t>RCS</w:t>
      </w:r>
      <w:r>
        <w:rPr>
          <w:rFonts w:hint="eastAsia"/>
        </w:rPr>
        <w:t>步进。</w:t>
      </w:r>
    </w:p>
    <w:p w14:paraId="096FF620" w14:textId="5C1BF8BA" w:rsidR="0022641A" w:rsidRDefault="0022641A" w:rsidP="00660A9C">
      <w:pPr>
        <w:pStyle w:val="a3"/>
        <w:numPr>
          <w:ilvl w:val="0"/>
          <w:numId w:val="36"/>
        </w:numPr>
      </w:pPr>
      <w:r>
        <w:rPr>
          <w:rFonts w:hint="eastAsia"/>
        </w:rPr>
        <w:t>模拟器设置模拟目标为</w:t>
      </w:r>
      <w:r>
        <w:rPr>
          <w:rFonts w:hint="eastAsia"/>
        </w:rPr>
        <w:t>0~</w:t>
      </w:r>
      <w:r>
        <w:t>1</w:t>
      </w:r>
      <w:r>
        <w:rPr>
          <w:rFonts w:hint="eastAsia"/>
        </w:rPr>
        <w:t>dBsm</w:t>
      </w:r>
      <w:r>
        <w:rPr>
          <w:rFonts w:hint="eastAsia"/>
        </w:rPr>
        <w:t>，</w:t>
      </w:r>
      <w:r>
        <w:t>0.125</w:t>
      </w:r>
      <w:r>
        <w:rPr>
          <w:rFonts w:hint="eastAsia"/>
        </w:rPr>
        <w:t>dBsm</w:t>
      </w:r>
      <w:r>
        <w:rPr>
          <w:rFonts w:hint="eastAsia"/>
        </w:rPr>
        <w:t>步进时</w:t>
      </w:r>
      <w:r>
        <w:rPr>
          <w:rFonts w:hint="eastAsia"/>
        </w:rPr>
        <w:t>RCS</w:t>
      </w:r>
      <w:r>
        <w:rPr>
          <w:rFonts w:hint="eastAsia"/>
        </w:rPr>
        <w:t>模拟误差在</w:t>
      </w:r>
      <w:r w:rsidR="00DA7423">
        <w:t>-0.</w:t>
      </w:r>
      <w:r w:rsidR="00DA7423">
        <w:rPr>
          <w:rFonts w:hint="eastAsia"/>
        </w:rPr>
        <w:t>087dB</w:t>
      </w:r>
      <w:r w:rsidR="00DA7423">
        <w:t>~0.0</w:t>
      </w:r>
      <w:r w:rsidR="00DA7423">
        <w:rPr>
          <w:rFonts w:hint="eastAsia"/>
        </w:rPr>
        <w:t>33 dB</w:t>
      </w:r>
      <w:r w:rsidR="00DA7423">
        <w:rPr>
          <w:rFonts w:hint="eastAsia"/>
        </w:rPr>
        <w:t>以内，</w:t>
      </w:r>
      <w:r w:rsidR="00DA7423">
        <w:rPr>
          <w:rFonts w:hint="eastAsia"/>
        </w:rPr>
        <w:t>RCS</w:t>
      </w:r>
      <w:r w:rsidR="00DA7423">
        <w:rPr>
          <w:rFonts w:hint="eastAsia"/>
        </w:rPr>
        <w:t>模拟误差</w:t>
      </w:r>
      <w:r w:rsidR="00DA7423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DA7423">
        <w:rPr>
          <w:rFonts w:hint="eastAsia"/>
        </w:rPr>
        <w:t>)</w:t>
      </w:r>
      <w:r w:rsidR="00DA7423">
        <w:rPr>
          <w:rFonts w:hint="eastAsia"/>
        </w:rPr>
        <w:t>为</w:t>
      </w:r>
      <w:r w:rsidR="00DA7423">
        <w:rPr>
          <w:rFonts w:hint="eastAsia"/>
        </w:rPr>
        <w:t>0.</w:t>
      </w:r>
      <w:r w:rsidR="00DA7423">
        <w:t>0</w:t>
      </w:r>
      <w:r w:rsidR="00DA7423">
        <w:rPr>
          <w:rFonts w:hint="eastAsia"/>
        </w:rPr>
        <w:t>4</w:t>
      </w:r>
      <w:r w:rsidR="00DA7423">
        <w:t>0</w:t>
      </w:r>
      <w:r w:rsidR="00DA7423">
        <w:rPr>
          <w:rFonts w:hint="eastAsia"/>
        </w:rPr>
        <w:t>dB</w:t>
      </w:r>
      <w:r>
        <w:rPr>
          <w:rFonts w:hint="eastAsia"/>
        </w:rPr>
        <w:t>。</w:t>
      </w:r>
    </w:p>
    <w:p w14:paraId="2741E904" w14:textId="65290CF0" w:rsidR="0022641A" w:rsidRDefault="0022641A" w:rsidP="00660A9C">
      <w:pPr>
        <w:pStyle w:val="a3"/>
        <w:numPr>
          <w:ilvl w:val="0"/>
          <w:numId w:val="36"/>
        </w:numPr>
      </w:pPr>
      <w:r>
        <w:rPr>
          <w:rFonts w:hint="eastAsia"/>
        </w:rPr>
        <w:t>模拟器设置模拟目标为</w:t>
      </w:r>
      <w:r>
        <w:rPr>
          <w:rFonts w:hint="eastAsia"/>
        </w:rPr>
        <w:t>50~</w:t>
      </w:r>
      <w:r>
        <w:t>51</w:t>
      </w:r>
      <w:r>
        <w:rPr>
          <w:rFonts w:hint="eastAsia"/>
        </w:rPr>
        <w:t>dBsm</w:t>
      </w:r>
      <w:r>
        <w:rPr>
          <w:rFonts w:hint="eastAsia"/>
        </w:rPr>
        <w:t>，</w:t>
      </w:r>
      <w:r>
        <w:t>0.125</w:t>
      </w:r>
      <w:r>
        <w:rPr>
          <w:rFonts w:hint="eastAsia"/>
        </w:rPr>
        <w:t>dBsm</w:t>
      </w:r>
      <w:r>
        <w:rPr>
          <w:rFonts w:hint="eastAsia"/>
        </w:rPr>
        <w:t>步进时</w:t>
      </w:r>
      <w:r>
        <w:rPr>
          <w:rFonts w:hint="eastAsia"/>
        </w:rPr>
        <w:t>RCS</w:t>
      </w:r>
      <w:r>
        <w:rPr>
          <w:rFonts w:hint="eastAsia"/>
        </w:rPr>
        <w:t>模拟误差在</w:t>
      </w:r>
      <w:r w:rsidR="00DA7423">
        <w:rPr>
          <w:rFonts w:hint="eastAsia"/>
        </w:rPr>
        <w:t>-</w:t>
      </w:r>
      <w:r w:rsidR="00DA7423">
        <w:t>0.</w:t>
      </w:r>
      <w:r w:rsidR="00DA7423">
        <w:rPr>
          <w:rFonts w:hint="eastAsia"/>
        </w:rPr>
        <w:t>286dB</w:t>
      </w:r>
      <w:r w:rsidR="00DA7423">
        <w:t>~-0.</w:t>
      </w:r>
      <w:r w:rsidR="00DA7423">
        <w:rPr>
          <w:rFonts w:hint="eastAsia"/>
        </w:rPr>
        <w:t>186dB</w:t>
      </w:r>
      <w:r w:rsidR="00DA7423">
        <w:rPr>
          <w:rFonts w:hint="eastAsia"/>
        </w:rPr>
        <w:t>以内，</w:t>
      </w:r>
      <w:r w:rsidR="00DA7423">
        <w:rPr>
          <w:rFonts w:hint="eastAsia"/>
        </w:rPr>
        <w:t>RCS</w:t>
      </w:r>
      <w:r w:rsidR="00DA7423">
        <w:rPr>
          <w:rFonts w:hint="eastAsia"/>
        </w:rPr>
        <w:t>模拟误差</w:t>
      </w:r>
      <w:r w:rsidR="00DA7423">
        <w:rPr>
          <w:rFonts w:hint="eastAsia"/>
        </w:rPr>
        <w:t>(1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="00DA7423">
        <w:rPr>
          <w:rFonts w:hint="eastAsia"/>
        </w:rPr>
        <w:t>)</w:t>
      </w:r>
      <w:r w:rsidR="00DA7423">
        <w:rPr>
          <w:rFonts w:hint="eastAsia"/>
        </w:rPr>
        <w:t>为</w:t>
      </w:r>
      <w:r w:rsidR="00DA7423">
        <w:rPr>
          <w:rFonts w:hint="eastAsia"/>
        </w:rPr>
        <w:t>0.</w:t>
      </w:r>
      <w:r w:rsidR="00DA7423">
        <w:t>03</w:t>
      </w:r>
      <w:r w:rsidR="00DA7423">
        <w:rPr>
          <w:rFonts w:hint="eastAsia"/>
        </w:rPr>
        <w:t>6dB</w:t>
      </w:r>
      <w:r>
        <w:rPr>
          <w:rFonts w:hint="eastAsia"/>
        </w:rPr>
        <w:t>。</w:t>
      </w:r>
    </w:p>
    <w:p w14:paraId="0627B898" w14:textId="77777777" w:rsidR="00D11687" w:rsidRPr="0022641A" w:rsidRDefault="00D11687" w:rsidP="00F7165C">
      <w:pPr>
        <w:pStyle w:val="a3"/>
      </w:pPr>
    </w:p>
    <w:p w14:paraId="0E84C276" w14:textId="77777777" w:rsidR="00ED35CC" w:rsidRDefault="00ED35CC">
      <w:pPr>
        <w:pStyle w:val="a3"/>
      </w:pPr>
    </w:p>
    <w:bookmarkEnd w:id="88"/>
    <w:bookmarkEnd w:id="89"/>
    <w:p w14:paraId="78BE223F" w14:textId="77777777" w:rsidR="00ED35CC" w:rsidRDefault="00ED35CC">
      <w:pPr>
        <w:pStyle w:val="a3"/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0A9FB654" w14:textId="4FD3FD7C" w:rsidR="00ED35CC" w:rsidRDefault="00C360C6">
      <w:pPr>
        <w:pStyle w:val="1"/>
        <w:spacing w:before="163" w:after="163"/>
        <w:rPr>
          <w:rFonts w:hint="eastAsia"/>
        </w:rPr>
      </w:pPr>
      <w:bookmarkStart w:id="90" w:name="_Toc125969302"/>
      <w:bookmarkStart w:id="91" w:name="_Toc30235"/>
      <w:bookmarkStart w:id="92" w:name="_Toc170822506"/>
      <w:r>
        <w:rPr>
          <w:rFonts w:hint="eastAsia"/>
        </w:rPr>
        <w:lastRenderedPageBreak/>
        <w:t>带宽幅度平坦度</w:t>
      </w:r>
      <w:bookmarkEnd w:id="90"/>
      <w:bookmarkEnd w:id="91"/>
      <w:bookmarkEnd w:id="92"/>
    </w:p>
    <w:p w14:paraId="2C225BEE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93" w:name="_Toc16925"/>
      <w:bookmarkStart w:id="94" w:name="_Toc125969303"/>
      <w:bookmarkStart w:id="95" w:name="_Toc170822507"/>
      <w:r>
        <w:rPr>
          <w:rFonts w:hint="eastAsia"/>
        </w:rPr>
        <w:t>测试规格表</w:t>
      </w:r>
      <w:bookmarkEnd w:id="93"/>
      <w:bookmarkEnd w:id="94"/>
      <w:bookmarkEnd w:id="95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494"/>
        <w:gridCol w:w="2072"/>
        <w:gridCol w:w="2074"/>
        <w:gridCol w:w="2656"/>
      </w:tblGrid>
      <w:tr w:rsidR="00ED35CC" w14:paraId="1F7342EB" w14:textId="77777777">
        <w:tc>
          <w:tcPr>
            <w:tcW w:w="900" w:type="pct"/>
          </w:tcPr>
          <w:p w14:paraId="3D2D81C4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100" w:type="pct"/>
            <w:gridSpan w:val="3"/>
          </w:tcPr>
          <w:p w14:paraId="15D820E9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模拟器系统瞬时带宽内的幅度平坦度</w:t>
            </w:r>
          </w:p>
        </w:tc>
      </w:tr>
      <w:tr w:rsidR="00ED35CC" w14:paraId="7696B72E" w14:textId="77777777">
        <w:tc>
          <w:tcPr>
            <w:tcW w:w="900" w:type="pct"/>
          </w:tcPr>
          <w:p w14:paraId="23DAF4A9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100" w:type="pct"/>
            <w:gridSpan w:val="3"/>
          </w:tcPr>
          <w:p w14:paraId="21E8AF38" w14:textId="1C78B828" w:rsidR="00ED35CC" w:rsidRDefault="00485F59" w:rsidP="00B571AD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E3D9971" wp14:editId="7C3465C1">
                  <wp:extent cx="3600000" cy="1383048"/>
                  <wp:effectExtent l="0" t="0" r="635" b="7620"/>
                  <wp:docPr id="21413759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357382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38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1FDB3308" w14:textId="77777777">
        <w:tc>
          <w:tcPr>
            <w:tcW w:w="900" w:type="pct"/>
          </w:tcPr>
          <w:p w14:paraId="0EFE56A0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100" w:type="pct"/>
            <w:gridSpan w:val="3"/>
          </w:tcPr>
          <w:p w14:paraId="4E4DF5CA" w14:textId="097AB9CE" w:rsidR="00ED35CC" w:rsidRDefault="003A1D8D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设置模拟器参数，读取</w:t>
            </w:r>
            <w:proofErr w:type="gramStart"/>
            <w:r>
              <w:rPr>
                <w:rFonts w:hint="eastAsia"/>
                <w:sz w:val="18"/>
                <w:szCs w:val="18"/>
              </w:rPr>
              <w:t>矢</w:t>
            </w:r>
            <w:proofErr w:type="gramEnd"/>
            <w:r>
              <w:rPr>
                <w:rFonts w:hint="eastAsia"/>
                <w:sz w:val="18"/>
                <w:szCs w:val="18"/>
              </w:rPr>
              <w:t>网的平坦度曲线。</w:t>
            </w:r>
          </w:p>
        </w:tc>
      </w:tr>
      <w:tr w:rsidR="00ED35CC" w14:paraId="22E43F4B" w14:textId="77777777">
        <w:tc>
          <w:tcPr>
            <w:tcW w:w="900" w:type="pct"/>
          </w:tcPr>
          <w:p w14:paraId="37417BE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模拟器参数设置</w:t>
            </w:r>
          </w:p>
        </w:tc>
        <w:tc>
          <w:tcPr>
            <w:tcW w:w="1249" w:type="pct"/>
          </w:tcPr>
          <w:p w14:paraId="663BC12F" w14:textId="574F7A7C" w:rsidR="00ED35CC" w:rsidRDefault="008B489E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距离：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>
              <w:rPr>
                <w:rFonts w:hint="eastAsia"/>
                <w:sz w:val="18"/>
                <w:szCs w:val="18"/>
              </w:rPr>
              <w:t>0m</w:t>
            </w:r>
          </w:p>
        </w:tc>
        <w:tc>
          <w:tcPr>
            <w:tcW w:w="1250" w:type="pct"/>
          </w:tcPr>
          <w:p w14:paraId="1D6F079C" w14:textId="77777777" w:rsidR="00ED35CC" w:rsidRDefault="008B489E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速度：</w:t>
            </w:r>
            <w:r>
              <w:rPr>
                <w:rFonts w:hint="eastAsia"/>
                <w:sz w:val="18"/>
                <w:szCs w:val="18"/>
              </w:rPr>
              <w:t>0m/s</w:t>
            </w:r>
          </w:p>
        </w:tc>
        <w:tc>
          <w:tcPr>
            <w:tcW w:w="1601" w:type="pct"/>
          </w:tcPr>
          <w:p w14:paraId="4783B5DA" w14:textId="1749ADDC" w:rsidR="00ED35CC" w:rsidRDefault="006F252B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模式</w:t>
            </w:r>
            <w:r w:rsidR="008B489E">
              <w:rPr>
                <w:rFonts w:hint="eastAsia"/>
                <w:sz w:val="18"/>
                <w:szCs w:val="18"/>
              </w:rPr>
              <w:t>：</w:t>
            </w:r>
            <w:r>
              <w:rPr>
                <w:rFonts w:hint="eastAsia"/>
                <w:sz w:val="18"/>
                <w:szCs w:val="18"/>
              </w:rPr>
              <w:t>恒定幅度</w:t>
            </w:r>
          </w:p>
        </w:tc>
      </w:tr>
      <w:tr w:rsidR="00ED35CC" w14:paraId="57F06F87" w14:textId="77777777">
        <w:tc>
          <w:tcPr>
            <w:tcW w:w="900" w:type="pct"/>
          </w:tcPr>
          <w:p w14:paraId="295CE495" w14:textId="6BE10D2C" w:rsidR="00ED35CC" w:rsidRDefault="00D67322">
            <w:pPr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矢</w:t>
            </w:r>
            <w:proofErr w:type="gramEnd"/>
            <w:r>
              <w:rPr>
                <w:rFonts w:hint="eastAsia"/>
                <w:sz w:val="18"/>
                <w:szCs w:val="18"/>
              </w:rPr>
              <w:t>网参数设置</w:t>
            </w:r>
          </w:p>
        </w:tc>
        <w:tc>
          <w:tcPr>
            <w:tcW w:w="4100" w:type="pct"/>
            <w:gridSpan w:val="3"/>
          </w:tcPr>
          <w:p w14:paraId="514B3A12" w14:textId="7120BF60" w:rsidR="00D67322" w:rsidRDefault="00D67322" w:rsidP="00660A9C">
            <w:pPr>
              <w:pStyle w:val="a3"/>
              <w:numPr>
                <w:ilvl w:val="0"/>
                <w:numId w:val="37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模式：</w:t>
            </w:r>
            <w:r w:rsidR="00A3301C">
              <w:rPr>
                <w:rFonts w:hint="eastAsia"/>
                <w:sz w:val="18"/>
                <w:szCs w:val="18"/>
              </w:rPr>
              <w:t>频</w:t>
            </w:r>
            <w:r>
              <w:rPr>
                <w:rFonts w:hint="eastAsia"/>
                <w:sz w:val="18"/>
                <w:szCs w:val="18"/>
              </w:rPr>
              <w:t>域测量模式</w:t>
            </w:r>
          </w:p>
          <w:p w14:paraId="4DFF9D2E" w14:textId="5405F7B2" w:rsidR="00D67322" w:rsidRDefault="00D67322" w:rsidP="00660A9C">
            <w:pPr>
              <w:pStyle w:val="a3"/>
              <w:numPr>
                <w:ilvl w:val="0"/>
                <w:numId w:val="3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起始频率：</w:t>
            </w:r>
            <w:r w:rsidR="008562DB">
              <w:rPr>
                <w:sz w:val="18"/>
                <w:szCs w:val="18"/>
              </w:rPr>
              <w:t>7</w:t>
            </w:r>
            <w:r>
              <w:rPr>
                <w:sz w:val="18"/>
                <w:szCs w:val="18"/>
              </w:rPr>
              <w:t>.6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438925DF" w14:textId="4D87E24B" w:rsidR="00D67322" w:rsidRDefault="00D67322" w:rsidP="00660A9C">
            <w:pPr>
              <w:pStyle w:val="a3"/>
              <w:numPr>
                <w:ilvl w:val="0"/>
                <w:numId w:val="3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结束频率：</w:t>
            </w:r>
            <w:r w:rsidR="008562DB">
              <w:rPr>
                <w:sz w:val="18"/>
                <w:szCs w:val="18"/>
              </w:rPr>
              <w:t>9</w:t>
            </w:r>
            <w:r>
              <w:rPr>
                <w:sz w:val="18"/>
                <w:szCs w:val="18"/>
              </w:rPr>
              <w:t>.6</w:t>
            </w:r>
            <w:r>
              <w:rPr>
                <w:rFonts w:hint="eastAsia"/>
                <w:sz w:val="18"/>
                <w:szCs w:val="18"/>
              </w:rPr>
              <w:t>GHz</w:t>
            </w:r>
          </w:p>
          <w:p w14:paraId="6BB9F4C7" w14:textId="44636051" w:rsidR="00ED35CC" w:rsidRPr="00D67322" w:rsidRDefault="00D67322" w:rsidP="00660A9C">
            <w:pPr>
              <w:pStyle w:val="a3"/>
              <w:numPr>
                <w:ilvl w:val="0"/>
                <w:numId w:val="3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 w:rsidRPr="00D67322">
              <w:rPr>
                <w:rFonts w:hint="eastAsia"/>
                <w:sz w:val="18"/>
                <w:szCs w:val="18"/>
              </w:rPr>
              <w:t>Sweep number</w:t>
            </w:r>
            <w:r w:rsidRPr="00D67322">
              <w:rPr>
                <w:rFonts w:hint="eastAsia"/>
                <w:sz w:val="18"/>
                <w:szCs w:val="18"/>
              </w:rPr>
              <w:t>：</w:t>
            </w:r>
            <w:r w:rsidRPr="00D67322">
              <w:rPr>
                <w:rFonts w:hint="eastAsia"/>
                <w:sz w:val="18"/>
                <w:szCs w:val="18"/>
              </w:rPr>
              <w:t>2</w:t>
            </w:r>
            <w:r w:rsidR="00CB6C99">
              <w:rPr>
                <w:sz w:val="18"/>
                <w:szCs w:val="18"/>
              </w:rPr>
              <w:t>0</w:t>
            </w:r>
            <w:r w:rsidRPr="00D67322">
              <w:rPr>
                <w:rFonts w:hint="eastAsia"/>
                <w:sz w:val="18"/>
                <w:szCs w:val="18"/>
              </w:rPr>
              <w:t>01</w:t>
            </w:r>
          </w:p>
        </w:tc>
      </w:tr>
      <w:tr w:rsidR="00ED35CC" w14:paraId="676C4D04" w14:textId="77777777">
        <w:tc>
          <w:tcPr>
            <w:tcW w:w="900" w:type="pct"/>
          </w:tcPr>
          <w:p w14:paraId="3DF363FC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100" w:type="pct"/>
            <w:gridSpan w:val="3"/>
          </w:tcPr>
          <w:p w14:paraId="39C3E621" w14:textId="74B12EA7" w:rsidR="00A400BE" w:rsidRDefault="00A400BE" w:rsidP="00660A9C">
            <w:pPr>
              <w:numPr>
                <w:ilvl w:val="0"/>
                <w:numId w:val="23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2B604440" w14:textId="5A018AB2" w:rsidR="00A400BE" w:rsidRDefault="00A400BE" w:rsidP="00660A9C">
            <w:pPr>
              <w:numPr>
                <w:ilvl w:val="0"/>
                <w:numId w:val="23"/>
              </w:numPr>
              <w:tabs>
                <w:tab w:val="left" w:pos="240"/>
              </w:tabs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设置好模拟器和网络分析仪参数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40DC8878" w14:textId="68E0BC35" w:rsidR="00ED35CC" w:rsidRDefault="00A400BE" w:rsidP="00660A9C">
            <w:pPr>
              <w:numPr>
                <w:ilvl w:val="0"/>
                <w:numId w:val="23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读取</w:t>
            </w:r>
            <w:proofErr w:type="gramStart"/>
            <w:r>
              <w:rPr>
                <w:rFonts w:hint="eastAsia"/>
                <w:sz w:val="18"/>
                <w:szCs w:val="18"/>
              </w:rPr>
              <w:t>矢</w:t>
            </w:r>
            <w:proofErr w:type="gramEnd"/>
            <w:r>
              <w:rPr>
                <w:rFonts w:hint="eastAsia"/>
                <w:sz w:val="18"/>
                <w:szCs w:val="18"/>
              </w:rPr>
              <w:t>网的平坦度。</w:t>
            </w:r>
          </w:p>
        </w:tc>
      </w:tr>
    </w:tbl>
    <w:p w14:paraId="40D38219" w14:textId="77777777" w:rsidR="00ED35CC" w:rsidRDefault="008B489E">
      <w:bookmarkStart w:id="96" w:name="_Toc125969304"/>
      <w:bookmarkStart w:id="97" w:name="_Toc8966"/>
      <w:r>
        <w:rPr>
          <w:rFonts w:hint="eastAsia"/>
        </w:rPr>
        <w:br w:type="page"/>
      </w:r>
    </w:p>
    <w:p w14:paraId="0D32C54A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98" w:name="_Toc170822508"/>
      <w:r>
        <w:rPr>
          <w:rFonts w:hint="eastAsia"/>
        </w:rPr>
        <w:lastRenderedPageBreak/>
        <w:t>测试结果</w:t>
      </w:r>
      <w:bookmarkEnd w:id="96"/>
      <w:bookmarkEnd w:id="97"/>
      <w:bookmarkEnd w:id="98"/>
    </w:p>
    <w:p w14:paraId="587873C8" w14:textId="2F482AF8" w:rsidR="006271D8" w:rsidRDefault="00A400BE" w:rsidP="003D6D37">
      <w:pPr>
        <w:ind w:firstLineChars="200" w:firstLine="480"/>
      </w:pPr>
      <w:r>
        <w:rPr>
          <w:rFonts w:hint="eastAsia"/>
        </w:rPr>
        <w:t>测试结果如下图所示。</w:t>
      </w:r>
    </w:p>
    <w:p w14:paraId="66472306" w14:textId="5EF7E3BB" w:rsidR="00B63286" w:rsidRDefault="0039127A" w:rsidP="006271D8">
      <w:pPr>
        <w:pStyle w:val="a3"/>
        <w:keepNext/>
        <w:jc w:val="center"/>
      </w:pPr>
      <w:r w:rsidRPr="0039127A">
        <w:rPr>
          <w:noProof/>
        </w:rPr>
        <w:drawing>
          <wp:inline distT="0" distB="0" distL="0" distR="0" wp14:anchorId="66E86070" wp14:editId="41BF16B0">
            <wp:extent cx="5274310" cy="3403600"/>
            <wp:effectExtent l="0" t="0" r="2540" b="6350"/>
            <wp:docPr id="1294072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724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B528" w14:textId="2B4E2CD5" w:rsidR="00ED35CC" w:rsidRDefault="006271D8" w:rsidP="003F62D7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rPr>
          <w:noProof/>
        </w:rPr>
        <w:t>16</w:t>
      </w:r>
      <w:r>
        <w:fldChar w:fldCharType="end"/>
      </w:r>
      <w:r>
        <w:t xml:space="preserve"> </w:t>
      </w:r>
      <w:r>
        <w:rPr>
          <w:rFonts w:hint="eastAsia"/>
        </w:rPr>
        <w:t>平坦度测试结果</w:t>
      </w:r>
    </w:p>
    <w:p w14:paraId="52C2DBF3" w14:textId="02E1C76E" w:rsidR="001966E7" w:rsidRPr="001966E7" w:rsidRDefault="001966E7" w:rsidP="001966E7">
      <w:pPr>
        <w:pStyle w:val="a3"/>
        <w:ind w:left="425" w:firstLine="0"/>
      </w:pPr>
      <w:r>
        <w:rPr>
          <w:rFonts w:hint="eastAsia"/>
        </w:rPr>
        <w:t>模拟器全频段</w:t>
      </w:r>
      <w:r>
        <w:rPr>
          <w:rFonts w:hint="eastAsia"/>
        </w:rPr>
        <w:t>5GHz</w:t>
      </w:r>
      <w:r>
        <w:rPr>
          <w:rFonts w:hint="eastAsia"/>
        </w:rPr>
        <w:t>，幅度平坦度为</w:t>
      </w:r>
      <w:r w:rsidR="0039127A">
        <w:rPr>
          <w:rFonts w:hint="eastAsia"/>
        </w:rPr>
        <w:t>6.849</w:t>
      </w:r>
      <w:r>
        <w:rPr>
          <w:rFonts w:hint="eastAsia"/>
        </w:rPr>
        <w:t>dB</w:t>
      </w:r>
      <w:r>
        <w:rPr>
          <w:rFonts w:hint="eastAsia"/>
        </w:rPr>
        <w:t>。</w:t>
      </w:r>
    </w:p>
    <w:p w14:paraId="5E8D85F9" w14:textId="77777777" w:rsidR="00ED35CC" w:rsidRDefault="008B489E">
      <w:pPr>
        <w:pStyle w:val="2"/>
        <w:spacing w:before="163" w:after="163"/>
        <w:rPr>
          <w:rFonts w:hint="eastAsia"/>
        </w:rPr>
      </w:pPr>
      <w:bookmarkStart w:id="99" w:name="_Toc15663"/>
      <w:bookmarkStart w:id="100" w:name="_Toc125969305"/>
      <w:bookmarkStart w:id="101" w:name="_Toc170822509"/>
      <w:r>
        <w:rPr>
          <w:rFonts w:hint="eastAsia"/>
        </w:rPr>
        <w:t>测试结论</w:t>
      </w:r>
      <w:bookmarkEnd w:id="99"/>
      <w:bookmarkEnd w:id="100"/>
      <w:bookmarkEnd w:id="101"/>
    </w:p>
    <w:p w14:paraId="31836867" w14:textId="5B11C014" w:rsidR="00ED35CC" w:rsidRDefault="001966E7" w:rsidP="00660A9C">
      <w:pPr>
        <w:pStyle w:val="a3"/>
        <w:numPr>
          <w:ilvl w:val="0"/>
          <w:numId w:val="24"/>
        </w:numPr>
      </w:pPr>
      <w:r>
        <w:rPr>
          <w:rFonts w:hint="eastAsia"/>
        </w:rPr>
        <w:t>模拟器全频段</w:t>
      </w:r>
      <w:r w:rsidR="000B39CF">
        <w:t>5</w:t>
      </w:r>
      <w:r>
        <w:rPr>
          <w:rFonts w:hint="eastAsia"/>
        </w:rPr>
        <w:t>GHz</w:t>
      </w:r>
      <w:r>
        <w:rPr>
          <w:rFonts w:hint="eastAsia"/>
        </w:rPr>
        <w:t>，幅度平坦度为</w:t>
      </w:r>
      <w:r w:rsidR="0039127A">
        <w:rPr>
          <w:rFonts w:hint="eastAsia"/>
        </w:rPr>
        <w:t>6.849</w:t>
      </w:r>
      <w:r>
        <w:rPr>
          <w:rFonts w:hint="eastAsia"/>
        </w:rPr>
        <w:t>dB</w:t>
      </w:r>
      <w:r>
        <w:rPr>
          <w:rFonts w:hint="eastAsia"/>
        </w:rPr>
        <w:t>。</w:t>
      </w:r>
    </w:p>
    <w:p w14:paraId="3AF20BFF" w14:textId="77777777" w:rsidR="00ED35CC" w:rsidRDefault="00ED35CC">
      <w:pPr>
        <w:pStyle w:val="1"/>
        <w:spacing w:before="163" w:after="163"/>
        <w:rPr>
          <w:rFonts w:hint="eastAsia"/>
        </w:r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72C30F2C" w14:textId="77777777" w:rsidR="00ED35CC" w:rsidRDefault="008B489E">
      <w:pPr>
        <w:pStyle w:val="1"/>
        <w:spacing w:before="163" w:after="163"/>
        <w:rPr>
          <w:rFonts w:hint="eastAsia"/>
        </w:rPr>
      </w:pPr>
      <w:bookmarkStart w:id="102" w:name="_Toc125969311"/>
      <w:bookmarkStart w:id="103" w:name="_Toc23212"/>
      <w:bookmarkStart w:id="104" w:name="_Toc170822510"/>
      <w:r>
        <w:rPr>
          <w:rFonts w:hint="eastAsia"/>
        </w:rPr>
        <w:lastRenderedPageBreak/>
        <w:t>杂散测试</w:t>
      </w:r>
      <w:bookmarkEnd w:id="102"/>
      <w:bookmarkEnd w:id="103"/>
      <w:bookmarkEnd w:id="104"/>
    </w:p>
    <w:p w14:paraId="402A0D83" w14:textId="77777777" w:rsidR="00ED35CC" w:rsidRDefault="008B489E" w:rsidP="00D82945">
      <w:pPr>
        <w:pStyle w:val="2"/>
        <w:spacing w:before="163" w:after="163"/>
        <w:rPr>
          <w:rFonts w:hint="eastAsia"/>
        </w:rPr>
      </w:pPr>
      <w:bookmarkStart w:id="105" w:name="_Toc125969312"/>
      <w:bookmarkStart w:id="106" w:name="_Toc6535"/>
      <w:bookmarkStart w:id="107" w:name="_Toc170822511"/>
      <w:r>
        <w:rPr>
          <w:rFonts w:hint="eastAsia"/>
        </w:rPr>
        <w:t>测试规格表</w:t>
      </w:r>
      <w:bookmarkEnd w:id="105"/>
      <w:bookmarkEnd w:id="106"/>
      <w:bookmarkEnd w:id="107"/>
    </w:p>
    <w:tbl>
      <w:tblPr>
        <w:tblStyle w:val="afd"/>
        <w:tblW w:w="5000" w:type="pct"/>
        <w:tblLook w:val="04A0" w:firstRow="1" w:lastRow="0" w:firstColumn="1" w:lastColumn="0" w:noHBand="0" w:noVBand="1"/>
      </w:tblPr>
      <w:tblGrid>
        <w:gridCol w:w="1253"/>
        <w:gridCol w:w="7043"/>
      </w:tblGrid>
      <w:tr w:rsidR="00ED35CC" w14:paraId="2B177D9B" w14:textId="77777777">
        <w:tc>
          <w:tcPr>
            <w:tcW w:w="755" w:type="pct"/>
          </w:tcPr>
          <w:p w14:paraId="28551E40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测试内容</w:t>
            </w:r>
          </w:p>
        </w:tc>
        <w:tc>
          <w:tcPr>
            <w:tcW w:w="4245" w:type="pct"/>
          </w:tcPr>
          <w:p w14:paraId="647657E9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模拟器在瞬时带宽内的杂散</w:t>
            </w:r>
          </w:p>
        </w:tc>
      </w:tr>
      <w:tr w:rsidR="00ED35CC" w14:paraId="2144EA89" w14:textId="77777777">
        <w:tc>
          <w:tcPr>
            <w:tcW w:w="755" w:type="pct"/>
          </w:tcPr>
          <w:p w14:paraId="3F3A75B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测试场景图</w:t>
            </w:r>
          </w:p>
        </w:tc>
        <w:tc>
          <w:tcPr>
            <w:tcW w:w="4245" w:type="pct"/>
          </w:tcPr>
          <w:p w14:paraId="40C35948" w14:textId="31059301" w:rsidR="00ED35CC" w:rsidRDefault="00485F59" w:rsidP="00B571AD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E56A5A" wp14:editId="2D16AD8C">
                  <wp:extent cx="3600000" cy="1036311"/>
                  <wp:effectExtent l="0" t="0" r="635" b="0"/>
                  <wp:docPr id="1603088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0888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036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35CC" w14:paraId="10B1D973" w14:textId="77777777">
        <w:tc>
          <w:tcPr>
            <w:tcW w:w="755" w:type="pct"/>
          </w:tcPr>
          <w:p w14:paraId="6BE65944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测试方法</w:t>
            </w:r>
          </w:p>
        </w:tc>
        <w:tc>
          <w:tcPr>
            <w:tcW w:w="4245" w:type="pct"/>
          </w:tcPr>
          <w:p w14:paraId="7EFB7B30" w14:textId="77777777" w:rsidR="00ED35CC" w:rsidRDefault="008B489E">
            <w:p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信号源输出单点</w:t>
            </w:r>
            <w:proofErr w:type="gramStart"/>
            <w:r>
              <w:rPr>
                <w:rFonts w:hint="eastAsia"/>
                <w:sz w:val="18"/>
                <w:szCs w:val="18"/>
              </w:rPr>
              <w:t>频</w:t>
            </w:r>
            <w:proofErr w:type="gramEnd"/>
            <w:r>
              <w:rPr>
                <w:rFonts w:hint="eastAsia"/>
                <w:sz w:val="18"/>
                <w:szCs w:val="18"/>
              </w:rPr>
              <w:t>信号给模拟器，模拟器模拟静止目标，信号经过整个模拟器闭环输出给频谱仪，频谱仪记录瞬时带宽内的杂散信号的频率和功率信息。</w:t>
            </w:r>
            <w:proofErr w:type="gramStart"/>
            <w:r>
              <w:rPr>
                <w:rFonts w:hint="eastAsia"/>
                <w:sz w:val="18"/>
                <w:szCs w:val="18"/>
              </w:rPr>
              <w:t>信号源需在</w:t>
            </w:r>
            <w:proofErr w:type="gramEnd"/>
            <w:r>
              <w:rPr>
                <w:rFonts w:hint="eastAsia"/>
                <w:sz w:val="18"/>
                <w:szCs w:val="18"/>
              </w:rPr>
              <w:t>瞬时带宽内遍历输出不同的单点</w:t>
            </w:r>
            <w:proofErr w:type="gramStart"/>
            <w:r>
              <w:rPr>
                <w:rFonts w:hint="eastAsia"/>
                <w:sz w:val="18"/>
                <w:szCs w:val="18"/>
              </w:rPr>
              <w:t>频</w:t>
            </w:r>
            <w:proofErr w:type="gramEnd"/>
            <w:r>
              <w:rPr>
                <w:rFonts w:hint="eastAsia"/>
                <w:sz w:val="18"/>
                <w:szCs w:val="18"/>
              </w:rPr>
              <w:t>信号进行测试。</w:t>
            </w:r>
          </w:p>
        </w:tc>
      </w:tr>
      <w:tr w:rsidR="00ED35CC" w14:paraId="5CF7119A" w14:textId="77777777">
        <w:tc>
          <w:tcPr>
            <w:tcW w:w="755" w:type="pct"/>
          </w:tcPr>
          <w:p w14:paraId="11EFD1BE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</w:t>
            </w:r>
          </w:p>
        </w:tc>
        <w:tc>
          <w:tcPr>
            <w:tcW w:w="4245" w:type="pct"/>
          </w:tcPr>
          <w:p w14:paraId="384E2C02" w14:textId="77777777" w:rsidR="00ED35CC" w:rsidRDefault="008B489E" w:rsidP="00660A9C">
            <w:pPr>
              <w:pStyle w:val="a3"/>
              <w:numPr>
                <w:ilvl w:val="0"/>
                <w:numId w:val="2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模拟器模式：恒定幅度模式</w:t>
            </w:r>
          </w:p>
          <w:p w14:paraId="29FB153B" w14:textId="5F54FF66" w:rsidR="00ED35CC" w:rsidRDefault="008B489E" w:rsidP="00660A9C">
            <w:pPr>
              <w:pStyle w:val="a3"/>
              <w:numPr>
                <w:ilvl w:val="0"/>
                <w:numId w:val="2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C659D4">
              <w:rPr>
                <w:sz w:val="18"/>
                <w:szCs w:val="18"/>
              </w:rPr>
              <w:t>77</w:t>
            </w:r>
            <w:r>
              <w:rPr>
                <w:rFonts w:hint="eastAsia"/>
                <w:sz w:val="18"/>
                <w:szCs w:val="18"/>
              </w:rPr>
              <w:t>GHz</w:t>
            </w:r>
            <w:r w:rsidR="00C659D4">
              <w:rPr>
                <w:rFonts w:hint="eastAsia"/>
                <w:sz w:val="18"/>
                <w:szCs w:val="18"/>
              </w:rPr>
              <w:t>，</w:t>
            </w:r>
            <w:r w:rsidR="00C659D4">
              <w:rPr>
                <w:rFonts w:hint="eastAsia"/>
                <w:sz w:val="18"/>
                <w:szCs w:val="18"/>
              </w:rPr>
              <w:t>7</w:t>
            </w:r>
            <w:r w:rsidR="00C659D4">
              <w:rPr>
                <w:sz w:val="18"/>
                <w:szCs w:val="18"/>
              </w:rPr>
              <w:t>9GH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  <w:r w:rsidR="00C659D4">
              <w:rPr>
                <w:rFonts w:hint="eastAsia"/>
                <w:sz w:val="18"/>
                <w:szCs w:val="18"/>
              </w:rPr>
              <w:t>，</w:t>
            </w:r>
            <w:r w:rsidR="00C659D4">
              <w:rPr>
                <w:sz w:val="18"/>
                <w:szCs w:val="18"/>
              </w:rPr>
              <w:t>81GH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</w:p>
          <w:p w14:paraId="080E1E66" w14:textId="06E2BDF9" w:rsidR="00ED35CC" w:rsidRDefault="008B489E" w:rsidP="00660A9C">
            <w:pPr>
              <w:pStyle w:val="a3"/>
              <w:numPr>
                <w:ilvl w:val="0"/>
                <w:numId w:val="2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目标距离：</w:t>
            </w:r>
            <w:r w:rsidR="006F252B">
              <w:rPr>
                <w:rFonts w:hint="eastAsia"/>
                <w:sz w:val="18"/>
                <w:szCs w:val="18"/>
              </w:rPr>
              <w:t>5</w:t>
            </w:r>
            <w:r w:rsidR="001966E7">
              <w:rPr>
                <w:sz w:val="18"/>
                <w:szCs w:val="18"/>
              </w:rPr>
              <w:t>0</w:t>
            </w:r>
            <w:r>
              <w:rPr>
                <w:rFonts w:hint="eastAsia"/>
                <w:sz w:val="18"/>
                <w:szCs w:val="18"/>
              </w:rPr>
              <w:t>m</w:t>
            </w:r>
          </w:p>
          <w:p w14:paraId="20B0EBE6" w14:textId="77777777" w:rsidR="00ED35CC" w:rsidRDefault="008B489E" w:rsidP="00660A9C">
            <w:pPr>
              <w:pStyle w:val="a3"/>
              <w:numPr>
                <w:ilvl w:val="0"/>
                <w:numId w:val="2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目标速度：</w:t>
            </w:r>
            <w:r>
              <w:rPr>
                <w:rFonts w:hint="eastAsia"/>
                <w:sz w:val="18"/>
                <w:szCs w:val="18"/>
              </w:rPr>
              <w:t>0km/h</w:t>
            </w:r>
          </w:p>
          <w:p w14:paraId="3E569CEA" w14:textId="77777777" w:rsidR="00ED35CC" w:rsidRDefault="008B489E" w:rsidP="00660A9C">
            <w:pPr>
              <w:pStyle w:val="a3"/>
              <w:numPr>
                <w:ilvl w:val="0"/>
                <w:numId w:val="2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接收增益衰减：</w:t>
            </w:r>
            <w:r>
              <w:rPr>
                <w:rFonts w:hint="eastAsia"/>
                <w:sz w:val="18"/>
                <w:szCs w:val="18"/>
              </w:rPr>
              <w:t>0</w:t>
            </w:r>
          </w:p>
          <w:p w14:paraId="1BCE85FE" w14:textId="016AC8C3" w:rsidR="00ED35CC" w:rsidRDefault="008B489E" w:rsidP="00660A9C">
            <w:pPr>
              <w:pStyle w:val="a3"/>
              <w:numPr>
                <w:ilvl w:val="0"/>
                <w:numId w:val="25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发射增益衰减：</w:t>
            </w:r>
            <w:r w:rsidR="001966E7">
              <w:rPr>
                <w:sz w:val="18"/>
                <w:szCs w:val="18"/>
              </w:rPr>
              <w:t>0</w:t>
            </w:r>
          </w:p>
        </w:tc>
      </w:tr>
      <w:tr w:rsidR="00ED35CC" w14:paraId="3EF17AD6" w14:textId="77777777">
        <w:tc>
          <w:tcPr>
            <w:tcW w:w="755" w:type="pct"/>
          </w:tcPr>
          <w:p w14:paraId="0D6B20DB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信号源</w:t>
            </w:r>
          </w:p>
        </w:tc>
        <w:tc>
          <w:tcPr>
            <w:tcW w:w="4245" w:type="pct"/>
            <w:vAlign w:val="center"/>
          </w:tcPr>
          <w:p w14:paraId="61D83837" w14:textId="7317AF14" w:rsidR="00ED35CC" w:rsidRDefault="008B489E" w:rsidP="00660A9C">
            <w:pPr>
              <w:pStyle w:val="a3"/>
              <w:numPr>
                <w:ilvl w:val="0"/>
                <w:numId w:val="26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输出功率：</w:t>
            </w:r>
            <w:r>
              <w:rPr>
                <w:rFonts w:hint="eastAsia"/>
                <w:sz w:val="18"/>
                <w:szCs w:val="18"/>
              </w:rPr>
              <w:t>-</w:t>
            </w:r>
            <w:r w:rsidR="001966E7">
              <w:rPr>
                <w:sz w:val="18"/>
                <w:szCs w:val="18"/>
              </w:rPr>
              <w:t>4</w:t>
            </w:r>
            <w:r>
              <w:rPr>
                <w:rFonts w:hint="eastAsia"/>
                <w:sz w:val="18"/>
                <w:szCs w:val="18"/>
              </w:rPr>
              <w:t>0dBm</w:t>
            </w:r>
          </w:p>
        </w:tc>
      </w:tr>
      <w:tr w:rsidR="00ED35CC" w14:paraId="56731DAA" w14:textId="77777777">
        <w:trPr>
          <w:trHeight w:val="951"/>
        </w:trPr>
        <w:tc>
          <w:tcPr>
            <w:tcW w:w="755" w:type="pct"/>
          </w:tcPr>
          <w:p w14:paraId="510229F3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频谱仪</w:t>
            </w:r>
          </w:p>
        </w:tc>
        <w:tc>
          <w:tcPr>
            <w:tcW w:w="4245" w:type="pct"/>
          </w:tcPr>
          <w:p w14:paraId="5B1030AF" w14:textId="6A035C44" w:rsidR="00ED35CC" w:rsidRDefault="008B489E" w:rsidP="00660A9C">
            <w:pPr>
              <w:pStyle w:val="a3"/>
              <w:numPr>
                <w:ilvl w:val="0"/>
                <w:numId w:val="2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中心频率：</w:t>
            </w:r>
            <w:r w:rsidR="00C659D4">
              <w:rPr>
                <w:sz w:val="18"/>
                <w:szCs w:val="18"/>
              </w:rPr>
              <w:t>7</w:t>
            </w:r>
            <w:r w:rsidR="00696F18">
              <w:rPr>
                <w:sz w:val="18"/>
                <w:szCs w:val="18"/>
              </w:rPr>
              <w:t>.6</w:t>
            </w:r>
            <w:r w:rsidR="00C659D4">
              <w:rPr>
                <w:rFonts w:hint="eastAsia"/>
                <w:sz w:val="18"/>
                <w:szCs w:val="18"/>
              </w:rPr>
              <w:t>GHz</w:t>
            </w:r>
            <w:r w:rsidR="00696F18">
              <w:rPr>
                <w:rFonts w:hint="eastAsia"/>
                <w:sz w:val="18"/>
                <w:szCs w:val="18"/>
              </w:rPr>
              <w:t>~9</w:t>
            </w:r>
            <w:r w:rsidR="00696F18">
              <w:rPr>
                <w:sz w:val="18"/>
                <w:szCs w:val="18"/>
              </w:rPr>
              <w:t>.6</w:t>
            </w:r>
            <w:r w:rsidR="00C659D4">
              <w:rPr>
                <w:sz w:val="18"/>
                <w:szCs w:val="18"/>
              </w:rPr>
              <w:t>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</w:p>
          <w:p w14:paraId="17288883" w14:textId="77777777" w:rsidR="00ED35CC" w:rsidRDefault="008B489E" w:rsidP="00660A9C">
            <w:pPr>
              <w:pStyle w:val="a3"/>
              <w:numPr>
                <w:ilvl w:val="0"/>
                <w:numId w:val="2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Span</w:t>
            </w:r>
            <w:r>
              <w:rPr>
                <w:rFonts w:hint="eastAsia"/>
                <w:sz w:val="18"/>
                <w:szCs w:val="18"/>
              </w:rPr>
              <w:t>：</w:t>
            </w:r>
            <w:r>
              <w:rPr>
                <w:rFonts w:hint="eastAsia"/>
                <w:sz w:val="18"/>
                <w:szCs w:val="18"/>
              </w:rPr>
              <w:t>2GHz</w:t>
            </w:r>
            <w:r>
              <w:rPr>
                <w:rFonts w:hint="eastAsia"/>
                <w:sz w:val="18"/>
                <w:szCs w:val="18"/>
              </w:rPr>
              <w:t>；</w:t>
            </w:r>
          </w:p>
          <w:p w14:paraId="0909C264" w14:textId="77777777" w:rsidR="00ED35CC" w:rsidRDefault="008B489E" w:rsidP="00660A9C">
            <w:pPr>
              <w:pStyle w:val="a3"/>
              <w:numPr>
                <w:ilvl w:val="0"/>
                <w:numId w:val="27"/>
              </w:numPr>
              <w:spacing w:line="240" w:lineRule="auto"/>
              <w:ind w:left="245" w:hanging="245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RBW:30KHz</w:t>
            </w:r>
          </w:p>
        </w:tc>
      </w:tr>
      <w:tr w:rsidR="00ED35CC" w14:paraId="605DBFC3" w14:textId="77777777">
        <w:tc>
          <w:tcPr>
            <w:tcW w:w="755" w:type="pct"/>
          </w:tcPr>
          <w:p w14:paraId="1945EA76" w14:textId="77777777" w:rsidR="00ED35CC" w:rsidRDefault="008B489E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测试步骤</w:t>
            </w:r>
          </w:p>
        </w:tc>
        <w:tc>
          <w:tcPr>
            <w:tcW w:w="4245" w:type="pct"/>
          </w:tcPr>
          <w:p w14:paraId="2A407355" w14:textId="4B634166" w:rsidR="00ED35CC" w:rsidRDefault="008B489E" w:rsidP="00660A9C">
            <w:pPr>
              <w:numPr>
                <w:ilvl w:val="0"/>
                <w:numId w:val="28"/>
              </w:numPr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按照测试场景图连接好设备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05953BC8" w14:textId="6515F7B5" w:rsidR="00ED35CC" w:rsidRDefault="008B489E" w:rsidP="00660A9C">
            <w:pPr>
              <w:numPr>
                <w:ilvl w:val="0"/>
                <w:numId w:val="28"/>
              </w:numPr>
              <w:tabs>
                <w:tab w:val="left" w:pos="240"/>
              </w:tabs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设置好模拟器、信号源、频谱仪的参数</w:t>
            </w:r>
            <w:r w:rsidR="00485F59">
              <w:rPr>
                <w:rFonts w:hint="eastAsia"/>
                <w:sz w:val="18"/>
                <w:szCs w:val="18"/>
              </w:rPr>
              <w:t>。</w:t>
            </w:r>
          </w:p>
          <w:p w14:paraId="2BEDE458" w14:textId="02602BC7" w:rsidR="00ED35CC" w:rsidRPr="001966E7" w:rsidRDefault="008B489E" w:rsidP="00660A9C">
            <w:pPr>
              <w:numPr>
                <w:ilvl w:val="0"/>
                <w:numId w:val="28"/>
              </w:numPr>
              <w:tabs>
                <w:tab w:val="left" w:pos="240"/>
              </w:tabs>
              <w:spacing w:line="240" w:lineRule="auto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设置</w:t>
            </w:r>
            <w:r>
              <w:rPr>
                <w:rFonts w:hint="eastAsia"/>
                <w:sz w:val="18"/>
                <w:szCs w:val="18"/>
              </w:rPr>
              <w:t>RTS</w:t>
            </w:r>
            <w:r>
              <w:rPr>
                <w:rFonts w:hint="eastAsia"/>
                <w:sz w:val="18"/>
                <w:szCs w:val="18"/>
              </w:rPr>
              <w:t>中心频率为</w:t>
            </w:r>
            <w:r w:rsidR="00C659D4">
              <w:rPr>
                <w:sz w:val="18"/>
                <w:szCs w:val="18"/>
              </w:rPr>
              <w:t>77</w:t>
            </w:r>
            <w:r w:rsidR="00C659D4">
              <w:rPr>
                <w:rFonts w:hint="eastAsia"/>
                <w:sz w:val="18"/>
                <w:szCs w:val="18"/>
              </w:rPr>
              <w:t>GHz</w:t>
            </w:r>
            <w:r w:rsidR="00C659D4">
              <w:rPr>
                <w:rFonts w:hint="eastAsia"/>
                <w:sz w:val="18"/>
                <w:szCs w:val="18"/>
              </w:rPr>
              <w:t>，</w:t>
            </w:r>
            <w:r w:rsidR="00C659D4">
              <w:rPr>
                <w:rFonts w:hint="eastAsia"/>
                <w:sz w:val="18"/>
                <w:szCs w:val="18"/>
              </w:rPr>
              <w:t>7</w:t>
            </w:r>
            <w:r w:rsidR="00C659D4">
              <w:rPr>
                <w:sz w:val="18"/>
                <w:szCs w:val="18"/>
              </w:rPr>
              <w:t>9GH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  <w:r w:rsidR="00C659D4">
              <w:rPr>
                <w:rFonts w:hint="eastAsia"/>
                <w:sz w:val="18"/>
                <w:szCs w:val="18"/>
              </w:rPr>
              <w:t>，</w:t>
            </w:r>
            <w:r w:rsidR="00C659D4">
              <w:rPr>
                <w:sz w:val="18"/>
                <w:szCs w:val="18"/>
              </w:rPr>
              <w:t>81GH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  <w:r>
              <w:rPr>
                <w:rFonts w:hint="eastAsia"/>
                <w:sz w:val="18"/>
                <w:szCs w:val="18"/>
              </w:rPr>
              <w:t>，信号源输出频率分别为</w:t>
            </w:r>
            <w:r w:rsidR="00C659D4">
              <w:rPr>
                <w:sz w:val="18"/>
                <w:szCs w:val="18"/>
              </w:rPr>
              <w:t>77</w:t>
            </w:r>
            <w:r w:rsidR="00C659D4">
              <w:rPr>
                <w:rFonts w:hint="eastAsia"/>
                <w:sz w:val="18"/>
                <w:szCs w:val="18"/>
              </w:rPr>
              <w:t>GHz</w:t>
            </w:r>
            <w:r w:rsidR="00C659D4">
              <w:rPr>
                <w:rFonts w:hint="eastAsia"/>
                <w:sz w:val="18"/>
                <w:szCs w:val="18"/>
              </w:rPr>
              <w:t>，</w:t>
            </w:r>
            <w:r w:rsidR="00C659D4">
              <w:rPr>
                <w:rFonts w:hint="eastAsia"/>
                <w:sz w:val="18"/>
                <w:szCs w:val="18"/>
              </w:rPr>
              <w:t>7</w:t>
            </w:r>
            <w:r w:rsidR="00C659D4">
              <w:rPr>
                <w:sz w:val="18"/>
                <w:szCs w:val="18"/>
              </w:rPr>
              <w:t>9GH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  <w:r w:rsidR="00C659D4">
              <w:rPr>
                <w:rFonts w:hint="eastAsia"/>
                <w:sz w:val="18"/>
                <w:szCs w:val="18"/>
              </w:rPr>
              <w:t>，</w:t>
            </w:r>
            <w:r w:rsidR="00C659D4">
              <w:rPr>
                <w:sz w:val="18"/>
                <w:szCs w:val="18"/>
              </w:rPr>
              <w:t>81GH</w:t>
            </w:r>
            <w:r w:rsidR="00C659D4">
              <w:rPr>
                <w:rFonts w:hint="eastAsia"/>
                <w:sz w:val="18"/>
                <w:szCs w:val="18"/>
              </w:rPr>
              <w:t>z</w:t>
            </w:r>
            <w:r>
              <w:rPr>
                <w:rFonts w:hint="eastAsia"/>
                <w:sz w:val="18"/>
                <w:szCs w:val="18"/>
              </w:rPr>
              <w:t>，记录每个距离点下频谱仪测量出的信号功率、频率，最高杂散点的功率和频率。</w:t>
            </w:r>
          </w:p>
        </w:tc>
      </w:tr>
    </w:tbl>
    <w:p w14:paraId="079273BC" w14:textId="77777777" w:rsidR="00ED35CC" w:rsidRDefault="00ED35CC">
      <w:pPr>
        <w:sectPr w:rsidR="00ED35CC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186EA93F" w14:textId="77777777" w:rsidR="00ED35CC" w:rsidRDefault="008B489E" w:rsidP="00D82945">
      <w:pPr>
        <w:pStyle w:val="2"/>
        <w:spacing w:before="163" w:after="163"/>
        <w:rPr>
          <w:rFonts w:hint="eastAsia"/>
        </w:rPr>
      </w:pPr>
      <w:bookmarkStart w:id="108" w:name="_Toc125969313"/>
      <w:bookmarkStart w:id="109" w:name="_Toc12736"/>
      <w:bookmarkStart w:id="110" w:name="_Toc170822512"/>
      <w:r>
        <w:rPr>
          <w:rFonts w:hint="eastAsia"/>
        </w:rPr>
        <w:lastRenderedPageBreak/>
        <w:t>测试结果</w:t>
      </w:r>
      <w:bookmarkEnd w:id="108"/>
      <w:bookmarkEnd w:id="109"/>
      <w:bookmarkEnd w:id="110"/>
    </w:p>
    <w:p w14:paraId="46DCDA17" w14:textId="68971AF0" w:rsidR="00565970" w:rsidRDefault="008B489E" w:rsidP="003D6D37">
      <w:pPr>
        <w:pStyle w:val="a3"/>
      </w:pPr>
      <w:r>
        <w:rPr>
          <w:rFonts w:hint="eastAsia"/>
        </w:rPr>
        <w:t>测试结果绘图如下。</w:t>
      </w:r>
    </w:p>
    <w:p w14:paraId="2A63042E" w14:textId="6B88C921" w:rsidR="00B63286" w:rsidRDefault="006F252B" w:rsidP="00565970">
      <w:pPr>
        <w:pStyle w:val="a3"/>
        <w:keepNext/>
        <w:ind w:firstLine="0"/>
        <w:jc w:val="center"/>
      </w:pPr>
      <w:r w:rsidRPr="006F252B">
        <w:rPr>
          <w:noProof/>
        </w:rPr>
        <w:drawing>
          <wp:inline distT="0" distB="0" distL="0" distR="0" wp14:anchorId="7998E847" wp14:editId="4F8CB408">
            <wp:extent cx="5274310" cy="3310890"/>
            <wp:effectExtent l="0" t="0" r="2540" b="3810"/>
            <wp:docPr id="1773347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73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B71" w14:textId="1B486F01" w:rsidR="00ED35CC" w:rsidRDefault="00565970" w:rsidP="003F62D7">
      <w:pPr>
        <w:pStyle w:val="a5"/>
        <w:spacing w:beforeLines="0" w:afterLines="0" w:line="240" w:lineRule="auto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>
        <w:fldChar w:fldCharType="separate"/>
      </w:r>
      <w:r w:rsidR="007B0FE4">
        <w:rPr>
          <w:noProof/>
        </w:rPr>
        <w:t>17</w:t>
      </w:r>
      <w:r>
        <w:fldChar w:fldCharType="end"/>
      </w:r>
      <w:r>
        <w:t xml:space="preserve"> </w:t>
      </w:r>
      <w:r>
        <w:rPr>
          <w:rFonts w:hint="eastAsia"/>
        </w:rPr>
        <w:t>杂散测试结果</w:t>
      </w:r>
    </w:p>
    <w:p w14:paraId="734055F6" w14:textId="77777777" w:rsidR="00ED35CC" w:rsidRDefault="008B489E" w:rsidP="00D82945">
      <w:pPr>
        <w:pStyle w:val="2"/>
        <w:spacing w:before="163" w:after="163"/>
        <w:rPr>
          <w:rFonts w:hint="eastAsia"/>
        </w:rPr>
      </w:pPr>
      <w:bookmarkStart w:id="111" w:name="_Toc9506"/>
      <w:bookmarkStart w:id="112" w:name="_Toc125969314"/>
      <w:bookmarkStart w:id="113" w:name="_Toc170822513"/>
      <w:r>
        <w:rPr>
          <w:rFonts w:hint="eastAsia"/>
        </w:rPr>
        <w:t>测试结论</w:t>
      </w:r>
      <w:bookmarkEnd w:id="111"/>
      <w:bookmarkEnd w:id="112"/>
      <w:bookmarkEnd w:id="113"/>
    </w:p>
    <w:p w14:paraId="062EB9B4" w14:textId="2A1CF389" w:rsidR="00ED35CC" w:rsidRDefault="00403A1D" w:rsidP="00660A9C">
      <w:pPr>
        <w:pStyle w:val="a3"/>
        <w:numPr>
          <w:ilvl w:val="0"/>
          <w:numId w:val="29"/>
        </w:numPr>
      </w:pPr>
      <w:r>
        <w:rPr>
          <w:rFonts w:hint="eastAsia"/>
        </w:rPr>
        <w:t>RTS</w:t>
      </w:r>
      <w:r>
        <w:rPr>
          <w:rFonts w:hint="eastAsia"/>
        </w:rPr>
        <w:t>全频段</w:t>
      </w:r>
      <w:r w:rsidR="006F252B">
        <w:rPr>
          <w:rFonts w:hint="eastAsia"/>
        </w:rPr>
        <w:t>5</w:t>
      </w:r>
      <w:r>
        <w:rPr>
          <w:rFonts w:hint="eastAsia"/>
        </w:rPr>
        <w:t>GHz</w:t>
      </w:r>
      <w:r>
        <w:rPr>
          <w:rFonts w:hint="eastAsia"/>
        </w:rPr>
        <w:t>带宽内杂散</w:t>
      </w:r>
      <w:r>
        <w:rPr>
          <w:rFonts w:hint="eastAsia"/>
        </w:rPr>
        <w:t>&lt;</w:t>
      </w:r>
      <w:r w:rsidR="00B84639">
        <w:t>-</w:t>
      </w:r>
      <w:r w:rsidR="00B256C4">
        <w:t>2</w:t>
      </w:r>
      <w:r w:rsidR="006F252B">
        <w:rPr>
          <w:rFonts w:hint="eastAsia"/>
        </w:rPr>
        <w:t>7</w:t>
      </w:r>
      <w:r w:rsidR="00565970">
        <w:rPr>
          <w:rFonts w:hint="eastAsia"/>
        </w:rPr>
        <w:t>dBc</w:t>
      </w:r>
      <w:r>
        <w:rPr>
          <w:rFonts w:hint="eastAsia"/>
        </w:rPr>
        <w:t>。</w:t>
      </w:r>
    </w:p>
    <w:p w14:paraId="29CBD288" w14:textId="77777777" w:rsidR="00ED35CC" w:rsidRPr="00403A1D" w:rsidRDefault="00ED35CC">
      <w:pPr>
        <w:pStyle w:val="1"/>
        <w:numPr>
          <w:ilvl w:val="0"/>
          <w:numId w:val="0"/>
        </w:numPr>
        <w:spacing w:before="163" w:after="163"/>
        <w:rPr>
          <w:rFonts w:hint="eastAsia"/>
        </w:rPr>
        <w:sectPr w:rsidR="00ED35CC" w:rsidRPr="00403A1D" w:rsidSect="007610FE">
          <w:pgSz w:w="11906" w:h="16838"/>
          <w:pgMar w:top="1440" w:right="1800" w:bottom="1440" w:left="1800" w:header="851" w:footer="850" w:gutter="0"/>
          <w:pgNumType w:fmt="numberInDash"/>
          <w:cols w:space="720"/>
          <w:docGrid w:type="lines" w:linePitch="326"/>
        </w:sectPr>
      </w:pPr>
    </w:p>
    <w:p w14:paraId="591E25B9" w14:textId="77777777" w:rsidR="00ED35CC" w:rsidRDefault="008B489E">
      <w:pPr>
        <w:pStyle w:val="1"/>
        <w:numPr>
          <w:ilvl w:val="0"/>
          <w:numId w:val="0"/>
        </w:numPr>
        <w:spacing w:before="163" w:after="163"/>
        <w:rPr>
          <w:rFonts w:asciiTheme="majorEastAsia" w:eastAsiaTheme="majorEastAsia" w:hAnsiTheme="majorEastAsia" w:hint="eastAsia"/>
          <w:szCs w:val="21"/>
        </w:rPr>
      </w:pPr>
      <w:bookmarkStart w:id="114" w:name="_Toc125969323"/>
      <w:bookmarkStart w:id="115" w:name="_Toc170822514"/>
      <w:r>
        <w:rPr>
          <w:rFonts w:asciiTheme="majorEastAsia" w:eastAsiaTheme="majorEastAsia" w:hAnsiTheme="majorEastAsia" w:hint="eastAsia"/>
          <w:szCs w:val="21"/>
        </w:rPr>
        <w:lastRenderedPageBreak/>
        <w:t>关于</w:t>
      </w:r>
      <w:proofErr w:type="gramStart"/>
      <w:r>
        <w:rPr>
          <w:rFonts w:asciiTheme="majorEastAsia" w:eastAsiaTheme="majorEastAsia" w:hAnsiTheme="majorEastAsia" w:hint="eastAsia"/>
          <w:szCs w:val="21"/>
        </w:rPr>
        <w:t>雷驰</w:t>
      </w:r>
      <w:r>
        <w:rPr>
          <w:rFonts w:asciiTheme="majorEastAsia" w:eastAsiaTheme="majorEastAsia" w:hAnsiTheme="majorEastAsia"/>
          <w:szCs w:val="21"/>
        </w:rPr>
        <w:t>瑞泰</w:t>
      </w:r>
      <w:bookmarkEnd w:id="114"/>
      <w:bookmarkEnd w:id="115"/>
      <w:proofErr w:type="gramEnd"/>
    </w:p>
    <w:p w14:paraId="749A1D25" w14:textId="77777777" w:rsidR="00ED35CC" w:rsidRDefault="008B489E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北京雷驰瑞泰科技有限公司，</w:t>
      </w:r>
      <w:r>
        <w:rPr>
          <w:sz w:val="21"/>
          <w:szCs w:val="21"/>
        </w:rPr>
        <w:t>简称</w:t>
      </w:r>
      <w:proofErr w:type="gramStart"/>
      <w:r>
        <w:rPr>
          <w:sz w:val="21"/>
          <w:szCs w:val="21"/>
        </w:rPr>
        <w:t>雷驰瑞</w:t>
      </w:r>
      <w:r>
        <w:rPr>
          <w:rFonts w:hint="eastAsia"/>
          <w:sz w:val="21"/>
          <w:szCs w:val="21"/>
        </w:rPr>
        <w:t>泰</w:t>
      </w:r>
      <w:proofErr w:type="gramEnd"/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LCRT</w:t>
      </w:r>
      <w:r>
        <w:rPr>
          <w:rFonts w:hint="eastAsia"/>
          <w:sz w:val="21"/>
          <w:szCs w:val="21"/>
        </w:rPr>
        <w:t>），成立于</w:t>
      </w:r>
      <w:r>
        <w:rPr>
          <w:rFonts w:hint="eastAsia"/>
          <w:sz w:val="21"/>
          <w:szCs w:val="21"/>
        </w:rPr>
        <w:t>2016</w:t>
      </w:r>
      <w:r>
        <w:rPr>
          <w:rFonts w:hint="eastAsia"/>
          <w:sz w:val="21"/>
          <w:szCs w:val="21"/>
        </w:rPr>
        <w:t>年</w:t>
      </w:r>
      <w:r>
        <w:rPr>
          <w:rFonts w:hint="eastAsia"/>
          <w:sz w:val="21"/>
          <w:szCs w:val="21"/>
        </w:rPr>
        <w:t>12</w:t>
      </w:r>
      <w:r>
        <w:rPr>
          <w:rFonts w:hint="eastAsia"/>
          <w:sz w:val="21"/>
          <w:szCs w:val="21"/>
        </w:rPr>
        <w:t>月，公司专注于雷达目标模拟器产品的研发、生产和销售，以优质的产品服务于汽车电子、轨道交通、公路交通、军工电子四大领域。在汽车电子领域，我们具有</w:t>
      </w:r>
      <w:r>
        <w:rPr>
          <w:sz w:val="21"/>
          <w:szCs w:val="21"/>
        </w:rPr>
        <w:t>全球领先的</w:t>
      </w:r>
      <w:r>
        <w:rPr>
          <w:rFonts w:hint="eastAsia"/>
          <w:sz w:val="21"/>
          <w:szCs w:val="21"/>
        </w:rPr>
        <w:t>24GHz</w:t>
      </w:r>
      <w:r>
        <w:rPr>
          <w:rFonts w:hint="eastAsia"/>
          <w:sz w:val="21"/>
          <w:szCs w:val="21"/>
        </w:rPr>
        <w:t>和</w:t>
      </w:r>
      <w:r>
        <w:rPr>
          <w:rFonts w:hint="eastAsia"/>
          <w:sz w:val="21"/>
          <w:szCs w:val="21"/>
        </w:rPr>
        <w:t>77GHz</w:t>
      </w:r>
      <w:r>
        <w:rPr>
          <w:rFonts w:hint="eastAsia"/>
          <w:sz w:val="21"/>
          <w:szCs w:val="21"/>
        </w:rPr>
        <w:t>全数字雷达目标模拟器，可以帮助雷达制造商、</w:t>
      </w:r>
      <w:r>
        <w:rPr>
          <w:rFonts w:hint="eastAsia"/>
          <w:sz w:val="21"/>
          <w:szCs w:val="21"/>
        </w:rPr>
        <w:t>Tier1</w:t>
      </w:r>
      <w:r>
        <w:rPr>
          <w:rFonts w:hint="eastAsia"/>
          <w:sz w:val="21"/>
          <w:szCs w:val="21"/>
        </w:rPr>
        <w:t>企业、汽车主机厂进行雷达的研发、测试以及</w:t>
      </w:r>
      <w:r>
        <w:rPr>
          <w:sz w:val="21"/>
          <w:szCs w:val="21"/>
        </w:rPr>
        <w:t>整</w:t>
      </w:r>
      <w:r>
        <w:rPr>
          <w:rFonts w:hint="eastAsia"/>
          <w:sz w:val="21"/>
          <w:szCs w:val="21"/>
        </w:rPr>
        <w:t>车</w:t>
      </w:r>
      <w:r>
        <w:rPr>
          <w:sz w:val="21"/>
          <w:szCs w:val="21"/>
        </w:rPr>
        <w:t>测试</w:t>
      </w:r>
      <w:r>
        <w:rPr>
          <w:rFonts w:hint="eastAsia"/>
          <w:sz w:val="21"/>
          <w:szCs w:val="21"/>
        </w:rPr>
        <w:t>。在轨道交通领域，我们的产品是</w:t>
      </w:r>
      <w:r>
        <w:rPr>
          <w:rFonts w:hint="eastAsia"/>
          <w:sz w:val="21"/>
          <w:szCs w:val="21"/>
        </w:rPr>
        <w:t>24GHz</w:t>
      </w:r>
      <w:r>
        <w:rPr>
          <w:rFonts w:hint="eastAsia"/>
          <w:sz w:val="21"/>
          <w:szCs w:val="21"/>
        </w:rPr>
        <w:t>高铁、地铁测速雷达的回波模拟器，可以对列车测速雷达进行故障定位和指导维修。在公路交通领域，我们的产品是</w:t>
      </w:r>
      <w:r>
        <w:rPr>
          <w:rFonts w:hint="eastAsia"/>
          <w:sz w:val="21"/>
          <w:szCs w:val="21"/>
        </w:rPr>
        <w:t>24GHz</w:t>
      </w:r>
      <w:r>
        <w:rPr>
          <w:rFonts w:hint="eastAsia"/>
          <w:sz w:val="21"/>
          <w:szCs w:val="21"/>
        </w:rPr>
        <w:t>卡口</w:t>
      </w:r>
      <w:r>
        <w:rPr>
          <w:sz w:val="21"/>
          <w:szCs w:val="21"/>
        </w:rPr>
        <w:t>测距、</w:t>
      </w:r>
      <w:r>
        <w:rPr>
          <w:rFonts w:hint="eastAsia"/>
          <w:sz w:val="21"/>
          <w:szCs w:val="21"/>
        </w:rPr>
        <w:t>测速雷达回波模拟器。在军用电子领域，我们可以定制各种军用雷达的目标、杂波和干扰模拟器。</w:t>
      </w:r>
    </w:p>
    <w:p w14:paraId="575D06B5" w14:textId="77777777" w:rsidR="00ED35CC" w:rsidRDefault="00ED35CC">
      <w:pPr>
        <w:rPr>
          <w:sz w:val="21"/>
          <w:szCs w:val="21"/>
        </w:rPr>
      </w:pPr>
    </w:p>
    <w:p w14:paraId="26D727BF" w14:textId="77777777" w:rsidR="00ED35CC" w:rsidRDefault="008B489E">
      <w:pPr>
        <w:pStyle w:val="1"/>
        <w:numPr>
          <w:ilvl w:val="0"/>
          <w:numId w:val="0"/>
        </w:numPr>
        <w:spacing w:before="163" w:after="163"/>
        <w:ind w:left="432" w:hanging="432"/>
        <w:rPr>
          <w:rFonts w:asciiTheme="majorEastAsia" w:eastAsiaTheme="majorEastAsia" w:hAnsiTheme="majorEastAsia" w:hint="eastAsia"/>
          <w:szCs w:val="21"/>
        </w:rPr>
      </w:pPr>
      <w:bookmarkStart w:id="116" w:name="_Toc125969324"/>
      <w:bookmarkStart w:id="117" w:name="_Toc170822515"/>
      <w:r>
        <w:rPr>
          <w:rFonts w:asciiTheme="majorEastAsia" w:eastAsiaTheme="majorEastAsia" w:hAnsiTheme="majorEastAsia" w:hint="eastAsia"/>
          <w:szCs w:val="21"/>
        </w:rPr>
        <w:t>联系</w:t>
      </w:r>
      <w:r>
        <w:rPr>
          <w:rFonts w:asciiTheme="majorEastAsia" w:eastAsiaTheme="majorEastAsia" w:hAnsiTheme="majorEastAsia"/>
          <w:szCs w:val="21"/>
        </w:rPr>
        <w:t>我们</w:t>
      </w:r>
      <w:bookmarkEnd w:id="116"/>
      <w:bookmarkEnd w:id="117"/>
    </w:p>
    <w:p w14:paraId="271C83A2" w14:textId="77777777" w:rsidR="00ED35CC" w:rsidRDefault="008B489E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公司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北京雷驰瑞泰科技有限公司</w:t>
      </w:r>
    </w:p>
    <w:p w14:paraId="0BF2AF01" w14:textId="77777777" w:rsidR="00ED35CC" w:rsidRDefault="008B489E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地址：北京市海淀区中关村南大街韦伯时代中心</w:t>
      </w:r>
      <w:r>
        <w:rPr>
          <w:rFonts w:hint="eastAsia"/>
          <w:sz w:val="21"/>
          <w:szCs w:val="21"/>
        </w:rPr>
        <w:t>C</w:t>
      </w:r>
      <w:r>
        <w:rPr>
          <w:rFonts w:hint="eastAsia"/>
          <w:sz w:val="21"/>
          <w:szCs w:val="21"/>
        </w:rPr>
        <w:t>座</w:t>
      </w:r>
      <w:r>
        <w:rPr>
          <w:rFonts w:hint="eastAsia"/>
          <w:sz w:val="21"/>
          <w:szCs w:val="21"/>
        </w:rPr>
        <w:t>17</w:t>
      </w:r>
      <w:r>
        <w:rPr>
          <w:rFonts w:hint="eastAsia"/>
          <w:sz w:val="21"/>
          <w:szCs w:val="21"/>
        </w:rPr>
        <w:t>层</w:t>
      </w:r>
      <w:r>
        <w:rPr>
          <w:rFonts w:hint="eastAsia"/>
          <w:sz w:val="21"/>
          <w:szCs w:val="21"/>
        </w:rPr>
        <w:t>1713</w:t>
      </w:r>
    </w:p>
    <w:p w14:paraId="783061F9" w14:textId="77777777" w:rsidR="00ED35CC" w:rsidRDefault="008B489E">
      <w:pPr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电话</w:t>
      </w:r>
      <w:r>
        <w:rPr>
          <w:sz w:val="21"/>
          <w:szCs w:val="21"/>
        </w:rPr>
        <w:t>：</w:t>
      </w:r>
      <w:r>
        <w:rPr>
          <w:rFonts w:hint="eastAsia"/>
          <w:sz w:val="21"/>
          <w:szCs w:val="21"/>
        </w:rPr>
        <w:t>010-82168864</w:t>
      </w:r>
    </w:p>
    <w:p w14:paraId="732B7887" w14:textId="77777777" w:rsidR="00ED35CC" w:rsidRDefault="008B489E">
      <w:pPr>
        <w:ind w:firstLineChars="200" w:firstLine="420"/>
        <w:rPr>
          <w:rStyle w:val="aff1"/>
          <w:szCs w:val="21"/>
        </w:rPr>
      </w:pPr>
      <w:r>
        <w:rPr>
          <w:rFonts w:hint="eastAsia"/>
          <w:sz w:val="21"/>
          <w:szCs w:val="21"/>
        </w:rPr>
        <w:t>邮箱：</w:t>
      </w:r>
      <w:hyperlink r:id="rId47" w:history="1">
        <w:r>
          <w:rPr>
            <w:rStyle w:val="aff1"/>
            <w:rFonts w:hint="eastAsia"/>
            <w:szCs w:val="21"/>
          </w:rPr>
          <w:t>sales@lcrttech.com</w:t>
        </w:r>
      </w:hyperlink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或</w:t>
      </w:r>
      <w:r>
        <w:rPr>
          <w:rFonts w:hint="eastAsia"/>
          <w:sz w:val="21"/>
          <w:szCs w:val="21"/>
        </w:rPr>
        <w:t xml:space="preserve"> </w:t>
      </w:r>
      <w:hyperlink r:id="rId48" w:history="1">
        <w:r>
          <w:rPr>
            <w:rStyle w:val="aff1"/>
            <w:rFonts w:hint="eastAsia"/>
            <w:szCs w:val="21"/>
          </w:rPr>
          <w:t>sales@targsim.com</w:t>
        </w:r>
      </w:hyperlink>
    </w:p>
    <w:p w14:paraId="65BBC29C" w14:textId="77777777" w:rsidR="00ED35CC" w:rsidRDefault="008B489E">
      <w:pPr>
        <w:ind w:firstLineChars="200" w:firstLine="420"/>
        <w:rPr>
          <w:rStyle w:val="aff1"/>
          <w:szCs w:val="21"/>
        </w:rPr>
      </w:pPr>
      <w:r>
        <w:rPr>
          <w:rFonts w:hint="eastAsia"/>
          <w:sz w:val="21"/>
          <w:szCs w:val="21"/>
        </w:rPr>
        <w:t>国内访问网站</w:t>
      </w:r>
      <w:r>
        <w:rPr>
          <w:sz w:val="21"/>
          <w:szCs w:val="21"/>
        </w:rPr>
        <w:t>：</w:t>
      </w:r>
      <w:hyperlink r:id="rId49" w:history="1">
        <w:r>
          <w:rPr>
            <w:rStyle w:val="aff1"/>
            <w:szCs w:val="21"/>
          </w:rPr>
          <w:t>www.</w:t>
        </w:r>
        <w:r>
          <w:rPr>
            <w:rStyle w:val="aff1"/>
            <w:rFonts w:hint="eastAsia"/>
            <w:szCs w:val="21"/>
          </w:rPr>
          <w:t>targsim</w:t>
        </w:r>
        <w:r>
          <w:rPr>
            <w:rStyle w:val="aff1"/>
            <w:szCs w:val="21"/>
          </w:rPr>
          <w:t>.com</w:t>
        </w:r>
      </w:hyperlink>
      <w:r>
        <w:rPr>
          <w:rStyle w:val="aff1"/>
          <w:rFonts w:hint="eastAsia"/>
          <w:szCs w:val="21"/>
        </w:rPr>
        <w:t xml:space="preserve"> </w:t>
      </w:r>
      <w:r>
        <w:rPr>
          <w:rStyle w:val="aff1"/>
          <w:rFonts w:hint="eastAsia"/>
          <w:color w:val="000000" w:themeColor="text1"/>
          <w:szCs w:val="21"/>
        </w:rPr>
        <w:t>或</w:t>
      </w:r>
      <w:r>
        <w:rPr>
          <w:rStyle w:val="aff1"/>
          <w:rFonts w:hint="eastAsia"/>
          <w:color w:val="000000" w:themeColor="text1"/>
          <w:szCs w:val="21"/>
        </w:rPr>
        <w:t xml:space="preserve"> </w:t>
      </w:r>
      <w:r>
        <w:rPr>
          <w:rStyle w:val="aff1"/>
          <w:rFonts w:hint="eastAsia"/>
          <w:szCs w:val="21"/>
        </w:rPr>
        <w:t>lcrttech.com</w:t>
      </w:r>
    </w:p>
    <w:p w14:paraId="6F25C657" w14:textId="77777777" w:rsidR="00ED35CC" w:rsidRDefault="008B489E">
      <w:pPr>
        <w:ind w:firstLineChars="200" w:firstLine="420"/>
        <w:rPr>
          <w:rStyle w:val="aff1"/>
          <w:szCs w:val="21"/>
        </w:rPr>
      </w:pPr>
      <w:r>
        <w:rPr>
          <w:rFonts w:hint="eastAsia"/>
          <w:sz w:val="21"/>
          <w:szCs w:val="21"/>
        </w:rPr>
        <w:t>国外访问网站</w:t>
      </w:r>
      <w:r>
        <w:rPr>
          <w:sz w:val="21"/>
          <w:szCs w:val="21"/>
        </w:rPr>
        <w:t>：</w:t>
      </w:r>
      <w:hyperlink r:id="rId50" w:history="1">
        <w:r>
          <w:rPr>
            <w:rStyle w:val="aff1"/>
            <w:rFonts w:hint="eastAsia"/>
            <w:szCs w:val="21"/>
          </w:rPr>
          <w:t>targsim</w:t>
        </w:r>
        <w:r>
          <w:rPr>
            <w:rStyle w:val="aff1"/>
            <w:szCs w:val="21"/>
          </w:rPr>
          <w:t>.com</w:t>
        </w:r>
      </w:hyperlink>
    </w:p>
    <w:p w14:paraId="1736F87C" w14:textId="77777777" w:rsidR="00ED35CC" w:rsidRDefault="00ED35CC">
      <w:pPr>
        <w:ind w:firstLineChars="200" w:firstLine="420"/>
        <w:rPr>
          <w:sz w:val="21"/>
          <w:szCs w:val="21"/>
        </w:rPr>
      </w:pPr>
    </w:p>
    <w:p w14:paraId="32E770B5" w14:textId="77777777" w:rsidR="00ED35CC" w:rsidRDefault="00ED35CC">
      <w:pPr>
        <w:ind w:firstLineChars="200" w:firstLine="420"/>
        <w:rPr>
          <w:sz w:val="21"/>
          <w:szCs w:val="21"/>
        </w:rPr>
      </w:pPr>
    </w:p>
    <w:p w14:paraId="73DBAA6A" w14:textId="77777777" w:rsidR="00ED35CC" w:rsidRDefault="008B489E">
      <w:pPr>
        <w:ind w:firstLineChars="200" w:firstLine="420"/>
        <w:rPr>
          <w:sz w:val="21"/>
          <w:szCs w:val="21"/>
        </w:rPr>
      </w:pPr>
      <w:r>
        <w:rPr>
          <w:rFonts w:hint="eastAsia"/>
          <w:noProof/>
          <w:sz w:val="21"/>
          <w:szCs w:val="21"/>
        </w:rPr>
        <w:drawing>
          <wp:anchor distT="0" distB="0" distL="114300" distR="114300" simplePos="0" relativeHeight="251657728" behindDoc="0" locked="0" layoutInCell="1" allowOverlap="1" wp14:anchorId="2F107CA8" wp14:editId="268B0AB4">
            <wp:simplePos x="0" y="0"/>
            <wp:positionH relativeFrom="column">
              <wp:posOffset>208915</wp:posOffset>
            </wp:positionH>
            <wp:positionV relativeFrom="page">
              <wp:posOffset>7154545</wp:posOffset>
            </wp:positionV>
            <wp:extent cx="5632450" cy="1235710"/>
            <wp:effectExtent l="0" t="0" r="6350" b="2540"/>
            <wp:wrapNone/>
            <wp:docPr id="14" name="图片 14" descr="email_2logos_300k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mail_2logos_300kB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59C78" w14:textId="77777777" w:rsidR="00ED35CC" w:rsidRDefault="00ED35CC">
      <w:pPr>
        <w:ind w:firstLineChars="200" w:firstLine="420"/>
        <w:rPr>
          <w:sz w:val="21"/>
          <w:szCs w:val="21"/>
        </w:rPr>
      </w:pPr>
    </w:p>
    <w:p w14:paraId="36F07A17" w14:textId="77777777" w:rsidR="00ED35CC" w:rsidRDefault="00ED35CC">
      <w:pPr>
        <w:ind w:firstLineChars="200" w:firstLine="420"/>
        <w:rPr>
          <w:sz w:val="21"/>
          <w:szCs w:val="21"/>
        </w:rPr>
      </w:pPr>
    </w:p>
    <w:p w14:paraId="42889DAC" w14:textId="77777777" w:rsidR="00ED35CC" w:rsidRDefault="00ED35CC">
      <w:pPr>
        <w:ind w:firstLineChars="200" w:firstLine="420"/>
        <w:rPr>
          <w:sz w:val="21"/>
          <w:szCs w:val="21"/>
        </w:rPr>
      </w:pPr>
    </w:p>
    <w:p w14:paraId="0E1596BF" w14:textId="77777777" w:rsidR="00ED35CC" w:rsidRDefault="00ED35CC">
      <w:pPr>
        <w:ind w:firstLineChars="1413" w:firstLine="4522"/>
        <w:rPr>
          <w:rFonts w:ascii="黑体" w:eastAsia="黑体" w:hAnsi="黑体" w:cs="黑体" w:hint="eastAsia"/>
          <w:sz w:val="32"/>
          <w:szCs w:val="32"/>
        </w:rPr>
        <w:sectPr w:rsidR="00ED35CC" w:rsidSect="007610FE">
          <w:headerReference w:type="default" r:id="rId52"/>
          <w:pgSz w:w="11906" w:h="16838"/>
          <w:pgMar w:top="1440" w:right="1080" w:bottom="1440" w:left="1080" w:header="851" w:footer="680" w:gutter="0"/>
          <w:pgNumType w:fmt="numberInDash"/>
          <w:cols w:space="720"/>
          <w:docGrid w:type="lines" w:linePitch="326"/>
        </w:sectPr>
      </w:pPr>
    </w:p>
    <w:p w14:paraId="6D44C6E5" w14:textId="77777777" w:rsidR="00ED35CC" w:rsidRDefault="008B489E">
      <w:pPr>
        <w:ind w:left="420" w:hanging="420"/>
        <w:rPr>
          <w:rFonts w:ascii="微软雅黑" w:eastAsia="微软雅黑" w:hAnsi="微软雅黑" w:cs="微软雅黑"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3F2674C8" wp14:editId="415AEAE2">
            <wp:simplePos x="0" y="0"/>
            <wp:positionH relativeFrom="column">
              <wp:posOffset>-1151890</wp:posOffset>
            </wp:positionH>
            <wp:positionV relativeFrom="paragraph">
              <wp:posOffset>-775335</wp:posOffset>
            </wp:positionV>
            <wp:extent cx="7574280" cy="10714355"/>
            <wp:effectExtent l="0" t="0" r="7620" b="10795"/>
            <wp:wrapNone/>
            <wp:docPr id="11" name="图片 11" descr="C:\Users\Administrator\Desktop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:\Users\Administrator\Desktop\2.png2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1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57F1ABDA" wp14:editId="6D5ABC89">
            <wp:simplePos x="0" y="0"/>
            <wp:positionH relativeFrom="column">
              <wp:posOffset>-1130935</wp:posOffset>
            </wp:positionH>
            <wp:positionV relativeFrom="paragraph">
              <wp:posOffset>-910590</wp:posOffset>
            </wp:positionV>
            <wp:extent cx="7574280" cy="10714355"/>
            <wp:effectExtent l="0" t="0" r="7620" b="10795"/>
            <wp:wrapNone/>
            <wp:docPr id="7" name="图片 7" descr="C:\Users\Administrator\Desktop\2.pn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esktop\2.png2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1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F3129" w14:textId="77777777" w:rsidR="00ED35CC" w:rsidRDefault="00ED35CC">
      <w:pPr>
        <w:ind w:left="420" w:hanging="420"/>
      </w:pPr>
    </w:p>
    <w:p w14:paraId="4A5DB003" w14:textId="77777777" w:rsidR="00ED35CC" w:rsidRDefault="008B489E">
      <w:r>
        <w:rPr>
          <w:noProof/>
        </w:rPr>
        <w:drawing>
          <wp:anchor distT="0" distB="0" distL="114300" distR="114300" simplePos="0" relativeHeight="251662848" behindDoc="0" locked="0" layoutInCell="1" allowOverlap="1" wp14:anchorId="4CFFB4A7" wp14:editId="08C23F44">
            <wp:simplePos x="0" y="0"/>
            <wp:positionH relativeFrom="column">
              <wp:posOffset>1099820</wp:posOffset>
            </wp:positionH>
            <wp:positionV relativeFrom="paragraph">
              <wp:posOffset>288290</wp:posOffset>
            </wp:positionV>
            <wp:extent cx="3230245" cy="996950"/>
            <wp:effectExtent l="0" t="0" r="0" b="0"/>
            <wp:wrapNone/>
            <wp:docPr id="9" name="图片 9" descr="微信图片_2023021016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302101644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2CD3" w14:textId="77777777" w:rsidR="00ED35CC" w:rsidRDefault="008B489E">
      <w:pPr>
        <w:ind w:firstLineChars="1413" w:firstLine="3391"/>
        <w:rPr>
          <w:rFonts w:ascii="黑体" w:eastAsia="黑体" w:hAnsi="黑体" w:cs="黑体" w:hint="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1F01C9F4" wp14:editId="22AD5C9A">
            <wp:simplePos x="0" y="0"/>
            <wp:positionH relativeFrom="column">
              <wp:posOffset>1497965</wp:posOffset>
            </wp:positionH>
            <wp:positionV relativeFrom="page">
              <wp:posOffset>4000500</wp:posOffset>
            </wp:positionV>
            <wp:extent cx="2147570" cy="1120775"/>
            <wp:effectExtent l="0" t="0" r="11430" b="0"/>
            <wp:wrapNone/>
            <wp:docPr id="27" name="图片 27" descr="二维码图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二维码图像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FC633F1" wp14:editId="21C3A701">
                <wp:simplePos x="0" y="0"/>
                <wp:positionH relativeFrom="column">
                  <wp:posOffset>-182245</wp:posOffset>
                </wp:positionH>
                <wp:positionV relativeFrom="paragraph">
                  <wp:posOffset>1108075</wp:posOffset>
                </wp:positionV>
                <wp:extent cx="5606415" cy="1718945"/>
                <wp:effectExtent l="0" t="0" r="0" b="0"/>
                <wp:wrapNone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6223" cy="17189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 w14:paraId="3BC827CE" w14:textId="77777777" w:rsidR="005A22A5" w:rsidRDefault="005A22A5">
                            <w:pPr>
                              <w:spacing w:line="240" w:lineRule="auto"/>
                              <w:jc w:val="center"/>
                              <w:rPr>
                                <w:rFonts w:ascii="方正准圆简体" w:eastAsia="方正准圆简体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proofErr w:type="gramStart"/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kern w:val="0"/>
                                <w:sz w:val="48"/>
                                <w:szCs w:val="48"/>
                              </w:rPr>
                              <w:t>雷驰瑞泰</w:t>
                            </w:r>
                            <w:proofErr w:type="gramEnd"/>
                            <w:r>
                              <w:rPr>
                                <w:rFonts w:ascii="华文楷体" w:eastAsia="华文楷体" w:hAnsi="华文楷体" w:cs="华文楷体" w:hint="eastAsia"/>
                                <w:b/>
                                <w:bCs/>
                                <w:color w:val="FFFFFF" w:themeColor="background1"/>
                                <w:kern w:val="0"/>
                                <w:sz w:val="48"/>
                                <w:szCs w:val="48"/>
                              </w:rPr>
                              <w:t xml:space="preserve">  雷达目标模拟专家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633F1" id="_x0000_s1027" type="#_x0000_t202" style="position:absolute;left:0;text-align:left;margin-left:-14.35pt;margin-top:87.25pt;width:441.45pt;height:135.3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" filled="f" stroked="f">
                <v:textbox>
                  <w:txbxContent>
                    <w:p w14:paraId="3BC827CE" w14:textId="77777777" w:rsidR="005A22A5" w:rsidRDefault="005A22A5">
                      <w:pPr>
                        <w:spacing w:line="240" w:lineRule="auto"/>
                        <w:jc w:val="center"/>
                        <w:rPr>
                          <w:rFonts w:ascii="方正准圆简体" w:eastAsia="方正准圆简体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华文楷体" w:eastAsia="华文楷体" w:hAnsi="华文楷体" w:cs="华文楷体" w:hint="eastAsia"/>
                          <w:b/>
                          <w:bCs/>
                          <w:color w:val="FFFFFF" w:themeColor="background1"/>
                          <w:kern w:val="0"/>
                          <w:sz w:val="48"/>
                          <w:szCs w:val="48"/>
                        </w:rPr>
                        <w:t>雷驰瑞泰  雷达目标模拟专家</w:t>
                      </w:r>
                    </w:p>
                  </w:txbxContent>
                </v:textbox>
              </v:shape>
            </w:pict>
          </mc:Fallback>
        </mc:AlternateContent>
      </w:r>
    </w:p>
    <w:sectPr w:rsidR="00ED35CC">
      <w:headerReference w:type="default" r:id="rId56"/>
      <w:footerReference w:type="default" r:id="rId5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CF25F0" w14:textId="77777777" w:rsidR="005A22A5" w:rsidRDefault="005A22A5">
      <w:pPr>
        <w:spacing w:line="240" w:lineRule="auto"/>
      </w:pPr>
      <w:r>
        <w:separator/>
      </w:r>
    </w:p>
  </w:endnote>
  <w:endnote w:type="continuationSeparator" w:id="0">
    <w:p w14:paraId="5CAD2B35" w14:textId="77777777" w:rsidR="005A22A5" w:rsidRDefault="005A22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270198E8-01B4-4503-A149-7E454ED259E7}"/>
    <w:embedBold r:id="rId2" w:subsetted="1" w:fontKey="{ED02337A-BD79-4152-9400-D19648DA4A2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51862B7-203B-497C-A226-15140B6E9648}"/>
    <w:embedBold r:id="rId4" w:fontKey="{500E3B60-8D19-48E8-9A27-76C76547C9A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6E1BDED5-9FF7-4DD3-9658-AF4839EE24F0}"/>
    <w:embedBold r:id="rId6" w:fontKey="{9DBD39C8-6C1E-4166-82D5-32051082C74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Bold r:id="rId7" w:fontKey="{087E1F77-57F1-4CE8-9AE3-A5E7EC5F209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仿宋_GB2312">
    <w:altName w:val="仿宋"/>
    <w:charset w:val="86"/>
    <w:family w:val="modern"/>
    <w:pitch w:val="default"/>
    <w:sig w:usb0="00000000" w:usb1="00000000" w:usb2="0000000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65212ED4-4D20-42D6-8BC9-ACCE415344C9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9" w:subsetted="1" w:fontKey="{9D42DB36-D926-45FE-9238-F41E36FB4FDD}"/>
  </w:font>
  <w:font w:name="方正准圆简体">
    <w:altName w:val="宋体"/>
    <w:charset w:val="86"/>
    <w:family w:val="auto"/>
    <w:pitch w:val="default"/>
    <w:sig w:usb0="00000000" w:usb1="00000000" w:usb2="0000000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10" w:subsetted="1" w:fontKey="{51C8F580-418C-4E9B-AD8A-D89ADC672D56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70B0EFB-E05D-4386-AEA7-1752BEFBF413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0C432D" w14:textId="77777777" w:rsidR="005A22A5" w:rsidRDefault="005A22A5">
    <w:pPr>
      <w:pStyle w:val="af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2395533" wp14:editId="2C866D1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1" name="文本框 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01ADEE" w14:textId="77777777" w:rsidR="005A22A5" w:rsidRDefault="005A22A5">
                          <w:pPr>
                            <w:pStyle w:val="af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lang w:val="zh-CN"/>
                            </w:rPr>
                            <w:t>2</w:t>
                          </w:r>
                          <w:r>
                            <w:rPr>
                              <w:lang w:val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395533" id="_x0000_t202" coordsize="21600,21600" o:spt="202" path="m,l,21600r21600,l21600,xe">
              <v:stroke joinstyle="miter"/>
              <v:path gradientshapeok="t" o:connecttype="rect"/>
            </v:shapetype>
            <v:shape id="文本框 61" o:spid="_x0000_s1028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0001ADEE" w14:textId="77777777" w:rsidR="005A22A5" w:rsidRDefault="005A22A5">
                    <w:pPr>
                      <w:pStyle w:val="af"/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lang w:val="zh-CN"/>
                      </w:rPr>
                      <w:t>2</w:t>
                    </w:r>
                    <w:r>
                      <w:rPr>
                        <w:lang w:val="zh-C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noProof/>
      </w:rPr>
      <w:drawing>
        <wp:anchor distT="152400" distB="152400" distL="152400" distR="152400" simplePos="0" relativeHeight="251659264" behindDoc="0" locked="0" layoutInCell="1" allowOverlap="1" wp14:anchorId="3C137327" wp14:editId="513585AB">
          <wp:simplePos x="0" y="0"/>
          <wp:positionH relativeFrom="margin">
            <wp:posOffset>0</wp:posOffset>
          </wp:positionH>
          <wp:positionV relativeFrom="line">
            <wp:posOffset>-129540</wp:posOffset>
          </wp:positionV>
          <wp:extent cx="5252720" cy="52705"/>
          <wp:effectExtent l="0" t="0" r="0" b="0"/>
          <wp:wrapThrough wrapText="bothSides">
            <wp:wrapPolygon edited="0">
              <wp:start x="0" y="0"/>
              <wp:lineTo x="0" y="21616"/>
              <wp:lineTo x="21621" y="21616"/>
              <wp:lineTo x="21621" y="0"/>
              <wp:lineTo x="0" y="0"/>
            </wp:wrapPolygon>
          </wp:wrapThrough>
          <wp:docPr id="21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officeArt object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52484" cy="52705"/>
                  </a:xfrm>
                  <a:prstGeom prst="rect">
                    <a:avLst/>
                  </a:prstGeom>
                  <a:ln w="12700" cap="flat">
                    <a:noFill/>
                    <a:miter lim="400000"/>
                    <a:headEnd/>
                    <a:tailEnd/>
                  </a:ln>
                  <a:effectLst/>
                </pic:spPr>
              </pic:pic>
            </a:graphicData>
          </a:graphic>
        </wp:anchor>
      </w:drawing>
    </w:r>
  </w:p>
  <w:p w14:paraId="157A12DB" w14:textId="77777777" w:rsidR="005A22A5" w:rsidRDefault="005A22A5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FDF05C" w14:textId="434DA1DE" w:rsidR="005A22A5" w:rsidRDefault="005A22A5">
    <w:pPr>
      <w:pStyle w:val="af"/>
    </w:pPr>
    <w:r>
      <w:rPr>
        <w:noProof/>
      </w:rPr>
      <w:drawing>
        <wp:anchor distT="152400" distB="152400" distL="152400" distR="152400" simplePos="0" relativeHeight="251660288" behindDoc="0" locked="0" layoutInCell="1" allowOverlap="1" wp14:anchorId="221A14B1" wp14:editId="14479DF7">
          <wp:simplePos x="0" y="0"/>
          <wp:positionH relativeFrom="margin">
            <wp:posOffset>0</wp:posOffset>
          </wp:positionH>
          <wp:positionV relativeFrom="line">
            <wp:posOffset>-129540</wp:posOffset>
          </wp:positionV>
          <wp:extent cx="5252720" cy="52705"/>
          <wp:effectExtent l="0" t="0" r="0" b="0"/>
          <wp:wrapTopAndBottom/>
          <wp:docPr id="153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3" name="officeArt object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52484" cy="52705"/>
                  </a:xfrm>
                  <a:prstGeom prst="rect">
                    <a:avLst/>
                  </a:prstGeom>
                  <a:ln w="12700" cap="flat">
                    <a:noFill/>
                    <a:miter lim="400000"/>
                    <a:headEnd/>
                    <a:tailEnd/>
                  </a:ln>
                  <a:effectLst/>
                </pic:spPr>
              </pic:pic>
            </a:graphicData>
          </a:graphic>
        </wp:anchor>
      </w:drawing>
    </w:r>
  </w:p>
  <w:p w14:paraId="11FAE3E6" w14:textId="77777777" w:rsidR="005A22A5" w:rsidRDefault="005A22A5">
    <w:pPr>
      <w:pStyle w:val="af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CC9714" w14:textId="07181E43" w:rsidR="005A22A5" w:rsidRDefault="005A22A5" w:rsidP="000A3B8A">
    <w:pPr>
      <w:pStyle w:val="af"/>
      <w:jc w:val="both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128770557"/>
      <w:docPartObj>
        <w:docPartGallery w:val="Page Numbers (Bottom of Page)"/>
        <w:docPartUnique/>
      </w:docPartObj>
    </w:sdtPr>
    <w:sdtEndPr/>
    <w:sdtContent>
      <w:p w14:paraId="6E09DA8B" w14:textId="548713E7" w:rsidR="005A22A5" w:rsidRDefault="005A22A5">
        <w:pPr>
          <w:pStyle w:val="af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97961" w:rsidRPr="00497961">
          <w:rPr>
            <w:noProof/>
            <w:lang w:val="zh-CN"/>
          </w:rPr>
          <w:t>III</w:t>
        </w:r>
        <w:r>
          <w:fldChar w:fldCharType="end"/>
        </w:r>
      </w:p>
    </w:sdtContent>
  </w:sdt>
  <w:p w14:paraId="0D50CC47" w14:textId="77777777" w:rsidR="005A22A5" w:rsidRDefault="005A22A5">
    <w:pPr>
      <w:pStyle w:val="af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89759007"/>
      <w:docPartObj>
        <w:docPartGallery w:val="Page Numbers (Bottom of Page)"/>
        <w:docPartUnique/>
      </w:docPartObj>
    </w:sdtPr>
    <w:sdtEndPr/>
    <w:sdtContent>
      <w:p w14:paraId="611ACBA5" w14:textId="16D6C776" w:rsidR="005A22A5" w:rsidRDefault="005A22A5">
        <w:pPr>
          <w:pStyle w:val="af"/>
        </w:pPr>
        <w:r>
          <w:fldChar w:fldCharType="begin"/>
        </w:r>
        <w:r>
          <w:instrText xml:space="preserve"> PAGE  \* Arabic  \* MERGEFORMAT </w:instrText>
        </w:r>
        <w:r>
          <w:fldChar w:fldCharType="separate"/>
        </w:r>
        <w:r w:rsidR="00497961">
          <w:rPr>
            <w:noProof/>
          </w:rPr>
          <w:t>13</w:t>
        </w:r>
        <w:r>
          <w:fldChar w:fldCharType="end"/>
        </w:r>
      </w:p>
    </w:sdtContent>
  </w:sdt>
  <w:p w14:paraId="2A958D15" w14:textId="5C63AE9C" w:rsidR="005A22A5" w:rsidRDefault="005A22A5" w:rsidP="00B33A30">
    <w:pPr>
      <w:pStyle w:val="af"/>
      <w:jc w:val="both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35D2E" w14:textId="77777777" w:rsidR="005A22A5" w:rsidRDefault="005A22A5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7FCEE9" w14:textId="77777777" w:rsidR="005A22A5" w:rsidRDefault="005A22A5">
      <w:r>
        <w:separator/>
      </w:r>
    </w:p>
  </w:footnote>
  <w:footnote w:type="continuationSeparator" w:id="0">
    <w:p w14:paraId="0EC80BE2" w14:textId="77777777" w:rsidR="005A22A5" w:rsidRDefault="005A22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F8EEEC" w14:textId="77777777" w:rsidR="005A22A5" w:rsidRDefault="00853A3E">
    <w:pPr>
      <w:pStyle w:val="af1"/>
    </w:pPr>
    <w:r>
      <w:pict w14:anchorId="00F5A50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441901" o:spid="_x0000_s2074" type="#_x0000_t136" style="position:absolute;margin-left:0;margin-top:0;width:524.25pt;height:61.65pt;rotation:315;z-index:-251646976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1pt" fitpath="t" string="LCRT confidential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d"/>
      <w:tblW w:w="9690" w:type="dxa"/>
      <w:tblInd w:w="14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110"/>
      <w:gridCol w:w="5580"/>
    </w:tblGrid>
    <w:tr w:rsidR="005A22A5" w14:paraId="203E1131" w14:textId="77777777">
      <w:trPr>
        <w:trHeight w:val="265"/>
      </w:trPr>
      <w:tc>
        <w:tcPr>
          <w:tcW w:w="4110" w:type="dxa"/>
          <w:vMerge w:val="restart"/>
          <w:vAlign w:val="center"/>
        </w:tcPr>
        <w:p w14:paraId="71790410" w14:textId="77777777" w:rsidR="005A22A5" w:rsidRDefault="005A22A5">
          <w:pPr>
            <w:rPr>
              <w:rFonts w:eastAsiaTheme="minorEastAsia"/>
            </w:rPr>
          </w:pPr>
          <w:r>
            <w:rPr>
              <w:rFonts w:eastAsiaTheme="minorEastAsia" w:hint="eastAsia"/>
              <w:noProof/>
            </w:rPr>
            <w:drawing>
              <wp:inline distT="0" distB="0" distL="114300" distR="114300" wp14:anchorId="294589ED" wp14:editId="6BC9252F">
                <wp:extent cx="1427480" cy="269875"/>
                <wp:effectExtent l="0" t="0" r="7620" b="9525"/>
                <wp:docPr id="35" name="图片 35" descr="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图片 35" descr="07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69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580" w:type="dxa"/>
          <w:vAlign w:val="center"/>
        </w:tcPr>
        <w:p w14:paraId="4A9DBBE5" w14:textId="77777777" w:rsidR="005A22A5" w:rsidRDefault="005A22A5">
          <w:pPr>
            <w:pStyle w:val="af1"/>
            <w:pBdr>
              <w:bottom w:val="none" w:sz="0" w:space="0" w:color="auto"/>
            </w:pBdr>
            <w:jc w:val="right"/>
          </w:pPr>
          <w:r>
            <w:t>RTS8101DC-2G-2T</w:t>
          </w:r>
          <w:r>
            <w:rPr>
              <w:rFonts w:hint="eastAsia"/>
            </w:rPr>
            <w:t>原厂测试报告</w:t>
          </w:r>
        </w:p>
      </w:tc>
    </w:tr>
    <w:tr w:rsidR="005A22A5" w14:paraId="4B2505D4" w14:textId="77777777">
      <w:trPr>
        <w:trHeight w:val="178"/>
      </w:trPr>
      <w:tc>
        <w:tcPr>
          <w:tcW w:w="4110" w:type="dxa"/>
          <w:vMerge/>
          <w:vAlign w:val="center"/>
        </w:tcPr>
        <w:p w14:paraId="082645D8" w14:textId="77777777" w:rsidR="005A22A5" w:rsidRDefault="005A22A5">
          <w:pPr>
            <w:pStyle w:val="af1"/>
            <w:pBdr>
              <w:bottom w:val="none" w:sz="0" w:space="0" w:color="auto"/>
            </w:pBdr>
          </w:pPr>
        </w:p>
      </w:tc>
      <w:tc>
        <w:tcPr>
          <w:tcW w:w="5580" w:type="dxa"/>
          <w:vAlign w:val="center"/>
        </w:tcPr>
        <w:p w14:paraId="3F52160F" w14:textId="77777777" w:rsidR="005A22A5" w:rsidRDefault="005A22A5">
          <w:pPr>
            <w:pStyle w:val="af1"/>
            <w:pBdr>
              <w:bottom w:val="none" w:sz="0" w:space="0" w:color="auto"/>
            </w:pBdr>
            <w:ind w:rightChars="1" w:right="2"/>
            <w:jc w:val="right"/>
          </w:pPr>
          <w:r>
            <w:rPr>
              <w:rFonts w:hint="eastAsia"/>
              <w:sz w:val="15"/>
            </w:rPr>
            <w:t>July</w:t>
          </w:r>
          <w:r>
            <w:rPr>
              <w:sz w:val="15"/>
            </w:rPr>
            <w:t xml:space="preserve"> 202</w:t>
          </w:r>
          <w:r>
            <w:rPr>
              <w:rFonts w:hint="eastAsia"/>
              <w:sz w:val="15"/>
            </w:rPr>
            <w:t>2</w:t>
          </w:r>
        </w:p>
      </w:tc>
    </w:tr>
  </w:tbl>
  <w:p w14:paraId="665D81B0" w14:textId="77777777" w:rsidR="005A22A5" w:rsidRDefault="005A22A5">
    <w:pPr>
      <w:pStyle w:val="af1"/>
      <w:spacing w:line="240" w:lineRule="auto"/>
      <w:rPr>
        <w:sz w:val="2"/>
        <w:szCs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05F776" w14:textId="77777777" w:rsidR="005A22A5" w:rsidRDefault="005A22A5">
    <w:pPr>
      <w:pStyle w:val="af1"/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327D060" wp14:editId="2971A1B5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9372C7B" w14:textId="732036A6" w:rsidR="005A22A5" w:rsidRDefault="005A22A5">
                          <w:pPr>
                            <w:pStyle w:val="af1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 w:rsidR="00497961">
                            <w:rPr>
                              <w:noProof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27D060" id="_x0000_t202" coordsize="21600,21600" o:spt="202" path="m,l,21600r21600,l21600,xe">
              <v:stroke joinstyle="miter"/>
              <v:path gradientshapeok="t" o:connecttype="rect"/>
            </v:shapetype>
            <v:shape id="文本框 33" o:spid="_x0000_s1029" type="#_x0000_t202" style="position:absolute;margin-left:0;margin-top:0;width:2in;height:2in;z-index:25166438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" filled="f" stroked="f" strokeweight=".5pt">
              <v:textbox style="mso-fit-shape-to-text:t" inset="0,0,0,0">
                <w:txbxContent>
                  <w:p w14:paraId="59372C7B" w14:textId="732036A6" w:rsidR="005A22A5" w:rsidRDefault="005A22A5">
                    <w:pPr>
                      <w:pStyle w:val="af1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 w:rsidR="00497961">
                      <w:rPr>
                        <w:noProof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d"/>
      <w:tblW w:w="9606" w:type="dxa"/>
      <w:tblInd w:w="1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16"/>
      <w:gridCol w:w="4490"/>
    </w:tblGrid>
    <w:tr w:rsidR="005A22A5" w14:paraId="078683DD" w14:textId="77777777">
      <w:trPr>
        <w:trHeight w:val="265"/>
      </w:trPr>
      <w:tc>
        <w:tcPr>
          <w:tcW w:w="5116" w:type="dxa"/>
          <w:vMerge w:val="restart"/>
          <w:vAlign w:val="center"/>
        </w:tcPr>
        <w:p w14:paraId="4902A8B5" w14:textId="77777777" w:rsidR="005A22A5" w:rsidRDefault="005A22A5">
          <w:pPr>
            <w:rPr>
              <w:rFonts w:eastAsiaTheme="minorEastAsia"/>
            </w:rPr>
          </w:pPr>
          <w:r>
            <w:rPr>
              <w:rFonts w:eastAsiaTheme="minorEastAsia" w:hint="eastAsia"/>
              <w:noProof/>
            </w:rPr>
            <w:drawing>
              <wp:inline distT="0" distB="0" distL="114300" distR="114300" wp14:anchorId="6AC918A4" wp14:editId="3FC34BA2">
                <wp:extent cx="1427480" cy="269875"/>
                <wp:effectExtent l="0" t="0" r="7620" b="9525"/>
                <wp:docPr id="28" name="图片 28" descr="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图片 28" descr="07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69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90" w:type="dxa"/>
          <w:vAlign w:val="center"/>
        </w:tcPr>
        <w:p w14:paraId="060EF981" w14:textId="77777777" w:rsidR="005A22A5" w:rsidRDefault="005A22A5">
          <w:pPr>
            <w:pStyle w:val="af1"/>
            <w:pBdr>
              <w:bottom w:val="none" w:sz="0" w:space="0" w:color="auto"/>
            </w:pBdr>
            <w:jc w:val="right"/>
          </w:pPr>
          <w:r>
            <w:t>RTS8101DC-2G-2T</w:t>
          </w:r>
          <w:r>
            <w:rPr>
              <w:rFonts w:hint="eastAsia"/>
            </w:rPr>
            <w:t>原厂测试报告</w:t>
          </w:r>
        </w:p>
      </w:tc>
    </w:tr>
    <w:tr w:rsidR="005A22A5" w14:paraId="0F5DE7F1" w14:textId="77777777">
      <w:trPr>
        <w:trHeight w:val="230"/>
      </w:trPr>
      <w:tc>
        <w:tcPr>
          <w:tcW w:w="5116" w:type="dxa"/>
          <w:vMerge/>
          <w:vAlign w:val="center"/>
        </w:tcPr>
        <w:p w14:paraId="4E7D5907" w14:textId="77777777" w:rsidR="005A22A5" w:rsidRDefault="005A22A5">
          <w:pPr>
            <w:pStyle w:val="af1"/>
            <w:pBdr>
              <w:bottom w:val="none" w:sz="0" w:space="0" w:color="auto"/>
            </w:pBdr>
          </w:pPr>
        </w:p>
      </w:tc>
      <w:tc>
        <w:tcPr>
          <w:tcW w:w="4490" w:type="dxa"/>
          <w:vAlign w:val="center"/>
        </w:tcPr>
        <w:p w14:paraId="39CD2DAC" w14:textId="77777777" w:rsidR="005A22A5" w:rsidRDefault="005A22A5">
          <w:pPr>
            <w:pStyle w:val="af1"/>
            <w:pBdr>
              <w:bottom w:val="none" w:sz="0" w:space="0" w:color="auto"/>
            </w:pBdr>
            <w:ind w:rightChars="1" w:right="2"/>
            <w:jc w:val="right"/>
          </w:pPr>
          <w:r>
            <w:rPr>
              <w:rFonts w:hint="eastAsia"/>
              <w:sz w:val="15"/>
            </w:rPr>
            <w:t>July</w:t>
          </w:r>
          <w:r>
            <w:rPr>
              <w:sz w:val="15"/>
            </w:rPr>
            <w:t xml:space="preserve"> 202</w:t>
          </w:r>
          <w:r>
            <w:rPr>
              <w:rFonts w:hint="eastAsia"/>
              <w:sz w:val="15"/>
            </w:rPr>
            <w:t>2</w:t>
          </w:r>
        </w:p>
      </w:tc>
    </w:tr>
  </w:tbl>
  <w:p w14:paraId="2097D4D4" w14:textId="77777777" w:rsidR="005A22A5" w:rsidRDefault="005A22A5">
    <w:pPr>
      <w:pStyle w:val="af1"/>
      <w:tabs>
        <w:tab w:val="left" w:pos="9600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E78D64" w14:textId="77777777" w:rsidR="005A22A5" w:rsidRDefault="00853A3E">
    <w:pPr>
      <w:pStyle w:val="Charf0"/>
      <w:ind w:firstLine="560"/>
      <w:rPr>
        <w:rFonts w:hint="eastAsia"/>
      </w:rPr>
    </w:pPr>
    <w:r>
      <w:rPr>
        <w:rFonts w:hint="eastAsia"/>
      </w:rPr>
      <w:pict w14:anchorId="0D55DD8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441900" o:spid="_x0000_s2073" type="#_x0000_t136" style="position:absolute;left:0;text-align:left;margin-left:0;margin-top:0;width:524.25pt;height:61.65pt;rotation:315;z-index:-251648000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1pt" fitpath="t" string="LCRT confidential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C1D184" w14:textId="77777777" w:rsidR="005A22A5" w:rsidRDefault="005A22A5">
    <w:pPr>
      <w:pStyle w:val="af1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d"/>
      <w:tblW w:w="9195" w:type="dxa"/>
      <w:tblInd w:w="12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50"/>
      <w:gridCol w:w="4845"/>
    </w:tblGrid>
    <w:tr w:rsidR="005A22A5" w14:paraId="59F41D9A" w14:textId="77777777">
      <w:trPr>
        <w:trHeight w:val="265"/>
      </w:trPr>
      <w:tc>
        <w:tcPr>
          <w:tcW w:w="4350" w:type="dxa"/>
          <w:vMerge w:val="restart"/>
          <w:vAlign w:val="center"/>
        </w:tcPr>
        <w:p w14:paraId="632BFEFC" w14:textId="77777777" w:rsidR="005A22A5" w:rsidRDefault="005A22A5">
          <w:pPr>
            <w:rPr>
              <w:rFonts w:eastAsiaTheme="minorEastAsia"/>
            </w:rPr>
          </w:pPr>
          <w:r>
            <w:rPr>
              <w:rFonts w:eastAsiaTheme="minorEastAsia" w:hint="eastAsia"/>
              <w:noProof/>
            </w:rPr>
            <w:drawing>
              <wp:inline distT="0" distB="0" distL="114300" distR="114300" wp14:anchorId="03CB4285" wp14:editId="27C39700">
                <wp:extent cx="1427480" cy="269875"/>
                <wp:effectExtent l="0" t="0" r="7620" b="9525"/>
                <wp:docPr id="1584497110" name="图片 1584497110" descr="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" name="图片 150" descr="07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69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845" w:type="dxa"/>
          <w:vAlign w:val="center"/>
        </w:tcPr>
        <w:p w14:paraId="29E1E3FD" w14:textId="43DB49C4" w:rsidR="005A22A5" w:rsidRDefault="005A22A5">
          <w:pPr>
            <w:pStyle w:val="af1"/>
            <w:pBdr>
              <w:bottom w:val="none" w:sz="0" w:space="0" w:color="auto"/>
            </w:pBdr>
            <w:jc w:val="right"/>
          </w:pPr>
        </w:p>
      </w:tc>
    </w:tr>
    <w:tr w:rsidR="005A22A5" w14:paraId="4F228279" w14:textId="77777777">
      <w:trPr>
        <w:trHeight w:val="178"/>
      </w:trPr>
      <w:tc>
        <w:tcPr>
          <w:tcW w:w="4350" w:type="dxa"/>
          <w:vMerge/>
          <w:vAlign w:val="center"/>
        </w:tcPr>
        <w:p w14:paraId="05207BBC" w14:textId="77777777" w:rsidR="005A22A5" w:rsidRDefault="005A22A5">
          <w:pPr>
            <w:pStyle w:val="af1"/>
            <w:pBdr>
              <w:bottom w:val="none" w:sz="0" w:space="0" w:color="auto"/>
            </w:pBdr>
          </w:pPr>
        </w:p>
      </w:tc>
      <w:tc>
        <w:tcPr>
          <w:tcW w:w="4845" w:type="dxa"/>
          <w:vAlign w:val="center"/>
        </w:tcPr>
        <w:p w14:paraId="4A378628" w14:textId="16F4480C" w:rsidR="005A22A5" w:rsidRDefault="005A22A5">
          <w:pPr>
            <w:pStyle w:val="af1"/>
            <w:pBdr>
              <w:bottom w:val="none" w:sz="0" w:space="0" w:color="auto"/>
            </w:pBdr>
            <w:ind w:rightChars="1" w:right="2"/>
            <w:jc w:val="right"/>
          </w:pPr>
        </w:p>
      </w:tc>
    </w:tr>
  </w:tbl>
  <w:p w14:paraId="79F442E8" w14:textId="77777777" w:rsidR="005A22A5" w:rsidRDefault="005A22A5">
    <w:pPr>
      <w:pStyle w:val="af1"/>
      <w:spacing w:line="240" w:lineRule="auto"/>
      <w:rPr>
        <w:rFonts w:ascii="等线" w:eastAsia="等线" w:hAnsi="等线" w:cs="等线" w:hint="eastAsia"/>
        <w:sz w:val="6"/>
        <w:szCs w:val="6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A0C8FC" w14:textId="77777777" w:rsidR="005A22A5" w:rsidRDefault="005A22A5">
    <w:pPr>
      <w:pStyle w:val="af1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12F1B6" w14:textId="77777777" w:rsidR="005A22A5" w:rsidRDefault="005A22A5">
    <w:pPr>
      <w:pStyle w:val="af1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fd"/>
      <w:tblW w:w="8908" w:type="dxa"/>
      <w:tblInd w:w="-43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50"/>
      <w:gridCol w:w="4558"/>
    </w:tblGrid>
    <w:tr w:rsidR="005A22A5" w14:paraId="3889705E" w14:textId="77777777">
      <w:trPr>
        <w:trHeight w:val="265"/>
      </w:trPr>
      <w:tc>
        <w:tcPr>
          <w:tcW w:w="4350" w:type="dxa"/>
          <w:vMerge w:val="restart"/>
          <w:tcBorders>
            <w:tl2br w:val="nil"/>
            <w:tr2bl w:val="nil"/>
          </w:tcBorders>
          <w:vAlign w:val="center"/>
        </w:tcPr>
        <w:p w14:paraId="2D2E3B91" w14:textId="77777777" w:rsidR="005A22A5" w:rsidRDefault="005A22A5">
          <w:pPr>
            <w:rPr>
              <w:rFonts w:eastAsiaTheme="minorEastAsia"/>
            </w:rPr>
          </w:pPr>
          <w:r>
            <w:rPr>
              <w:rFonts w:eastAsiaTheme="minorEastAsia" w:hint="eastAsia"/>
              <w:noProof/>
            </w:rPr>
            <w:drawing>
              <wp:inline distT="0" distB="0" distL="114300" distR="114300" wp14:anchorId="158494B3" wp14:editId="1A494543">
                <wp:extent cx="1427480" cy="269875"/>
                <wp:effectExtent l="0" t="0" r="7620" b="9525"/>
                <wp:docPr id="151" name="图片 151" descr="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" name="图片 151" descr="07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27480" cy="269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558" w:type="dxa"/>
          <w:tcBorders>
            <w:tl2br w:val="nil"/>
            <w:tr2bl w:val="nil"/>
          </w:tcBorders>
          <w:vAlign w:val="center"/>
        </w:tcPr>
        <w:p w14:paraId="61B003AA" w14:textId="1BC190AE" w:rsidR="005A22A5" w:rsidRDefault="005A22A5">
          <w:pPr>
            <w:pStyle w:val="af1"/>
            <w:pBdr>
              <w:bottom w:val="none" w:sz="0" w:space="0" w:color="auto"/>
            </w:pBdr>
            <w:jc w:val="right"/>
          </w:pPr>
        </w:p>
      </w:tc>
    </w:tr>
    <w:tr w:rsidR="005A22A5" w14:paraId="5232F833" w14:textId="77777777">
      <w:trPr>
        <w:trHeight w:val="178"/>
      </w:trPr>
      <w:tc>
        <w:tcPr>
          <w:tcW w:w="4350" w:type="dxa"/>
          <w:vMerge/>
          <w:tcBorders>
            <w:tl2br w:val="nil"/>
            <w:tr2bl w:val="nil"/>
          </w:tcBorders>
          <w:vAlign w:val="center"/>
        </w:tcPr>
        <w:p w14:paraId="0BA8974D" w14:textId="77777777" w:rsidR="005A22A5" w:rsidRDefault="005A22A5">
          <w:pPr>
            <w:pStyle w:val="af1"/>
            <w:pBdr>
              <w:bottom w:val="none" w:sz="0" w:space="0" w:color="auto"/>
            </w:pBdr>
          </w:pPr>
        </w:p>
      </w:tc>
      <w:tc>
        <w:tcPr>
          <w:tcW w:w="4558" w:type="dxa"/>
          <w:tcBorders>
            <w:tl2br w:val="nil"/>
            <w:tr2bl w:val="nil"/>
          </w:tcBorders>
          <w:vAlign w:val="center"/>
        </w:tcPr>
        <w:p w14:paraId="5DC10D95" w14:textId="6BD819AE" w:rsidR="005A22A5" w:rsidRDefault="005A22A5">
          <w:pPr>
            <w:pStyle w:val="af1"/>
            <w:pBdr>
              <w:bottom w:val="none" w:sz="0" w:space="0" w:color="auto"/>
            </w:pBdr>
            <w:ind w:rightChars="1" w:right="2"/>
            <w:jc w:val="right"/>
          </w:pPr>
        </w:p>
      </w:tc>
    </w:tr>
  </w:tbl>
  <w:p w14:paraId="0868AC06" w14:textId="2A8D1051" w:rsidR="005A22A5" w:rsidRDefault="005A22A5">
    <w:pPr>
      <w:pStyle w:val="af1"/>
      <w:spacing w:line="240" w:lineRule="auto"/>
      <w:rPr>
        <w:rFonts w:ascii="等线" w:eastAsia="等线" w:hAnsi="等线" w:cs="等线" w:hint="eastAsia"/>
        <w:sz w:val="6"/>
        <w:szCs w:val="6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8A0514" w14:textId="77777777" w:rsidR="005A22A5" w:rsidRDefault="005A22A5">
    <w:pPr>
      <w:pStyle w:val="af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1E06FD2"/>
    <w:multiLevelType w:val="singleLevel"/>
    <w:tmpl w:val="81E06FD2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82DB8CD7"/>
    <w:multiLevelType w:val="singleLevel"/>
    <w:tmpl w:val="82DB8CD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84C8CF19"/>
    <w:multiLevelType w:val="singleLevel"/>
    <w:tmpl w:val="84C8CF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8A0C0DB8"/>
    <w:multiLevelType w:val="singleLevel"/>
    <w:tmpl w:val="8A0C0DB8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90AD1AB9"/>
    <w:multiLevelType w:val="singleLevel"/>
    <w:tmpl w:val="90AD1AB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95C56C1E"/>
    <w:multiLevelType w:val="singleLevel"/>
    <w:tmpl w:val="95C56C1E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 w15:restartNumberingAfterBreak="0">
    <w:nsid w:val="A03FBE40"/>
    <w:multiLevelType w:val="singleLevel"/>
    <w:tmpl w:val="F71C8FA4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7" w15:restartNumberingAfterBreak="0">
    <w:nsid w:val="BA453AB5"/>
    <w:multiLevelType w:val="singleLevel"/>
    <w:tmpl w:val="BA453AB5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 w15:restartNumberingAfterBreak="0">
    <w:nsid w:val="C86918B8"/>
    <w:multiLevelType w:val="singleLevel"/>
    <w:tmpl w:val="C86918B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 w15:restartNumberingAfterBreak="0">
    <w:nsid w:val="D8678DAC"/>
    <w:multiLevelType w:val="singleLevel"/>
    <w:tmpl w:val="D8678DAC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" w15:restartNumberingAfterBreak="0">
    <w:nsid w:val="DE67281B"/>
    <w:multiLevelType w:val="singleLevel"/>
    <w:tmpl w:val="DE67281B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 w15:restartNumberingAfterBreak="0">
    <w:nsid w:val="E25DB014"/>
    <w:multiLevelType w:val="singleLevel"/>
    <w:tmpl w:val="E25DB01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 w15:restartNumberingAfterBreak="0">
    <w:nsid w:val="F0413519"/>
    <w:multiLevelType w:val="singleLevel"/>
    <w:tmpl w:val="F041351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 w15:restartNumberingAfterBreak="0">
    <w:nsid w:val="05E6DC60"/>
    <w:multiLevelType w:val="singleLevel"/>
    <w:tmpl w:val="05E6DC6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 w15:restartNumberingAfterBreak="0">
    <w:nsid w:val="0BBC2C3A"/>
    <w:multiLevelType w:val="singleLevel"/>
    <w:tmpl w:val="0BBC2C3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 w15:restartNumberingAfterBreak="0">
    <w:nsid w:val="109A2A60"/>
    <w:multiLevelType w:val="singleLevel"/>
    <w:tmpl w:val="420086E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</w:abstractNum>
  <w:abstractNum w:abstractNumId="16" w15:restartNumberingAfterBreak="0">
    <w:nsid w:val="1EC22E4B"/>
    <w:multiLevelType w:val="singleLevel"/>
    <w:tmpl w:val="05E6DC6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7" w15:restartNumberingAfterBreak="0">
    <w:nsid w:val="1FE559A0"/>
    <w:multiLevelType w:val="singleLevel"/>
    <w:tmpl w:val="1FE559A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8" w15:restartNumberingAfterBreak="0">
    <w:nsid w:val="26394BB0"/>
    <w:multiLevelType w:val="singleLevel"/>
    <w:tmpl w:val="26394BB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 w15:restartNumberingAfterBreak="0">
    <w:nsid w:val="30826ED9"/>
    <w:multiLevelType w:val="singleLevel"/>
    <w:tmpl w:val="30826ED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 w15:restartNumberingAfterBreak="0">
    <w:nsid w:val="311C57BD"/>
    <w:multiLevelType w:val="singleLevel"/>
    <w:tmpl w:val="311C57BD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1" w15:restartNumberingAfterBreak="0">
    <w:nsid w:val="3438DDF8"/>
    <w:multiLevelType w:val="singleLevel"/>
    <w:tmpl w:val="3438DDF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 w15:restartNumberingAfterBreak="0">
    <w:nsid w:val="3E847480"/>
    <w:multiLevelType w:val="singleLevel"/>
    <w:tmpl w:val="3E847480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 w15:restartNumberingAfterBreak="0">
    <w:nsid w:val="46230FDE"/>
    <w:multiLevelType w:val="singleLevel"/>
    <w:tmpl w:val="46230FDE"/>
    <w:lvl w:ilvl="0">
      <w:start w:val="1"/>
      <w:numFmt w:val="decimal"/>
      <w:suff w:val="nothing"/>
      <w:lvlText w:val="%1."/>
      <w:lvlJc w:val="left"/>
    </w:lvl>
  </w:abstractNum>
  <w:abstractNum w:abstractNumId="24" w15:restartNumberingAfterBreak="0">
    <w:nsid w:val="5292431C"/>
    <w:multiLevelType w:val="singleLevel"/>
    <w:tmpl w:val="7472BAC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5" w15:restartNumberingAfterBreak="0">
    <w:nsid w:val="540A4A4C"/>
    <w:multiLevelType w:val="singleLevel"/>
    <w:tmpl w:val="7472BAC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6" w15:restartNumberingAfterBreak="0">
    <w:nsid w:val="54EE15A5"/>
    <w:multiLevelType w:val="singleLevel"/>
    <w:tmpl w:val="54EE15A5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 w15:restartNumberingAfterBreak="0">
    <w:nsid w:val="58ED505F"/>
    <w:multiLevelType w:val="singleLevel"/>
    <w:tmpl w:val="33EA1FA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8" w15:restartNumberingAfterBreak="0">
    <w:nsid w:val="58F62520"/>
    <w:multiLevelType w:val="singleLevel"/>
    <w:tmpl w:val="F71C8FA4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29" w15:restartNumberingAfterBreak="0">
    <w:nsid w:val="5958804A"/>
    <w:multiLevelType w:val="singleLevel"/>
    <w:tmpl w:val="5958804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 w15:restartNumberingAfterBreak="0">
    <w:nsid w:val="5A0BDE20"/>
    <w:multiLevelType w:val="singleLevel"/>
    <w:tmpl w:val="5A0BDE2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 w15:restartNumberingAfterBreak="0">
    <w:nsid w:val="5AA25148"/>
    <w:multiLevelType w:val="hybridMultilevel"/>
    <w:tmpl w:val="6A746CD6"/>
    <w:lvl w:ilvl="0" w:tplc="48100686">
      <w:start w:val="1"/>
      <w:numFmt w:val="decimal"/>
      <w:suff w:val="space"/>
      <w:lvlText w:val="%1."/>
      <w:lvlJc w:val="left"/>
      <w:pPr>
        <w:ind w:left="0" w:firstLine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2" w15:restartNumberingAfterBreak="0">
    <w:nsid w:val="62843527"/>
    <w:multiLevelType w:val="singleLevel"/>
    <w:tmpl w:val="4426E9AA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3" w15:restartNumberingAfterBreak="0">
    <w:nsid w:val="65E55312"/>
    <w:multiLevelType w:val="singleLevel"/>
    <w:tmpl w:val="4B10FFCA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4" w15:restartNumberingAfterBreak="0">
    <w:nsid w:val="6B277816"/>
    <w:multiLevelType w:val="singleLevel"/>
    <w:tmpl w:val="33EA1FAC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5" w15:restartNumberingAfterBreak="0">
    <w:nsid w:val="720F4AC9"/>
    <w:multiLevelType w:val="singleLevel"/>
    <w:tmpl w:val="B908F0EA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abstractNum w:abstractNumId="36" w15:restartNumberingAfterBreak="0">
    <w:nsid w:val="763938D9"/>
    <w:multiLevelType w:val="multilevel"/>
    <w:tmpl w:val="763938D9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777350FA"/>
    <w:multiLevelType w:val="singleLevel"/>
    <w:tmpl w:val="4B10FFCA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default"/>
      </w:rPr>
    </w:lvl>
  </w:abstractNum>
  <w:num w:numId="1" w16cid:durableId="413747032">
    <w:abstractNumId w:val="36"/>
  </w:num>
  <w:num w:numId="2" w16cid:durableId="1091783312">
    <w:abstractNumId w:val="12"/>
  </w:num>
  <w:num w:numId="3" w16cid:durableId="570622484">
    <w:abstractNumId w:val="1"/>
  </w:num>
  <w:num w:numId="4" w16cid:durableId="577254488">
    <w:abstractNumId w:val="26"/>
  </w:num>
  <w:num w:numId="5" w16cid:durableId="2006861983">
    <w:abstractNumId w:val="22"/>
  </w:num>
  <w:num w:numId="6" w16cid:durableId="1100683247">
    <w:abstractNumId w:val="35"/>
  </w:num>
  <w:num w:numId="7" w16cid:durableId="1041133285">
    <w:abstractNumId w:val="14"/>
  </w:num>
  <w:num w:numId="8" w16cid:durableId="1219320227">
    <w:abstractNumId w:val="2"/>
  </w:num>
  <w:num w:numId="9" w16cid:durableId="632372958">
    <w:abstractNumId w:val="9"/>
  </w:num>
  <w:num w:numId="10" w16cid:durableId="1723824203">
    <w:abstractNumId w:val="5"/>
  </w:num>
  <w:num w:numId="11" w16cid:durableId="412514533">
    <w:abstractNumId w:val="29"/>
  </w:num>
  <w:num w:numId="12" w16cid:durableId="1325082827">
    <w:abstractNumId w:val="19"/>
  </w:num>
  <w:num w:numId="13" w16cid:durableId="678042193">
    <w:abstractNumId w:val="8"/>
  </w:num>
  <w:num w:numId="14" w16cid:durableId="172499188">
    <w:abstractNumId w:val="7"/>
  </w:num>
  <w:num w:numId="15" w16cid:durableId="2036299267">
    <w:abstractNumId w:val="6"/>
  </w:num>
  <w:num w:numId="16" w16cid:durableId="1775245114">
    <w:abstractNumId w:val="30"/>
  </w:num>
  <w:num w:numId="17" w16cid:durableId="974024041">
    <w:abstractNumId w:val="11"/>
  </w:num>
  <w:num w:numId="18" w16cid:durableId="438764901">
    <w:abstractNumId w:val="17"/>
  </w:num>
  <w:num w:numId="19" w16cid:durableId="1715276591">
    <w:abstractNumId w:val="13"/>
  </w:num>
  <w:num w:numId="20" w16cid:durableId="2109766694">
    <w:abstractNumId w:val="24"/>
  </w:num>
  <w:num w:numId="21" w16cid:durableId="1213925677">
    <w:abstractNumId w:val="0"/>
  </w:num>
  <w:num w:numId="22" w16cid:durableId="321663993">
    <w:abstractNumId w:val="18"/>
  </w:num>
  <w:num w:numId="23" w16cid:durableId="1390228689">
    <w:abstractNumId w:val="15"/>
  </w:num>
  <w:num w:numId="24" w16cid:durableId="853495325">
    <w:abstractNumId w:val="3"/>
  </w:num>
  <w:num w:numId="25" w16cid:durableId="66802924">
    <w:abstractNumId w:val="21"/>
  </w:num>
  <w:num w:numId="26" w16cid:durableId="1400324446">
    <w:abstractNumId w:val="4"/>
  </w:num>
  <w:num w:numId="27" w16cid:durableId="176847955">
    <w:abstractNumId w:val="10"/>
  </w:num>
  <w:num w:numId="28" w16cid:durableId="1199659821">
    <w:abstractNumId w:val="23"/>
  </w:num>
  <w:num w:numId="29" w16cid:durableId="376784533">
    <w:abstractNumId w:val="20"/>
  </w:num>
  <w:num w:numId="30" w16cid:durableId="1478261857">
    <w:abstractNumId w:val="28"/>
  </w:num>
  <w:num w:numId="31" w16cid:durableId="790512874">
    <w:abstractNumId w:val="37"/>
  </w:num>
  <w:num w:numId="32" w16cid:durableId="144517971">
    <w:abstractNumId w:val="34"/>
  </w:num>
  <w:num w:numId="33" w16cid:durableId="1545019393">
    <w:abstractNumId w:val="25"/>
  </w:num>
  <w:num w:numId="34" w16cid:durableId="580069183">
    <w:abstractNumId w:val="33"/>
  </w:num>
  <w:num w:numId="35" w16cid:durableId="2129083516">
    <w:abstractNumId w:val="27"/>
  </w:num>
  <w:num w:numId="36" w16cid:durableId="907878949">
    <w:abstractNumId w:val="31"/>
  </w:num>
  <w:num w:numId="37" w16cid:durableId="1834175270">
    <w:abstractNumId w:val="32"/>
  </w:num>
  <w:num w:numId="38" w16cid:durableId="1323123894">
    <w:abstractNumId w:val="1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bordersDoNotSurroundHeader/>
  <w:bordersDoNotSurroundFooter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75" fillcolor="white">
      <v:fill color="white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WE4Zjg5MWMyNjM5M2E1NWMxNDYyMDY0OGEzMTI2ZTUifQ=="/>
  </w:docVars>
  <w:rsids>
    <w:rsidRoot w:val="00E21837"/>
    <w:rsid w:val="0000006C"/>
    <w:rsid w:val="00000559"/>
    <w:rsid w:val="00000DDA"/>
    <w:rsid w:val="00001C79"/>
    <w:rsid w:val="00002728"/>
    <w:rsid w:val="00003468"/>
    <w:rsid w:val="00003BD2"/>
    <w:rsid w:val="0000418F"/>
    <w:rsid w:val="00004770"/>
    <w:rsid w:val="00004BDC"/>
    <w:rsid w:val="00005875"/>
    <w:rsid w:val="00006889"/>
    <w:rsid w:val="00006908"/>
    <w:rsid w:val="00006E60"/>
    <w:rsid w:val="000070E1"/>
    <w:rsid w:val="00007445"/>
    <w:rsid w:val="000074C4"/>
    <w:rsid w:val="00007E90"/>
    <w:rsid w:val="00007FC2"/>
    <w:rsid w:val="00010800"/>
    <w:rsid w:val="00010909"/>
    <w:rsid w:val="00010C56"/>
    <w:rsid w:val="000125C5"/>
    <w:rsid w:val="00014064"/>
    <w:rsid w:val="0001410E"/>
    <w:rsid w:val="00014220"/>
    <w:rsid w:val="000142FB"/>
    <w:rsid w:val="00014BAD"/>
    <w:rsid w:val="00014D72"/>
    <w:rsid w:val="0001504E"/>
    <w:rsid w:val="00015158"/>
    <w:rsid w:val="00015D34"/>
    <w:rsid w:val="00021067"/>
    <w:rsid w:val="00021519"/>
    <w:rsid w:val="00021DE1"/>
    <w:rsid w:val="00021F2D"/>
    <w:rsid w:val="0002244C"/>
    <w:rsid w:val="000229F9"/>
    <w:rsid w:val="000236D2"/>
    <w:rsid w:val="00023A69"/>
    <w:rsid w:val="00023C0F"/>
    <w:rsid w:val="00023CAB"/>
    <w:rsid w:val="00024DFA"/>
    <w:rsid w:val="00025E6B"/>
    <w:rsid w:val="00026472"/>
    <w:rsid w:val="00026643"/>
    <w:rsid w:val="00027486"/>
    <w:rsid w:val="00027ED1"/>
    <w:rsid w:val="0003030B"/>
    <w:rsid w:val="00030605"/>
    <w:rsid w:val="0003142B"/>
    <w:rsid w:val="0003182B"/>
    <w:rsid w:val="00032277"/>
    <w:rsid w:val="000324FF"/>
    <w:rsid w:val="00032506"/>
    <w:rsid w:val="00032516"/>
    <w:rsid w:val="0003252E"/>
    <w:rsid w:val="000328EF"/>
    <w:rsid w:val="000338A7"/>
    <w:rsid w:val="00037F33"/>
    <w:rsid w:val="000415F0"/>
    <w:rsid w:val="00042DCE"/>
    <w:rsid w:val="00042E0C"/>
    <w:rsid w:val="00043542"/>
    <w:rsid w:val="0004364C"/>
    <w:rsid w:val="000445B8"/>
    <w:rsid w:val="000445BC"/>
    <w:rsid w:val="00044CF8"/>
    <w:rsid w:val="00046856"/>
    <w:rsid w:val="00046BCF"/>
    <w:rsid w:val="000473E5"/>
    <w:rsid w:val="00047B82"/>
    <w:rsid w:val="00047CEE"/>
    <w:rsid w:val="00050575"/>
    <w:rsid w:val="00050F22"/>
    <w:rsid w:val="0005116D"/>
    <w:rsid w:val="0005122A"/>
    <w:rsid w:val="00051254"/>
    <w:rsid w:val="000517B3"/>
    <w:rsid w:val="00051B43"/>
    <w:rsid w:val="00052029"/>
    <w:rsid w:val="00052622"/>
    <w:rsid w:val="00053604"/>
    <w:rsid w:val="00053784"/>
    <w:rsid w:val="00053A73"/>
    <w:rsid w:val="00053FA8"/>
    <w:rsid w:val="00054BDC"/>
    <w:rsid w:val="00054DA7"/>
    <w:rsid w:val="00055291"/>
    <w:rsid w:val="00055441"/>
    <w:rsid w:val="00055B49"/>
    <w:rsid w:val="00056E3C"/>
    <w:rsid w:val="00057141"/>
    <w:rsid w:val="00057AEB"/>
    <w:rsid w:val="00057F0F"/>
    <w:rsid w:val="00060420"/>
    <w:rsid w:val="0006181C"/>
    <w:rsid w:val="000619E0"/>
    <w:rsid w:val="000630DB"/>
    <w:rsid w:val="0006385E"/>
    <w:rsid w:val="00063DFE"/>
    <w:rsid w:val="00064852"/>
    <w:rsid w:val="00066045"/>
    <w:rsid w:val="00066995"/>
    <w:rsid w:val="0006737F"/>
    <w:rsid w:val="00067897"/>
    <w:rsid w:val="00071BE0"/>
    <w:rsid w:val="000728F5"/>
    <w:rsid w:val="00072DA1"/>
    <w:rsid w:val="00072F8A"/>
    <w:rsid w:val="00072FD6"/>
    <w:rsid w:val="00074724"/>
    <w:rsid w:val="00075033"/>
    <w:rsid w:val="0007533C"/>
    <w:rsid w:val="00075485"/>
    <w:rsid w:val="00075B79"/>
    <w:rsid w:val="00075BE2"/>
    <w:rsid w:val="00076349"/>
    <w:rsid w:val="000764FE"/>
    <w:rsid w:val="000770DF"/>
    <w:rsid w:val="00077A98"/>
    <w:rsid w:val="00077E52"/>
    <w:rsid w:val="000802AC"/>
    <w:rsid w:val="00080659"/>
    <w:rsid w:val="000810AD"/>
    <w:rsid w:val="00081C23"/>
    <w:rsid w:val="00081EF2"/>
    <w:rsid w:val="00081FE9"/>
    <w:rsid w:val="00082350"/>
    <w:rsid w:val="00082DD5"/>
    <w:rsid w:val="00083A50"/>
    <w:rsid w:val="00083C2C"/>
    <w:rsid w:val="0008582C"/>
    <w:rsid w:val="00086797"/>
    <w:rsid w:val="0008709F"/>
    <w:rsid w:val="000873C3"/>
    <w:rsid w:val="0008765F"/>
    <w:rsid w:val="00090EEC"/>
    <w:rsid w:val="000921E5"/>
    <w:rsid w:val="0009230F"/>
    <w:rsid w:val="00092580"/>
    <w:rsid w:val="00092A5C"/>
    <w:rsid w:val="00092CBC"/>
    <w:rsid w:val="0009342A"/>
    <w:rsid w:val="00094A33"/>
    <w:rsid w:val="00094AA5"/>
    <w:rsid w:val="00095251"/>
    <w:rsid w:val="000963BD"/>
    <w:rsid w:val="0009641D"/>
    <w:rsid w:val="00096C12"/>
    <w:rsid w:val="000A036D"/>
    <w:rsid w:val="000A0C4B"/>
    <w:rsid w:val="000A1425"/>
    <w:rsid w:val="000A33F9"/>
    <w:rsid w:val="000A378D"/>
    <w:rsid w:val="000A3B8A"/>
    <w:rsid w:val="000A4903"/>
    <w:rsid w:val="000A58F8"/>
    <w:rsid w:val="000A60DF"/>
    <w:rsid w:val="000A65F1"/>
    <w:rsid w:val="000A6A44"/>
    <w:rsid w:val="000A6EE8"/>
    <w:rsid w:val="000A73D7"/>
    <w:rsid w:val="000B052E"/>
    <w:rsid w:val="000B0E1E"/>
    <w:rsid w:val="000B15DA"/>
    <w:rsid w:val="000B1958"/>
    <w:rsid w:val="000B2108"/>
    <w:rsid w:val="000B2512"/>
    <w:rsid w:val="000B2D0C"/>
    <w:rsid w:val="000B2FEB"/>
    <w:rsid w:val="000B3358"/>
    <w:rsid w:val="000B39CF"/>
    <w:rsid w:val="000B4610"/>
    <w:rsid w:val="000B490D"/>
    <w:rsid w:val="000B4C66"/>
    <w:rsid w:val="000B4F95"/>
    <w:rsid w:val="000B5069"/>
    <w:rsid w:val="000B6847"/>
    <w:rsid w:val="000C030A"/>
    <w:rsid w:val="000C08D8"/>
    <w:rsid w:val="000C1A48"/>
    <w:rsid w:val="000C1B47"/>
    <w:rsid w:val="000C1F26"/>
    <w:rsid w:val="000C1FE7"/>
    <w:rsid w:val="000C2B9C"/>
    <w:rsid w:val="000C32A8"/>
    <w:rsid w:val="000C33F3"/>
    <w:rsid w:val="000C41C9"/>
    <w:rsid w:val="000C4414"/>
    <w:rsid w:val="000C4AA5"/>
    <w:rsid w:val="000C4D40"/>
    <w:rsid w:val="000C5067"/>
    <w:rsid w:val="000C5F87"/>
    <w:rsid w:val="000C6AEC"/>
    <w:rsid w:val="000C6E4A"/>
    <w:rsid w:val="000D09E5"/>
    <w:rsid w:val="000D229B"/>
    <w:rsid w:val="000D347D"/>
    <w:rsid w:val="000D3860"/>
    <w:rsid w:val="000D3F98"/>
    <w:rsid w:val="000D3FF7"/>
    <w:rsid w:val="000D41C9"/>
    <w:rsid w:val="000D442B"/>
    <w:rsid w:val="000D4487"/>
    <w:rsid w:val="000D6811"/>
    <w:rsid w:val="000D6C86"/>
    <w:rsid w:val="000D7D68"/>
    <w:rsid w:val="000D7DBA"/>
    <w:rsid w:val="000D7E31"/>
    <w:rsid w:val="000E0A5A"/>
    <w:rsid w:val="000E0EB4"/>
    <w:rsid w:val="000E14CC"/>
    <w:rsid w:val="000E155E"/>
    <w:rsid w:val="000E1813"/>
    <w:rsid w:val="000E1888"/>
    <w:rsid w:val="000E1BAF"/>
    <w:rsid w:val="000E1C21"/>
    <w:rsid w:val="000E2949"/>
    <w:rsid w:val="000E31DA"/>
    <w:rsid w:val="000E3AA2"/>
    <w:rsid w:val="000E431C"/>
    <w:rsid w:val="000E4D7E"/>
    <w:rsid w:val="000E5018"/>
    <w:rsid w:val="000E5FC5"/>
    <w:rsid w:val="000E6AB3"/>
    <w:rsid w:val="000E6EDC"/>
    <w:rsid w:val="000E78A8"/>
    <w:rsid w:val="000E79A5"/>
    <w:rsid w:val="000E7E39"/>
    <w:rsid w:val="000E7EFF"/>
    <w:rsid w:val="000E7FCA"/>
    <w:rsid w:val="000F045D"/>
    <w:rsid w:val="000F166D"/>
    <w:rsid w:val="000F1A31"/>
    <w:rsid w:val="000F1AF5"/>
    <w:rsid w:val="000F1B33"/>
    <w:rsid w:val="000F216F"/>
    <w:rsid w:val="000F248B"/>
    <w:rsid w:val="000F2FCF"/>
    <w:rsid w:val="000F3166"/>
    <w:rsid w:val="000F322D"/>
    <w:rsid w:val="000F327D"/>
    <w:rsid w:val="000F45E8"/>
    <w:rsid w:val="000F4C2D"/>
    <w:rsid w:val="000F4CE4"/>
    <w:rsid w:val="000F4CF0"/>
    <w:rsid w:val="000F61C7"/>
    <w:rsid w:val="000F67BE"/>
    <w:rsid w:val="000F6B96"/>
    <w:rsid w:val="000F6D0A"/>
    <w:rsid w:val="000F71A9"/>
    <w:rsid w:val="000F7336"/>
    <w:rsid w:val="000F79E3"/>
    <w:rsid w:val="001009DA"/>
    <w:rsid w:val="00100C28"/>
    <w:rsid w:val="00100EDA"/>
    <w:rsid w:val="00100F11"/>
    <w:rsid w:val="00100F4D"/>
    <w:rsid w:val="00101217"/>
    <w:rsid w:val="00101723"/>
    <w:rsid w:val="0010330C"/>
    <w:rsid w:val="00103B15"/>
    <w:rsid w:val="00103D68"/>
    <w:rsid w:val="00104470"/>
    <w:rsid w:val="00105D94"/>
    <w:rsid w:val="0010613C"/>
    <w:rsid w:val="001063C9"/>
    <w:rsid w:val="00106EA3"/>
    <w:rsid w:val="00106F46"/>
    <w:rsid w:val="00107C7E"/>
    <w:rsid w:val="00107D4E"/>
    <w:rsid w:val="0011002C"/>
    <w:rsid w:val="00110715"/>
    <w:rsid w:val="00111B08"/>
    <w:rsid w:val="00111D5A"/>
    <w:rsid w:val="001121F9"/>
    <w:rsid w:val="00113E74"/>
    <w:rsid w:val="00113EFC"/>
    <w:rsid w:val="00115695"/>
    <w:rsid w:val="00117099"/>
    <w:rsid w:val="001171F7"/>
    <w:rsid w:val="00120024"/>
    <w:rsid w:val="00122D13"/>
    <w:rsid w:val="00124D9E"/>
    <w:rsid w:val="0012731E"/>
    <w:rsid w:val="00127438"/>
    <w:rsid w:val="00127484"/>
    <w:rsid w:val="001274A8"/>
    <w:rsid w:val="00127AB1"/>
    <w:rsid w:val="00127B57"/>
    <w:rsid w:val="00130B80"/>
    <w:rsid w:val="00130CD8"/>
    <w:rsid w:val="001316F0"/>
    <w:rsid w:val="001319EB"/>
    <w:rsid w:val="00132CE3"/>
    <w:rsid w:val="00132FD9"/>
    <w:rsid w:val="001336AA"/>
    <w:rsid w:val="00133F11"/>
    <w:rsid w:val="0013480B"/>
    <w:rsid w:val="00136334"/>
    <w:rsid w:val="00136CDD"/>
    <w:rsid w:val="00136E05"/>
    <w:rsid w:val="001370B4"/>
    <w:rsid w:val="001411A6"/>
    <w:rsid w:val="00141AB3"/>
    <w:rsid w:val="00141D88"/>
    <w:rsid w:val="00141E76"/>
    <w:rsid w:val="00142E6C"/>
    <w:rsid w:val="00143A68"/>
    <w:rsid w:val="00143B3B"/>
    <w:rsid w:val="00143CB9"/>
    <w:rsid w:val="00143CC3"/>
    <w:rsid w:val="00144431"/>
    <w:rsid w:val="00144B7F"/>
    <w:rsid w:val="00144C55"/>
    <w:rsid w:val="00145422"/>
    <w:rsid w:val="00146DF4"/>
    <w:rsid w:val="00146E2D"/>
    <w:rsid w:val="00147053"/>
    <w:rsid w:val="001470B1"/>
    <w:rsid w:val="00147431"/>
    <w:rsid w:val="001504A5"/>
    <w:rsid w:val="00150A94"/>
    <w:rsid w:val="0015116A"/>
    <w:rsid w:val="00151F4F"/>
    <w:rsid w:val="0015288F"/>
    <w:rsid w:val="00152901"/>
    <w:rsid w:val="00152F9D"/>
    <w:rsid w:val="00153088"/>
    <w:rsid w:val="0015313F"/>
    <w:rsid w:val="00153D11"/>
    <w:rsid w:val="00153F62"/>
    <w:rsid w:val="00154819"/>
    <w:rsid w:val="001569C1"/>
    <w:rsid w:val="00157059"/>
    <w:rsid w:val="0015712F"/>
    <w:rsid w:val="00157658"/>
    <w:rsid w:val="001577CA"/>
    <w:rsid w:val="00160D2F"/>
    <w:rsid w:val="00160D31"/>
    <w:rsid w:val="00161B75"/>
    <w:rsid w:val="00162537"/>
    <w:rsid w:val="00162601"/>
    <w:rsid w:val="0016270C"/>
    <w:rsid w:val="00162C94"/>
    <w:rsid w:val="00162E83"/>
    <w:rsid w:val="00162F16"/>
    <w:rsid w:val="00163B9D"/>
    <w:rsid w:val="001643FA"/>
    <w:rsid w:val="00164468"/>
    <w:rsid w:val="00164640"/>
    <w:rsid w:val="00164C71"/>
    <w:rsid w:val="00164ED8"/>
    <w:rsid w:val="00165A56"/>
    <w:rsid w:val="00165A58"/>
    <w:rsid w:val="00166C2E"/>
    <w:rsid w:val="00166F51"/>
    <w:rsid w:val="0017067B"/>
    <w:rsid w:val="00170714"/>
    <w:rsid w:val="00171C7B"/>
    <w:rsid w:val="00172205"/>
    <w:rsid w:val="00172B3A"/>
    <w:rsid w:val="00173468"/>
    <w:rsid w:val="00174033"/>
    <w:rsid w:val="001743C8"/>
    <w:rsid w:val="001749B5"/>
    <w:rsid w:val="0017541E"/>
    <w:rsid w:val="00175CC0"/>
    <w:rsid w:val="001765DF"/>
    <w:rsid w:val="0017669D"/>
    <w:rsid w:val="00177021"/>
    <w:rsid w:val="00177AB2"/>
    <w:rsid w:val="00180705"/>
    <w:rsid w:val="001807D0"/>
    <w:rsid w:val="0018138F"/>
    <w:rsid w:val="00181D67"/>
    <w:rsid w:val="00183BBE"/>
    <w:rsid w:val="00184EC5"/>
    <w:rsid w:val="001850B2"/>
    <w:rsid w:val="00185150"/>
    <w:rsid w:val="00185516"/>
    <w:rsid w:val="00185DAC"/>
    <w:rsid w:val="00190521"/>
    <w:rsid w:val="00190C55"/>
    <w:rsid w:val="00190EDD"/>
    <w:rsid w:val="00191149"/>
    <w:rsid w:val="001917D5"/>
    <w:rsid w:val="00191979"/>
    <w:rsid w:val="00191B48"/>
    <w:rsid w:val="00191EB2"/>
    <w:rsid w:val="00192B9E"/>
    <w:rsid w:val="00193247"/>
    <w:rsid w:val="001945EE"/>
    <w:rsid w:val="00195196"/>
    <w:rsid w:val="00195C8D"/>
    <w:rsid w:val="00195CCC"/>
    <w:rsid w:val="001960D6"/>
    <w:rsid w:val="0019610D"/>
    <w:rsid w:val="00196506"/>
    <w:rsid w:val="001966E7"/>
    <w:rsid w:val="0019672E"/>
    <w:rsid w:val="001973E8"/>
    <w:rsid w:val="001976C3"/>
    <w:rsid w:val="001A0322"/>
    <w:rsid w:val="001A0B23"/>
    <w:rsid w:val="001A1D67"/>
    <w:rsid w:val="001A2707"/>
    <w:rsid w:val="001A2999"/>
    <w:rsid w:val="001A2A9F"/>
    <w:rsid w:val="001A364F"/>
    <w:rsid w:val="001A4C6D"/>
    <w:rsid w:val="001A5310"/>
    <w:rsid w:val="001A5F4D"/>
    <w:rsid w:val="001A6038"/>
    <w:rsid w:val="001A634A"/>
    <w:rsid w:val="001A6491"/>
    <w:rsid w:val="001A64C7"/>
    <w:rsid w:val="001A735E"/>
    <w:rsid w:val="001A746D"/>
    <w:rsid w:val="001A7493"/>
    <w:rsid w:val="001A7F0A"/>
    <w:rsid w:val="001B0132"/>
    <w:rsid w:val="001B0284"/>
    <w:rsid w:val="001B0371"/>
    <w:rsid w:val="001B042C"/>
    <w:rsid w:val="001B04F3"/>
    <w:rsid w:val="001B55F1"/>
    <w:rsid w:val="001B786C"/>
    <w:rsid w:val="001B7F90"/>
    <w:rsid w:val="001C14CE"/>
    <w:rsid w:val="001C196B"/>
    <w:rsid w:val="001C278F"/>
    <w:rsid w:val="001C308A"/>
    <w:rsid w:val="001C325C"/>
    <w:rsid w:val="001C3CF5"/>
    <w:rsid w:val="001C3F9A"/>
    <w:rsid w:val="001C4707"/>
    <w:rsid w:val="001C5FF1"/>
    <w:rsid w:val="001C6383"/>
    <w:rsid w:val="001C6D47"/>
    <w:rsid w:val="001C78B5"/>
    <w:rsid w:val="001D0B88"/>
    <w:rsid w:val="001D0CB6"/>
    <w:rsid w:val="001D1E59"/>
    <w:rsid w:val="001D1EEA"/>
    <w:rsid w:val="001D211A"/>
    <w:rsid w:val="001D2219"/>
    <w:rsid w:val="001D2995"/>
    <w:rsid w:val="001D2EF2"/>
    <w:rsid w:val="001D3197"/>
    <w:rsid w:val="001D388D"/>
    <w:rsid w:val="001D3F2B"/>
    <w:rsid w:val="001D49CB"/>
    <w:rsid w:val="001D5262"/>
    <w:rsid w:val="001D540B"/>
    <w:rsid w:val="001D6238"/>
    <w:rsid w:val="001D6B28"/>
    <w:rsid w:val="001D6C97"/>
    <w:rsid w:val="001D7F16"/>
    <w:rsid w:val="001E01C6"/>
    <w:rsid w:val="001E0C48"/>
    <w:rsid w:val="001E1B63"/>
    <w:rsid w:val="001E1E55"/>
    <w:rsid w:val="001E2714"/>
    <w:rsid w:val="001E2980"/>
    <w:rsid w:val="001E2A61"/>
    <w:rsid w:val="001E3363"/>
    <w:rsid w:val="001E357E"/>
    <w:rsid w:val="001E39FE"/>
    <w:rsid w:val="001E4A9B"/>
    <w:rsid w:val="001E4BB4"/>
    <w:rsid w:val="001E5AAD"/>
    <w:rsid w:val="001E61CE"/>
    <w:rsid w:val="001E641B"/>
    <w:rsid w:val="001E72C3"/>
    <w:rsid w:val="001F01F3"/>
    <w:rsid w:val="001F0FEF"/>
    <w:rsid w:val="001F1607"/>
    <w:rsid w:val="001F16CC"/>
    <w:rsid w:val="001F1B94"/>
    <w:rsid w:val="001F1E60"/>
    <w:rsid w:val="001F2BE3"/>
    <w:rsid w:val="001F2CB0"/>
    <w:rsid w:val="001F2E85"/>
    <w:rsid w:val="001F3004"/>
    <w:rsid w:val="001F3026"/>
    <w:rsid w:val="001F311F"/>
    <w:rsid w:val="001F3349"/>
    <w:rsid w:val="001F33BC"/>
    <w:rsid w:val="001F41A3"/>
    <w:rsid w:val="001F56D7"/>
    <w:rsid w:val="001F58F0"/>
    <w:rsid w:val="001F6E7D"/>
    <w:rsid w:val="001F7136"/>
    <w:rsid w:val="001F7424"/>
    <w:rsid w:val="00200D03"/>
    <w:rsid w:val="00201148"/>
    <w:rsid w:val="002026EE"/>
    <w:rsid w:val="00202C64"/>
    <w:rsid w:val="002034C6"/>
    <w:rsid w:val="00203766"/>
    <w:rsid w:val="00203A63"/>
    <w:rsid w:val="00203BA9"/>
    <w:rsid w:val="00204E47"/>
    <w:rsid w:val="00205838"/>
    <w:rsid w:val="0020625C"/>
    <w:rsid w:val="00206511"/>
    <w:rsid w:val="00207D6B"/>
    <w:rsid w:val="002101AA"/>
    <w:rsid w:val="00210F5C"/>
    <w:rsid w:val="0021149D"/>
    <w:rsid w:val="0021161B"/>
    <w:rsid w:val="002119E5"/>
    <w:rsid w:val="00212207"/>
    <w:rsid w:val="00212404"/>
    <w:rsid w:val="00212BA9"/>
    <w:rsid w:val="002139C4"/>
    <w:rsid w:val="00214622"/>
    <w:rsid w:val="00214AFF"/>
    <w:rsid w:val="00214C51"/>
    <w:rsid w:val="002153B1"/>
    <w:rsid w:val="00217256"/>
    <w:rsid w:val="00217E57"/>
    <w:rsid w:val="0022082D"/>
    <w:rsid w:val="00221BF6"/>
    <w:rsid w:val="00222649"/>
    <w:rsid w:val="00222F51"/>
    <w:rsid w:val="0022306C"/>
    <w:rsid w:val="00223FE8"/>
    <w:rsid w:val="00224D6A"/>
    <w:rsid w:val="0022641A"/>
    <w:rsid w:val="002272D3"/>
    <w:rsid w:val="00230A30"/>
    <w:rsid w:val="00230BFD"/>
    <w:rsid w:val="00231063"/>
    <w:rsid w:val="00231AB8"/>
    <w:rsid w:val="00233A69"/>
    <w:rsid w:val="00233E2F"/>
    <w:rsid w:val="002342DA"/>
    <w:rsid w:val="00234332"/>
    <w:rsid w:val="002350A1"/>
    <w:rsid w:val="00235827"/>
    <w:rsid w:val="002359DA"/>
    <w:rsid w:val="00235A6F"/>
    <w:rsid w:val="00237120"/>
    <w:rsid w:val="002375C0"/>
    <w:rsid w:val="00237E03"/>
    <w:rsid w:val="0024025A"/>
    <w:rsid w:val="00240B5C"/>
    <w:rsid w:val="00240D1E"/>
    <w:rsid w:val="00241550"/>
    <w:rsid w:val="00241637"/>
    <w:rsid w:val="00242B36"/>
    <w:rsid w:val="00242B8C"/>
    <w:rsid w:val="0024317A"/>
    <w:rsid w:val="0024341B"/>
    <w:rsid w:val="002434BD"/>
    <w:rsid w:val="00244343"/>
    <w:rsid w:val="0024470B"/>
    <w:rsid w:val="00244784"/>
    <w:rsid w:val="0024484D"/>
    <w:rsid w:val="00244D58"/>
    <w:rsid w:val="0024514F"/>
    <w:rsid w:val="0024526A"/>
    <w:rsid w:val="0024570D"/>
    <w:rsid w:val="00245921"/>
    <w:rsid w:val="002459F6"/>
    <w:rsid w:val="00245E10"/>
    <w:rsid w:val="00246113"/>
    <w:rsid w:val="0024664E"/>
    <w:rsid w:val="00247D9A"/>
    <w:rsid w:val="00250275"/>
    <w:rsid w:val="00250478"/>
    <w:rsid w:val="00250A97"/>
    <w:rsid w:val="00250D02"/>
    <w:rsid w:val="00250F93"/>
    <w:rsid w:val="00251501"/>
    <w:rsid w:val="002516F4"/>
    <w:rsid w:val="0025316E"/>
    <w:rsid w:val="00254064"/>
    <w:rsid w:val="0025426F"/>
    <w:rsid w:val="00255224"/>
    <w:rsid w:val="00255453"/>
    <w:rsid w:val="0025566F"/>
    <w:rsid w:val="002556B6"/>
    <w:rsid w:val="0025578E"/>
    <w:rsid w:val="002558FB"/>
    <w:rsid w:val="0025718B"/>
    <w:rsid w:val="0025767A"/>
    <w:rsid w:val="002578AC"/>
    <w:rsid w:val="00257CDA"/>
    <w:rsid w:val="002601F1"/>
    <w:rsid w:val="0026057E"/>
    <w:rsid w:val="00260B47"/>
    <w:rsid w:val="00260CAC"/>
    <w:rsid w:val="00260DD9"/>
    <w:rsid w:val="00260E08"/>
    <w:rsid w:val="00262F03"/>
    <w:rsid w:val="00264037"/>
    <w:rsid w:val="0026466B"/>
    <w:rsid w:val="00264F50"/>
    <w:rsid w:val="00265CE7"/>
    <w:rsid w:val="002661D0"/>
    <w:rsid w:val="00266E7C"/>
    <w:rsid w:val="00267D4E"/>
    <w:rsid w:val="00267E14"/>
    <w:rsid w:val="002705C9"/>
    <w:rsid w:val="00270F38"/>
    <w:rsid w:val="0027162B"/>
    <w:rsid w:val="00271688"/>
    <w:rsid w:val="00272827"/>
    <w:rsid w:val="00272F77"/>
    <w:rsid w:val="002737CC"/>
    <w:rsid w:val="00273BFB"/>
    <w:rsid w:val="00274073"/>
    <w:rsid w:val="0027469E"/>
    <w:rsid w:val="00274BDA"/>
    <w:rsid w:val="00274DA7"/>
    <w:rsid w:val="00276152"/>
    <w:rsid w:val="002765E3"/>
    <w:rsid w:val="00276C43"/>
    <w:rsid w:val="00277369"/>
    <w:rsid w:val="00280116"/>
    <w:rsid w:val="002814E0"/>
    <w:rsid w:val="00281EAC"/>
    <w:rsid w:val="002827E8"/>
    <w:rsid w:val="00282EDB"/>
    <w:rsid w:val="002834C5"/>
    <w:rsid w:val="0028355B"/>
    <w:rsid w:val="00283FD5"/>
    <w:rsid w:val="002843E5"/>
    <w:rsid w:val="00284B8E"/>
    <w:rsid w:val="0028528A"/>
    <w:rsid w:val="00285459"/>
    <w:rsid w:val="00285689"/>
    <w:rsid w:val="00285BA9"/>
    <w:rsid w:val="002860C5"/>
    <w:rsid w:val="00286789"/>
    <w:rsid w:val="00286B25"/>
    <w:rsid w:val="00286DF0"/>
    <w:rsid w:val="002874A3"/>
    <w:rsid w:val="00287BC0"/>
    <w:rsid w:val="00287C37"/>
    <w:rsid w:val="00290018"/>
    <w:rsid w:val="0029157C"/>
    <w:rsid w:val="00291A70"/>
    <w:rsid w:val="00292792"/>
    <w:rsid w:val="00292B86"/>
    <w:rsid w:val="00292CD2"/>
    <w:rsid w:val="00293083"/>
    <w:rsid w:val="002932ED"/>
    <w:rsid w:val="00294517"/>
    <w:rsid w:val="002949A5"/>
    <w:rsid w:val="0029538A"/>
    <w:rsid w:val="002953D3"/>
    <w:rsid w:val="00295781"/>
    <w:rsid w:val="00296C24"/>
    <w:rsid w:val="002974EE"/>
    <w:rsid w:val="002A0402"/>
    <w:rsid w:val="002A17AA"/>
    <w:rsid w:val="002A1CED"/>
    <w:rsid w:val="002A1D3B"/>
    <w:rsid w:val="002A2616"/>
    <w:rsid w:val="002A2876"/>
    <w:rsid w:val="002A47AE"/>
    <w:rsid w:val="002A51EE"/>
    <w:rsid w:val="002A52B3"/>
    <w:rsid w:val="002A5B42"/>
    <w:rsid w:val="002A6288"/>
    <w:rsid w:val="002A6A53"/>
    <w:rsid w:val="002A6EFA"/>
    <w:rsid w:val="002B0CAC"/>
    <w:rsid w:val="002B277C"/>
    <w:rsid w:val="002B2A19"/>
    <w:rsid w:val="002B2E9B"/>
    <w:rsid w:val="002B36B6"/>
    <w:rsid w:val="002B3ADD"/>
    <w:rsid w:val="002B3DB1"/>
    <w:rsid w:val="002B3E8A"/>
    <w:rsid w:val="002B3FC7"/>
    <w:rsid w:val="002B3FFD"/>
    <w:rsid w:val="002B41C1"/>
    <w:rsid w:val="002B5A7C"/>
    <w:rsid w:val="002B688F"/>
    <w:rsid w:val="002B6E95"/>
    <w:rsid w:val="002B742F"/>
    <w:rsid w:val="002B7482"/>
    <w:rsid w:val="002B7AD5"/>
    <w:rsid w:val="002B7B82"/>
    <w:rsid w:val="002B7D58"/>
    <w:rsid w:val="002C0426"/>
    <w:rsid w:val="002C0DD0"/>
    <w:rsid w:val="002C37E9"/>
    <w:rsid w:val="002C413B"/>
    <w:rsid w:val="002C4B7E"/>
    <w:rsid w:val="002C5CED"/>
    <w:rsid w:val="002C5D42"/>
    <w:rsid w:val="002C5EA0"/>
    <w:rsid w:val="002C6498"/>
    <w:rsid w:val="002C65DD"/>
    <w:rsid w:val="002C6DB3"/>
    <w:rsid w:val="002C7694"/>
    <w:rsid w:val="002C7E69"/>
    <w:rsid w:val="002C7EAE"/>
    <w:rsid w:val="002C7ED3"/>
    <w:rsid w:val="002C7F65"/>
    <w:rsid w:val="002D1896"/>
    <w:rsid w:val="002D1B79"/>
    <w:rsid w:val="002D2792"/>
    <w:rsid w:val="002D35A1"/>
    <w:rsid w:val="002D3638"/>
    <w:rsid w:val="002D5A92"/>
    <w:rsid w:val="002D5FCF"/>
    <w:rsid w:val="002D6479"/>
    <w:rsid w:val="002D73CF"/>
    <w:rsid w:val="002D7D27"/>
    <w:rsid w:val="002E02AD"/>
    <w:rsid w:val="002E0EEE"/>
    <w:rsid w:val="002E15D0"/>
    <w:rsid w:val="002E2233"/>
    <w:rsid w:val="002E2997"/>
    <w:rsid w:val="002E2BA8"/>
    <w:rsid w:val="002E2D02"/>
    <w:rsid w:val="002E304C"/>
    <w:rsid w:val="002E482F"/>
    <w:rsid w:val="002E4E7F"/>
    <w:rsid w:val="002E4ED4"/>
    <w:rsid w:val="002E55EC"/>
    <w:rsid w:val="002E56D6"/>
    <w:rsid w:val="002E5735"/>
    <w:rsid w:val="002E5CF6"/>
    <w:rsid w:val="002E5DFB"/>
    <w:rsid w:val="002E66CC"/>
    <w:rsid w:val="002E735A"/>
    <w:rsid w:val="002F0656"/>
    <w:rsid w:val="002F0BA0"/>
    <w:rsid w:val="002F1396"/>
    <w:rsid w:val="002F1D82"/>
    <w:rsid w:val="002F271A"/>
    <w:rsid w:val="002F36F6"/>
    <w:rsid w:val="002F3878"/>
    <w:rsid w:val="002F47B1"/>
    <w:rsid w:val="002F54E3"/>
    <w:rsid w:val="002F5FC2"/>
    <w:rsid w:val="002F6ACE"/>
    <w:rsid w:val="00300490"/>
    <w:rsid w:val="003011AC"/>
    <w:rsid w:val="00301AAF"/>
    <w:rsid w:val="0030211A"/>
    <w:rsid w:val="00302483"/>
    <w:rsid w:val="00303192"/>
    <w:rsid w:val="0030349D"/>
    <w:rsid w:val="00304333"/>
    <w:rsid w:val="0030457F"/>
    <w:rsid w:val="0030491A"/>
    <w:rsid w:val="00304BBF"/>
    <w:rsid w:val="00304D29"/>
    <w:rsid w:val="00305041"/>
    <w:rsid w:val="003055F7"/>
    <w:rsid w:val="00305E16"/>
    <w:rsid w:val="0030634D"/>
    <w:rsid w:val="00306DBC"/>
    <w:rsid w:val="00310697"/>
    <w:rsid w:val="00310EB4"/>
    <w:rsid w:val="00311037"/>
    <w:rsid w:val="00312026"/>
    <w:rsid w:val="003137BA"/>
    <w:rsid w:val="00314489"/>
    <w:rsid w:val="003147B6"/>
    <w:rsid w:val="003148B8"/>
    <w:rsid w:val="00314CBF"/>
    <w:rsid w:val="00314F74"/>
    <w:rsid w:val="00315450"/>
    <w:rsid w:val="0031653A"/>
    <w:rsid w:val="00316B94"/>
    <w:rsid w:val="003170DD"/>
    <w:rsid w:val="00317428"/>
    <w:rsid w:val="003200D3"/>
    <w:rsid w:val="0032063F"/>
    <w:rsid w:val="00321CCC"/>
    <w:rsid w:val="00321FBF"/>
    <w:rsid w:val="00324971"/>
    <w:rsid w:val="00325185"/>
    <w:rsid w:val="00325BC0"/>
    <w:rsid w:val="00326FCA"/>
    <w:rsid w:val="003273E1"/>
    <w:rsid w:val="00327CAB"/>
    <w:rsid w:val="003304B3"/>
    <w:rsid w:val="00330DEC"/>
    <w:rsid w:val="003312BD"/>
    <w:rsid w:val="003314A3"/>
    <w:rsid w:val="003318AC"/>
    <w:rsid w:val="0033205C"/>
    <w:rsid w:val="00333C1D"/>
    <w:rsid w:val="0033473F"/>
    <w:rsid w:val="00334C5F"/>
    <w:rsid w:val="003350D2"/>
    <w:rsid w:val="0033532B"/>
    <w:rsid w:val="00335F4B"/>
    <w:rsid w:val="00336045"/>
    <w:rsid w:val="00336156"/>
    <w:rsid w:val="003363E2"/>
    <w:rsid w:val="00336AD5"/>
    <w:rsid w:val="00341164"/>
    <w:rsid w:val="00341A5E"/>
    <w:rsid w:val="003425B0"/>
    <w:rsid w:val="003425ED"/>
    <w:rsid w:val="00343D15"/>
    <w:rsid w:val="003442E0"/>
    <w:rsid w:val="003445E1"/>
    <w:rsid w:val="003447AE"/>
    <w:rsid w:val="0034498E"/>
    <w:rsid w:val="00344FD0"/>
    <w:rsid w:val="003455B1"/>
    <w:rsid w:val="00345F04"/>
    <w:rsid w:val="00345F2B"/>
    <w:rsid w:val="00345F60"/>
    <w:rsid w:val="00347587"/>
    <w:rsid w:val="003476BD"/>
    <w:rsid w:val="003477CC"/>
    <w:rsid w:val="003505F7"/>
    <w:rsid w:val="00350CF1"/>
    <w:rsid w:val="00352D3B"/>
    <w:rsid w:val="00352FDD"/>
    <w:rsid w:val="0035342D"/>
    <w:rsid w:val="00354D19"/>
    <w:rsid w:val="003555AF"/>
    <w:rsid w:val="003572EE"/>
    <w:rsid w:val="00357314"/>
    <w:rsid w:val="00360C2B"/>
    <w:rsid w:val="00361B11"/>
    <w:rsid w:val="003628EA"/>
    <w:rsid w:val="0036307E"/>
    <w:rsid w:val="00363ADE"/>
    <w:rsid w:val="00364456"/>
    <w:rsid w:val="003644EB"/>
    <w:rsid w:val="003658C3"/>
    <w:rsid w:val="00366165"/>
    <w:rsid w:val="003661DA"/>
    <w:rsid w:val="00367951"/>
    <w:rsid w:val="00367DB4"/>
    <w:rsid w:val="003701E7"/>
    <w:rsid w:val="00370BD0"/>
    <w:rsid w:val="0037288A"/>
    <w:rsid w:val="00372E8C"/>
    <w:rsid w:val="0037351A"/>
    <w:rsid w:val="00373CD3"/>
    <w:rsid w:val="003745FD"/>
    <w:rsid w:val="00375AB6"/>
    <w:rsid w:val="00375E32"/>
    <w:rsid w:val="00375F6E"/>
    <w:rsid w:val="003765B0"/>
    <w:rsid w:val="0037770E"/>
    <w:rsid w:val="00377A5F"/>
    <w:rsid w:val="0038028F"/>
    <w:rsid w:val="003809EE"/>
    <w:rsid w:val="00380E57"/>
    <w:rsid w:val="003828F4"/>
    <w:rsid w:val="00382CEF"/>
    <w:rsid w:val="0038334E"/>
    <w:rsid w:val="0038335F"/>
    <w:rsid w:val="00383D1B"/>
    <w:rsid w:val="00384898"/>
    <w:rsid w:val="00384C7B"/>
    <w:rsid w:val="00385066"/>
    <w:rsid w:val="003851E5"/>
    <w:rsid w:val="00385DA3"/>
    <w:rsid w:val="00386E44"/>
    <w:rsid w:val="00390BA3"/>
    <w:rsid w:val="00390D23"/>
    <w:rsid w:val="003910E3"/>
    <w:rsid w:val="00391142"/>
    <w:rsid w:val="0039127A"/>
    <w:rsid w:val="0039159A"/>
    <w:rsid w:val="00391AE4"/>
    <w:rsid w:val="00392CD5"/>
    <w:rsid w:val="00392D44"/>
    <w:rsid w:val="003931BC"/>
    <w:rsid w:val="003936D8"/>
    <w:rsid w:val="00393CB4"/>
    <w:rsid w:val="00393E03"/>
    <w:rsid w:val="00394192"/>
    <w:rsid w:val="003944DC"/>
    <w:rsid w:val="00394652"/>
    <w:rsid w:val="003947DE"/>
    <w:rsid w:val="00394ABD"/>
    <w:rsid w:val="00394CB3"/>
    <w:rsid w:val="003954CE"/>
    <w:rsid w:val="00395A30"/>
    <w:rsid w:val="00395BD0"/>
    <w:rsid w:val="00396F1A"/>
    <w:rsid w:val="00397527"/>
    <w:rsid w:val="00397B96"/>
    <w:rsid w:val="003A02EA"/>
    <w:rsid w:val="003A08A6"/>
    <w:rsid w:val="003A11E0"/>
    <w:rsid w:val="003A1D8D"/>
    <w:rsid w:val="003A1FE8"/>
    <w:rsid w:val="003A2274"/>
    <w:rsid w:val="003A271A"/>
    <w:rsid w:val="003A2BD8"/>
    <w:rsid w:val="003A32F3"/>
    <w:rsid w:val="003A3CAA"/>
    <w:rsid w:val="003A3D37"/>
    <w:rsid w:val="003A40E2"/>
    <w:rsid w:val="003A434D"/>
    <w:rsid w:val="003A53F1"/>
    <w:rsid w:val="003A5A14"/>
    <w:rsid w:val="003A6B20"/>
    <w:rsid w:val="003A6F3A"/>
    <w:rsid w:val="003A7187"/>
    <w:rsid w:val="003B00E0"/>
    <w:rsid w:val="003B0967"/>
    <w:rsid w:val="003B0DE0"/>
    <w:rsid w:val="003B0EAB"/>
    <w:rsid w:val="003B159C"/>
    <w:rsid w:val="003B15B7"/>
    <w:rsid w:val="003B16EE"/>
    <w:rsid w:val="003B1C41"/>
    <w:rsid w:val="003B211E"/>
    <w:rsid w:val="003B35D7"/>
    <w:rsid w:val="003B4022"/>
    <w:rsid w:val="003B45E1"/>
    <w:rsid w:val="003B4E46"/>
    <w:rsid w:val="003B546A"/>
    <w:rsid w:val="003B627B"/>
    <w:rsid w:val="003B62E9"/>
    <w:rsid w:val="003B6716"/>
    <w:rsid w:val="003B7389"/>
    <w:rsid w:val="003B7AA0"/>
    <w:rsid w:val="003C0DC5"/>
    <w:rsid w:val="003C13C5"/>
    <w:rsid w:val="003C3DBD"/>
    <w:rsid w:val="003C4D0B"/>
    <w:rsid w:val="003C4E5E"/>
    <w:rsid w:val="003C5E22"/>
    <w:rsid w:val="003C61DC"/>
    <w:rsid w:val="003C6C85"/>
    <w:rsid w:val="003C7603"/>
    <w:rsid w:val="003C775E"/>
    <w:rsid w:val="003C7772"/>
    <w:rsid w:val="003C7A35"/>
    <w:rsid w:val="003D0333"/>
    <w:rsid w:val="003D0668"/>
    <w:rsid w:val="003D0CED"/>
    <w:rsid w:val="003D380B"/>
    <w:rsid w:val="003D405B"/>
    <w:rsid w:val="003D47C7"/>
    <w:rsid w:val="003D5313"/>
    <w:rsid w:val="003D6D37"/>
    <w:rsid w:val="003E0507"/>
    <w:rsid w:val="003E064D"/>
    <w:rsid w:val="003E0A44"/>
    <w:rsid w:val="003E107B"/>
    <w:rsid w:val="003E25CE"/>
    <w:rsid w:val="003E43D1"/>
    <w:rsid w:val="003E5CE2"/>
    <w:rsid w:val="003E643D"/>
    <w:rsid w:val="003E79B7"/>
    <w:rsid w:val="003F0473"/>
    <w:rsid w:val="003F1291"/>
    <w:rsid w:val="003F174C"/>
    <w:rsid w:val="003F191F"/>
    <w:rsid w:val="003F1DF5"/>
    <w:rsid w:val="003F2BE7"/>
    <w:rsid w:val="003F2FD0"/>
    <w:rsid w:val="003F3400"/>
    <w:rsid w:val="003F4420"/>
    <w:rsid w:val="003F4567"/>
    <w:rsid w:val="003F53DB"/>
    <w:rsid w:val="003F60B2"/>
    <w:rsid w:val="003F62D7"/>
    <w:rsid w:val="003F6D98"/>
    <w:rsid w:val="003F776C"/>
    <w:rsid w:val="003F7AED"/>
    <w:rsid w:val="00400083"/>
    <w:rsid w:val="0040014E"/>
    <w:rsid w:val="00400B38"/>
    <w:rsid w:val="00402800"/>
    <w:rsid w:val="00402B1B"/>
    <w:rsid w:val="00402F8A"/>
    <w:rsid w:val="00402FC5"/>
    <w:rsid w:val="00403A1D"/>
    <w:rsid w:val="00403B05"/>
    <w:rsid w:val="004040B6"/>
    <w:rsid w:val="004042B2"/>
    <w:rsid w:val="004042F3"/>
    <w:rsid w:val="00404B3B"/>
    <w:rsid w:val="00405648"/>
    <w:rsid w:val="00405694"/>
    <w:rsid w:val="004063CA"/>
    <w:rsid w:val="00406BD3"/>
    <w:rsid w:val="00407429"/>
    <w:rsid w:val="00407D2E"/>
    <w:rsid w:val="0041010D"/>
    <w:rsid w:val="004104A0"/>
    <w:rsid w:val="004104C9"/>
    <w:rsid w:val="004104FD"/>
    <w:rsid w:val="00410779"/>
    <w:rsid w:val="00411999"/>
    <w:rsid w:val="00411B50"/>
    <w:rsid w:val="00411B7A"/>
    <w:rsid w:val="00411D8D"/>
    <w:rsid w:val="004124C8"/>
    <w:rsid w:val="00412CB6"/>
    <w:rsid w:val="004145BA"/>
    <w:rsid w:val="004151A0"/>
    <w:rsid w:val="00415A30"/>
    <w:rsid w:val="00417F2C"/>
    <w:rsid w:val="00420176"/>
    <w:rsid w:val="0042071C"/>
    <w:rsid w:val="00420F00"/>
    <w:rsid w:val="00422138"/>
    <w:rsid w:val="00423060"/>
    <w:rsid w:val="00423C71"/>
    <w:rsid w:val="00423D51"/>
    <w:rsid w:val="00423F0E"/>
    <w:rsid w:val="00423F8E"/>
    <w:rsid w:val="004256E4"/>
    <w:rsid w:val="00426196"/>
    <w:rsid w:val="004278F8"/>
    <w:rsid w:val="00430AFC"/>
    <w:rsid w:val="004311CD"/>
    <w:rsid w:val="00431994"/>
    <w:rsid w:val="00432CDC"/>
    <w:rsid w:val="00434AC0"/>
    <w:rsid w:val="004354C1"/>
    <w:rsid w:val="00435C3F"/>
    <w:rsid w:val="004374CD"/>
    <w:rsid w:val="004376AB"/>
    <w:rsid w:val="00437980"/>
    <w:rsid w:val="00437C39"/>
    <w:rsid w:val="00437C9C"/>
    <w:rsid w:val="00440323"/>
    <w:rsid w:val="0044204A"/>
    <w:rsid w:val="00442140"/>
    <w:rsid w:val="004421C4"/>
    <w:rsid w:val="00443192"/>
    <w:rsid w:val="00443C81"/>
    <w:rsid w:val="0044503F"/>
    <w:rsid w:val="00445744"/>
    <w:rsid w:val="004458CA"/>
    <w:rsid w:val="0044635F"/>
    <w:rsid w:val="004466A5"/>
    <w:rsid w:val="004467ED"/>
    <w:rsid w:val="00447F67"/>
    <w:rsid w:val="00450D11"/>
    <w:rsid w:val="004516A6"/>
    <w:rsid w:val="00451E2E"/>
    <w:rsid w:val="0045271C"/>
    <w:rsid w:val="00452D60"/>
    <w:rsid w:val="00453573"/>
    <w:rsid w:val="00453DED"/>
    <w:rsid w:val="0045460B"/>
    <w:rsid w:val="00454B01"/>
    <w:rsid w:val="00454D5A"/>
    <w:rsid w:val="00454E2F"/>
    <w:rsid w:val="004556BB"/>
    <w:rsid w:val="00456A9A"/>
    <w:rsid w:val="00456D2E"/>
    <w:rsid w:val="004574C1"/>
    <w:rsid w:val="00457805"/>
    <w:rsid w:val="00460C88"/>
    <w:rsid w:val="00461A64"/>
    <w:rsid w:val="00461F08"/>
    <w:rsid w:val="00461FAF"/>
    <w:rsid w:val="004625EB"/>
    <w:rsid w:val="00463181"/>
    <w:rsid w:val="00463BF9"/>
    <w:rsid w:val="00463F42"/>
    <w:rsid w:val="004645FD"/>
    <w:rsid w:val="00464676"/>
    <w:rsid w:val="00464F96"/>
    <w:rsid w:val="00465C98"/>
    <w:rsid w:val="00467354"/>
    <w:rsid w:val="00467502"/>
    <w:rsid w:val="00467FD5"/>
    <w:rsid w:val="004701B6"/>
    <w:rsid w:val="00471015"/>
    <w:rsid w:val="00471285"/>
    <w:rsid w:val="004712E7"/>
    <w:rsid w:val="0047292E"/>
    <w:rsid w:val="00473CB5"/>
    <w:rsid w:val="00473FB9"/>
    <w:rsid w:val="004752B2"/>
    <w:rsid w:val="00475319"/>
    <w:rsid w:val="0047539A"/>
    <w:rsid w:val="00475D1E"/>
    <w:rsid w:val="004801F6"/>
    <w:rsid w:val="004804FA"/>
    <w:rsid w:val="004809CA"/>
    <w:rsid w:val="00480F64"/>
    <w:rsid w:val="0048185C"/>
    <w:rsid w:val="00481FAB"/>
    <w:rsid w:val="00483C4A"/>
    <w:rsid w:val="004844B2"/>
    <w:rsid w:val="004852CA"/>
    <w:rsid w:val="00485F59"/>
    <w:rsid w:val="004876A9"/>
    <w:rsid w:val="0049089D"/>
    <w:rsid w:val="00490B8E"/>
    <w:rsid w:val="004912FD"/>
    <w:rsid w:val="0049202B"/>
    <w:rsid w:val="00492226"/>
    <w:rsid w:val="00492337"/>
    <w:rsid w:val="00492B53"/>
    <w:rsid w:val="00492E6D"/>
    <w:rsid w:val="00493025"/>
    <w:rsid w:val="00493D56"/>
    <w:rsid w:val="00493F70"/>
    <w:rsid w:val="00494379"/>
    <w:rsid w:val="00495420"/>
    <w:rsid w:val="00497961"/>
    <w:rsid w:val="00497AF1"/>
    <w:rsid w:val="004A020F"/>
    <w:rsid w:val="004A09CA"/>
    <w:rsid w:val="004A0BEB"/>
    <w:rsid w:val="004A0CAB"/>
    <w:rsid w:val="004A102E"/>
    <w:rsid w:val="004A1565"/>
    <w:rsid w:val="004A18A6"/>
    <w:rsid w:val="004A1968"/>
    <w:rsid w:val="004A1B73"/>
    <w:rsid w:val="004A2069"/>
    <w:rsid w:val="004A32BD"/>
    <w:rsid w:val="004A372A"/>
    <w:rsid w:val="004A3ACE"/>
    <w:rsid w:val="004A3CF6"/>
    <w:rsid w:val="004A3D4D"/>
    <w:rsid w:val="004A487C"/>
    <w:rsid w:val="004A5091"/>
    <w:rsid w:val="004A529D"/>
    <w:rsid w:val="004A554D"/>
    <w:rsid w:val="004A560E"/>
    <w:rsid w:val="004A5C1A"/>
    <w:rsid w:val="004A5E7B"/>
    <w:rsid w:val="004A5F81"/>
    <w:rsid w:val="004A68CE"/>
    <w:rsid w:val="004A78CC"/>
    <w:rsid w:val="004B08F3"/>
    <w:rsid w:val="004B09DB"/>
    <w:rsid w:val="004B0F7D"/>
    <w:rsid w:val="004B1B2D"/>
    <w:rsid w:val="004B21C3"/>
    <w:rsid w:val="004B2A1F"/>
    <w:rsid w:val="004B3092"/>
    <w:rsid w:val="004B31FA"/>
    <w:rsid w:val="004B33D0"/>
    <w:rsid w:val="004B3977"/>
    <w:rsid w:val="004B3B9C"/>
    <w:rsid w:val="004B3D21"/>
    <w:rsid w:val="004B5A15"/>
    <w:rsid w:val="004B6266"/>
    <w:rsid w:val="004B66A5"/>
    <w:rsid w:val="004C03D2"/>
    <w:rsid w:val="004C0F4C"/>
    <w:rsid w:val="004C16B5"/>
    <w:rsid w:val="004C1AFB"/>
    <w:rsid w:val="004C1C09"/>
    <w:rsid w:val="004C2277"/>
    <w:rsid w:val="004C2281"/>
    <w:rsid w:val="004C2BB5"/>
    <w:rsid w:val="004C394F"/>
    <w:rsid w:val="004C420B"/>
    <w:rsid w:val="004C52C8"/>
    <w:rsid w:val="004C53AE"/>
    <w:rsid w:val="004C5930"/>
    <w:rsid w:val="004C5FAA"/>
    <w:rsid w:val="004C668F"/>
    <w:rsid w:val="004C67E2"/>
    <w:rsid w:val="004C7101"/>
    <w:rsid w:val="004C7E1F"/>
    <w:rsid w:val="004D0DD6"/>
    <w:rsid w:val="004D16FD"/>
    <w:rsid w:val="004D2EB8"/>
    <w:rsid w:val="004D31F5"/>
    <w:rsid w:val="004D43FD"/>
    <w:rsid w:val="004D538C"/>
    <w:rsid w:val="004D6644"/>
    <w:rsid w:val="004D665F"/>
    <w:rsid w:val="004D7D11"/>
    <w:rsid w:val="004E0BBB"/>
    <w:rsid w:val="004E1CD4"/>
    <w:rsid w:val="004E20A3"/>
    <w:rsid w:val="004E32D3"/>
    <w:rsid w:val="004E4298"/>
    <w:rsid w:val="004E42E3"/>
    <w:rsid w:val="004E4B13"/>
    <w:rsid w:val="004E4DE3"/>
    <w:rsid w:val="004E4E3E"/>
    <w:rsid w:val="004E7454"/>
    <w:rsid w:val="004E793B"/>
    <w:rsid w:val="004E7BCE"/>
    <w:rsid w:val="004E7C0D"/>
    <w:rsid w:val="004E7D69"/>
    <w:rsid w:val="004F0C21"/>
    <w:rsid w:val="004F15E4"/>
    <w:rsid w:val="004F16DA"/>
    <w:rsid w:val="004F1823"/>
    <w:rsid w:val="004F22D0"/>
    <w:rsid w:val="004F2EB3"/>
    <w:rsid w:val="004F313C"/>
    <w:rsid w:val="004F3951"/>
    <w:rsid w:val="004F3C56"/>
    <w:rsid w:val="004F536A"/>
    <w:rsid w:val="004F5844"/>
    <w:rsid w:val="004F77D8"/>
    <w:rsid w:val="00501727"/>
    <w:rsid w:val="00501CCF"/>
    <w:rsid w:val="00502497"/>
    <w:rsid w:val="00502729"/>
    <w:rsid w:val="0050288A"/>
    <w:rsid w:val="00502FF6"/>
    <w:rsid w:val="00503CB8"/>
    <w:rsid w:val="00504705"/>
    <w:rsid w:val="00504D15"/>
    <w:rsid w:val="00504D1A"/>
    <w:rsid w:val="005052EF"/>
    <w:rsid w:val="00505901"/>
    <w:rsid w:val="00505CB6"/>
    <w:rsid w:val="00505D5D"/>
    <w:rsid w:val="0050669F"/>
    <w:rsid w:val="005067F3"/>
    <w:rsid w:val="0050690D"/>
    <w:rsid w:val="00506B81"/>
    <w:rsid w:val="005101A8"/>
    <w:rsid w:val="00511697"/>
    <w:rsid w:val="00511CD5"/>
    <w:rsid w:val="0051345A"/>
    <w:rsid w:val="00513DA4"/>
    <w:rsid w:val="0051465E"/>
    <w:rsid w:val="0051477E"/>
    <w:rsid w:val="0051574A"/>
    <w:rsid w:val="005165E5"/>
    <w:rsid w:val="00517331"/>
    <w:rsid w:val="005173DB"/>
    <w:rsid w:val="00517BAD"/>
    <w:rsid w:val="005227C4"/>
    <w:rsid w:val="00523708"/>
    <w:rsid w:val="00523A8D"/>
    <w:rsid w:val="00524DFA"/>
    <w:rsid w:val="00525824"/>
    <w:rsid w:val="0052588B"/>
    <w:rsid w:val="005269AC"/>
    <w:rsid w:val="00527475"/>
    <w:rsid w:val="0053015A"/>
    <w:rsid w:val="00530984"/>
    <w:rsid w:val="0053266C"/>
    <w:rsid w:val="00532674"/>
    <w:rsid w:val="00534C77"/>
    <w:rsid w:val="00535B10"/>
    <w:rsid w:val="00536506"/>
    <w:rsid w:val="0053791F"/>
    <w:rsid w:val="0053796B"/>
    <w:rsid w:val="00537F08"/>
    <w:rsid w:val="00543377"/>
    <w:rsid w:val="005436ED"/>
    <w:rsid w:val="00543719"/>
    <w:rsid w:val="00543CCB"/>
    <w:rsid w:val="0054450C"/>
    <w:rsid w:val="005446A2"/>
    <w:rsid w:val="00544722"/>
    <w:rsid w:val="00544DBB"/>
    <w:rsid w:val="0054572A"/>
    <w:rsid w:val="0054586A"/>
    <w:rsid w:val="0054619F"/>
    <w:rsid w:val="00547E09"/>
    <w:rsid w:val="0055040E"/>
    <w:rsid w:val="00550C7E"/>
    <w:rsid w:val="0055189B"/>
    <w:rsid w:val="00551F47"/>
    <w:rsid w:val="00552617"/>
    <w:rsid w:val="00552F81"/>
    <w:rsid w:val="00554198"/>
    <w:rsid w:val="00554BD4"/>
    <w:rsid w:val="005557AA"/>
    <w:rsid w:val="005559AB"/>
    <w:rsid w:val="00555F3A"/>
    <w:rsid w:val="00556BCD"/>
    <w:rsid w:val="00556C48"/>
    <w:rsid w:val="0055740F"/>
    <w:rsid w:val="005575D7"/>
    <w:rsid w:val="00561A89"/>
    <w:rsid w:val="00561AEB"/>
    <w:rsid w:val="00561DA4"/>
    <w:rsid w:val="00561EA8"/>
    <w:rsid w:val="0056257C"/>
    <w:rsid w:val="00562D1E"/>
    <w:rsid w:val="00562F42"/>
    <w:rsid w:val="00563456"/>
    <w:rsid w:val="0056396D"/>
    <w:rsid w:val="0056422E"/>
    <w:rsid w:val="00565970"/>
    <w:rsid w:val="00570289"/>
    <w:rsid w:val="005714A4"/>
    <w:rsid w:val="0057189D"/>
    <w:rsid w:val="00571C30"/>
    <w:rsid w:val="0057215A"/>
    <w:rsid w:val="00572201"/>
    <w:rsid w:val="00572A1E"/>
    <w:rsid w:val="00573224"/>
    <w:rsid w:val="0057328D"/>
    <w:rsid w:val="00574A07"/>
    <w:rsid w:val="00575042"/>
    <w:rsid w:val="0057556B"/>
    <w:rsid w:val="00575F94"/>
    <w:rsid w:val="0058144A"/>
    <w:rsid w:val="0058145A"/>
    <w:rsid w:val="0058279E"/>
    <w:rsid w:val="005838C4"/>
    <w:rsid w:val="00583972"/>
    <w:rsid w:val="00583D5D"/>
    <w:rsid w:val="00583E9F"/>
    <w:rsid w:val="005845A3"/>
    <w:rsid w:val="00584608"/>
    <w:rsid w:val="005855FE"/>
    <w:rsid w:val="00585849"/>
    <w:rsid w:val="00585FFB"/>
    <w:rsid w:val="005865BF"/>
    <w:rsid w:val="0058723F"/>
    <w:rsid w:val="00587542"/>
    <w:rsid w:val="00587611"/>
    <w:rsid w:val="00587E88"/>
    <w:rsid w:val="00590C68"/>
    <w:rsid w:val="00590D33"/>
    <w:rsid w:val="00590D58"/>
    <w:rsid w:val="00590F63"/>
    <w:rsid w:val="005912DC"/>
    <w:rsid w:val="005913D7"/>
    <w:rsid w:val="00591616"/>
    <w:rsid w:val="00591AE0"/>
    <w:rsid w:val="00591E8E"/>
    <w:rsid w:val="00592BEF"/>
    <w:rsid w:val="00592F28"/>
    <w:rsid w:val="00593414"/>
    <w:rsid w:val="005935BF"/>
    <w:rsid w:val="00593621"/>
    <w:rsid w:val="00593632"/>
    <w:rsid w:val="00593DA7"/>
    <w:rsid w:val="00595151"/>
    <w:rsid w:val="00595787"/>
    <w:rsid w:val="00596A57"/>
    <w:rsid w:val="0059779F"/>
    <w:rsid w:val="005A038E"/>
    <w:rsid w:val="005A06B1"/>
    <w:rsid w:val="005A1148"/>
    <w:rsid w:val="005A131F"/>
    <w:rsid w:val="005A1D81"/>
    <w:rsid w:val="005A22A5"/>
    <w:rsid w:val="005A2485"/>
    <w:rsid w:val="005A2638"/>
    <w:rsid w:val="005A46AB"/>
    <w:rsid w:val="005A57F4"/>
    <w:rsid w:val="005A6C40"/>
    <w:rsid w:val="005A72D9"/>
    <w:rsid w:val="005A7708"/>
    <w:rsid w:val="005B1578"/>
    <w:rsid w:val="005B1A8D"/>
    <w:rsid w:val="005B1F2A"/>
    <w:rsid w:val="005B3B34"/>
    <w:rsid w:val="005B52F2"/>
    <w:rsid w:val="005B5B3D"/>
    <w:rsid w:val="005B5D8A"/>
    <w:rsid w:val="005B69F0"/>
    <w:rsid w:val="005B6AE9"/>
    <w:rsid w:val="005B6AF8"/>
    <w:rsid w:val="005C0012"/>
    <w:rsid w:val="005C198C"/>
    <w:rsid w:val="005C1A19"/>
    <w:rsid w:val="005C1AD2"/>
    <w:rsid w:val="005C3082"/>
    <w:rsid w:val="005C367F"/>
    <w:rsid w:val="005C380E"/>
    <w:rsid w:val="005C461C"/>
    <w:rsid w:val="005C4704"/>
    <w:rsid w:val="005C5B08"/>
    <w:rsid w:val="005C6D19"/>
    <w:rsid w:val="005C7A46"/>
    <w:rsid w:val="005D2506"/>
    <w:rsid w:val="005D3001"/>
    <w:rsid w:val="005D3F16"/>
    <w:rsid w:val="005D43BF"/>
    <w:rsid w:val="005D4556"/>
    <w:rsid w:val="005D4665"/>
    <w:rsid w:val="005D5B44"/>
    <w:rsid w:val="005D6348"/>
    <w:rsid w:val="005D75ED"/>
    <w:rsid w:val="005D767F"/>
    <w:rsid w:val="005D7ABD"/>
    <w:rsid w:val="005D7E10"/>
    <w:rsid w:val="005D7F8C"/>
    <w:rsid w:val="005E03A8"/>
    <w:rsid w:val="005E03C9"/>
    <w:rsid w:val="005E0851"/>
    <w:rsid w:val="005E1B2D"/>
    <w:rsid w:val="005E1C7A"/>
    <w:rsid w:val="005E2C8B"/>
    <w:rsid w:val="005E3068"/>
    <w:rsid w:val="005E3BB3"/>
    <w:rsid w:val="005E4ACC"/>
    <w:rsid w:val="005E4C24"/>
    <w:rsid w:val="005E5281"/>
    <w:rsid w:val="005E5657"/>
    <w:rsid w:val="005E58A9"/>
    <w:rsid w:val="005E5922"/>
    <w:rsid w:val="005E5A5E"/>
    <w:rsid w:val="005E7306"/>
    <w:rsid w:val="005E7EA8"/>
    <w:rsid w:val="005F12BC"/>
    <w:rsid w:val="005F14EC"/>
    <w:rsid w:val="005F152E"/>
    <w:rsid w:val="005F1DEA"/>
    <w:rsid w:val="005F3E4B"/>
    <w:rsid w:val="005F481D"/>
    <w:rsid w:val="005F507D"/>
    <w:rsid w:val="005F5559"/>
    <w:rsid w:val="005F57B7"/>
    <w:rsid w:val="005F57D7"/>
    <w:rsid w:val="005F5E22"/>
    <w:rsid w:val="005F642F"/>
    <w:rsid w:val="005F7B26"/>
    <w:rsid w:val="005F7BC3"/>
    <w:rsid w:val="005F7C4F"/>
    <w:rsid w:val="005F7EB8"/>
    <w:rsid w:val="00600941"/>
    <w:rsid w:val="00600A57"/>
    <w:rsid w:val="00600CAF"/>
    <w:rsid w:val="00601000"/>
    <w:rsid w:val="006019AF"/>
    <w:rsid w:val="00601C47"/>
    <w:rsid w:val="00602399"/>
    <w:rsid w:val="0060258C"/>
    <w:rsid w:val="00602ECE"/>
    <w:rsid w:val="00603D7E"/>
    <w:rsid w:val="00604A58"/>
    <w:rsid w:val="00604D26"/>
    <w:rsid w:val="00604D4F"/>
    <w:rsid w:val="0060522B"/>
    <w:rsid w:val="00605704"/>
    <w:rsid w:val="00605F11"/>
    <w:rsid w:val="00606302"/>
    <w:rsid w:val="006076E2"/>
    <w:rsid w:val="0061151A"/>
    <w:rsid w:val="00612713"/>
    <w:rsid w:val="00612F2F"/>
    <w:rsid w:val="00612F72"/>
    <w:rsid w:val="006136AD"/>
    <w:rsid w:val="006136F0"/>
    <w:rsid w:val="006139B5"/>
    <w:rsid w:val="00614ABF"/>
    <w:rsid w:val="00615218"/>
    <w:rsid w:val="00616F13"/>
    <w:rsid w:val="00616F82"/>
    <w:rsid w:val="00617407"/>
    <w:rsid w:val="00620317"/>
    <w:rsid w:val="00620726"/>
    <w:rsid w:val="00620B3F"/>
    <w:rsid w:val="00620EAA"/>
    <w:rsid w:val="0062121D"/>
    <w:rsid w:val="00621BA7"/>
    <w:rsid w:val="00622C83"/>
    <w:rsid w:val="00623122"/>
    <w:rsid w:val="00623275"/>
    <w:rsid w:val="0062330E"/>
    <w:rsid w:val="00623FC7"/>
    <w:rsid w:val="00624903"/>
    <w:rsid w:val="00624A1F"/>
    <w:rsid w:val="00624EB7"/>
    <w:rsid w:val="00625345"/>
    <w:rsid w:val="006260C9"/>
    <w:rsid w:val="006269B1"/>
    <w:rsid w:val="006271D8"/>
    <w:rsid w:val="00627776"/>
    <w:rsid w:val="0062782A"/>
    <w:rsid w:val="0063074A"/>
    <w:rsid w:val="00630850"/>
    <w:rsid w:val="00631E63"/>
    <w:rsid w:val="00632BA3"/>
    <w:rsid w:val="00633465"/>
    <w:rsid w:val="00634355"/>
    <w:rsid w:val="00636BCB"/>
    <w:rsid w:val="00637E70"/>
    <w:rsid w:val="006407DA"/>
    <w:rsid w:val="00642AC3"/>
    <w:rsid w:val="00642F79"/>
    <w:rsid w:val="0064343C"/>
    <w:rsid w:val="00643511"/>
    <w:rsid w:val="00643DCA"/>
    <w:rsid w:val="00645868"/>
    <w:rsid w:val="006465E6"/>
    <w:rsid w:val="006475E8"/>
    <w:rsid w:val="0064778B"/>
    <w:rsid w:val="00647BD9"/>
    <w:rsid w:val="00647F86"/>
    <w:rsid w:val="00650EB7"/>
    <w:rsid w:val="006515C5"/>
    <w:rsid w:val="00653030"/>
    <w:rsid w:val="00653288"/>
    <w:rsid w:val="00655435"/>
    <w:rsid w:val="00655648"/>
    <w:rsid w:val="00655A1C"/>
    <w:rsid w:val="006560C1"/>
    <w:rsid w:val="006602E6"/>
    <w:rsid w:val="00660935"/>
    <w:rsid w:val="00660A9C"/>
    <w:rsid w:val="00660CB5"/>
    <w:rsid w:val="00660FFC"/>
    <w:rsid w:val="006613EF"/>
    <w:rsid w:val="00661510"/>
    <w:rsid w:val="0066161D"/>
    <w:rsid w:val="0066170A"/>
    <w:rsid w:val="00661810"/>
    <w:rsid w:val="00661898"/>
    <w:rsid w:val="00661D96"/>
    <w:rsid w:val="00661F9E"/>
    <w:rsid w:val="0066274F"/>
    <w:rsid w:val="0066283F"/>
    <w:rsid w:val="0066404A"/>
    <w:rsid w:val="006646AD"/>
    <w:rsid w:val="00664BC4"/>
    <w:rsid w:val="00665869"/>
    <w:rsid w:val="00665EC8"/>
    <w:rsid w:val="00666585"/>
    <w:rsid w:val="00666EA2"/>
    <w:rsid w:val="006670D0"/>
    <w:rsid w:val="0066716A"/>
    <w:rsid w:val="00667E36"/>
    <w:rsid w:val="00671ACE"/>
    <w:rsid w:val="00672D60"/>
    <w:rsid w:val="0067325A"/>
    <w:rsid w:val="00673440"/>
    <w:rsid w:val="00673AEF"/>
    <w:rsid w:val="0067402E"/>
    <w:rsid w:val="006742A0"/>
    <w:rsid w:val="00674847"/>
    <w:rsid w:val="00674C51"/>
    <w:rsid w:val="006752BA"/>
    <w:rsid w:val="00675631"/>
    <w:rsid w:val="00676243"/>
    <w:rsid w:val="00676531"/>
    <w:rsid w:val="00677251"/>
    <w:rsid w:val="006813E0"/>
    <w:rsid w:val="00681BAC"/>
    <w:rsid w:val="006822B0"/>
    <w:rsid w:val="006842A2"/>
    <w:rsid w:val="0068471F"/>
    <w:rsid w:val="006853E0"/>
    <w:rsid w:val="0068636C"/>
    <w:rsid w:val="00686B1F"/>
    <w:rsid w:val="00690E02"/>
    <w:rsid w:val="00692288"/>
    <w:rsid w:val="00692747"/>
    <w:rsid w:val="00692FFD"/>
    <w:rsid w:val="006936AF"/>
    <w:rsid w:val="00693BDF"/>
    <w:rsid w:val="006944E1"/>
    <w:rsid w:val="006947E2"/>
    <w:rsid w:val="00695263"/>
    <w:rsid w:val="0069627C"/>
    <w:rsid w:val="006966CE"/>
    <w:rsid w:val="006967A3"/>
    <w:rsid w:val="00696F18"/>
    <w:rsid w:val="0069788D"/>
    <w:rsid w:val="006A00C9"/>
    <w:rsid w:val="006A05AE"/>
    <w:rsid w:val="006A06CC"/>
    <w:rsid w:val="006A16B2"/>
    <w:rsid w:val="006A2452"/>
    <w:rsid w:val="006A27A4"/>
    <w:rsid w:val="006A3D02"/>
    <w:rsid w:val="006A3D7B"/>
    <w:rsid w:val="006A3FCA"/>
    <w:rsid w:val="006A432C"/>
    <w:rsid w:val="006A47A5"/>
    <w:rsid w:val="006A4A0A"/>
    <w:rsid w:val="006A5CF0"/>
    <w:rsid w:val="006A6A02"/>
    <w:rsid w:val="006A764A"/>
    <w:rsid w:val="006A7CFD"/>
    <w:rsid w:val="006B026A"/>
    <w:rsid w:val="006B0DC8"/>
    <w:rsid w:val="006B1144"/>
    <w:rsid w:val="006B15AC"/>
    <w:rsid w:val="006B17B7"/>
    <w:rsid w:val="006B2371"/>
    <w:rsid w:val="006B2420"/>
    <w:rsid w:val="006B25AE"/>
    <w:rsid w:val="006B2F3B"/>
    <w:rsid w:val="006B3C12"/>
    <w:rsid w:val="006B40C0"/>
    <w:rsid w:val="006B56A7"/>
    <w:rsid w:val="006B5702"/>
    <w:rsid w:val="006B5C28"/>
    <w:rsid w:val="006B5E0D"/>
    <w:rsid w:val="006B6B6C"/>
    <w:rsid w:val="006B6E95"/>
    <w:rsid w:val="006B7E04"/>
    <w:rsid w:val="006C0001"/>
    <w:rsid w:val="006C015F"/>
    <w:rsid w:val="006C022B"/>
    <w:rsid w:val="006C068C"/>
    <w:rsid w:val="006C0EF1"/>
    <w:rsid w:val="006C1BC6"/>
    <w:rsid w:val="006C20C4"/>
    <w:rsid w:val="006C2377"/>
    <w:rsid w:val="006C279F"/>
    <w:rsid w:val="006C3CA8"/>
    <w:rsid w:val="006C42A2"/>
    <w:rsid w:val="006C4326"/>
    <w:rsid w:val="006C4F83"/>
    <w:rsid w:val="006C5476"/>
    <w:rsid w:val="006C5A83"/>
    <w:rsid w:val="006C5CF0"/>
    <w:rsid w:val="006C608B"/>
    <w:rsid w:val="006C625D"/>
    <w:rsid w:val="006C6302"/>
    <w:rsid w:val="006C75A4"/>
    <w:rsid w:val="006C77FE"/>
    <w:rsid w:val="006C7812"/>
    <w:rsid w:val="006C7D85"/>
    <w:rsid w:val="006D026E"/>
    <w:rsid w:val="006D0A08"/>
    <w:rsid w:val="006D0F9F"/>
    <w:rsid w:val="006D184B"/>
    <w:rsid w:val="006D2839"/>
    <w:rsid w:val="006D285F"/>
    <w:rsid w:val="006D2AB9"/>
    <w:rsid w:val="006D2F3F"/>
    <w:rsid w:val="006D3719"/>
    <w:rsid w:val="006D43B7"/>
    <w:rsid w:val="006D4537"/>
    <w:rsid w:val="006D4966"/>
    <w:rsid w:val="006D5245"/>
    <w:rsid w:val="006D53C3"/>
    <w:rsid w:val="006D5872"/>
    <w:rsid w:val="006D5922"/>
    <w:rsid w:val="006D67EE"/>
    <w:rsid w:val="006D7FAD"/>
    <w:rsid w:val="006E0F2F"/>
    <w:rsid w:val="006E1C47"/>
    <w:rsid w:val="006E2251"/>
    <w:rsid w:val="006E2474"/>
    <w:rsid w:val="006E26A3"/>
    <w:rsid w:val="006E2D0C"/>
    <w:rsid w:val="006E3200"/>
    <w:rsid w:val="006E372C"/>
    <w:rsid w:val="006E4101"/>
    <w:rsid w:val="006E4A4E"/>
    <w:rsid w:val="006E4E63"/>
    <w:rsid w:val="006E4FE6"/>
    <w:rsid w:val="006E650D"/>
    <w:rsid w:val="006E7594"/>
    <w:rsid w:val="006E769F"/>
    <w:rsid w:val="006E7924"/>
    <w:rsid w:val="006F0543"/>
    <w:rsid w:val="006F0C93"/>
    <w:rsid w:val="006F252B"/>
    <w:rsid w:val="006F3165"/>
    <w:rsid w:val="006F5277"/>
    <w:rsid w:val="006F5B9E"/>
    <w:rsid w:val="006F6B1C"/>
    <w:rsid w:val="006F6C88"/>
    <w:rsid w:val="006F77C8"/>
    <w:rsid w:val="00700DCA"/>
    <w:rsid w:val="007019DD"/>
    <w:rsid w:val="00702264"/>
    <w:rsid w:val="007027B1"/>
    <w:rsid w:val="00702A09"/>
    <w:rsid w:val="00702CBE"/>
    <w:rsid w:val="00702D41"/>
    <w:rsid w:val="007034F3"/>
    <w:rsid w:val="007040A3"/>
    <w:rsid w:val="00704751"/>
    <w:rsid w:val="007054FB"/>
    <w:rsid w:val="00705C29"/>
    <w:rsid w:val="00706C8A"/>
    <w:rsid w:val="00706FA4"/>
    <w:rsid w:val="00707351"/>
    <w:rsid w:val="00707908"/>
    <w:rsid w:val="00707916"/>
    <w:rsid w:val="00707ED8"/>
    <w:rsid w:val="00713A4B"/>
    <w:rsid w:val="00713E26"/>
    <w:rsid w:val="00713E32"/>
    <w:rsid w:val="00713FAB"/>
    <w:rsid w:val="00715F24"/>
    <w:rsid w:val="00717140"/>
    <w:rsid w:val="00717B46"/>
    <w:rsid w:val="00717CCD"/>
    <w:rsid w:val="00717E24"/>
    <w:rsid w:val="007200B1"/>
    <w:rsid w:val="00720681"/>
    <w:rsid w:val="0072263B"/>
    <w:rsid w:val="0072328A"/>
    <w:rsid w:val="0072391C"/>
    <w:rsid w:val="00723B0D"/>
    <w:rsid w:val="00724A0E"/>
    <w:rsid w:val="00725BE3"/>
    <w:rsid w:val="00726189"/>
    <w:rsid w:val="007266F6"/>
    <w:rsid w:val="00726946"/>
    <w:rsid w:val="00726C93"/>
    <w:rsid w:val="0072715B"/>
    <w:rsid w:val="0072753C"/>
    <w:rsid w:val="00727686"/>
    <w:rsid w:val="00727D89"/>
    <w:rsid w:val="007314B8"/>
    <w:rsid w:val="0073195A"/>
    <w:rsid w:val="00731EF1"/>
    <w:rsid w:val="00732939"/>
    <w:rsid w:val="00733448"/>
    <w:rsid w:val="00733C44"/>
    <w:rsid w:val="00736400"/>
    <w:rsid w:val="00736492"/>
    <w:rsid w:val="00736F1E"/>
    <w:rsid w:val="007375A5"/>
    <w:rsid w:val="007376BD"/>
    <w:rsid w:val="00737A16"/>
    <w:rsid w:val="00737A6A"/>
    <w:rsid w:val="00740354"/>
    <w:rsid w:val="007407D4"/>
    <w:rsid w:val="007412AD"/>
    <w:rsid w:val="00741510"/>
    <w:rsid w:val="00741BA1"/>
    <w:rsid w:val="00743FB7"/>
    <w:rsid w:val="007442E8"/>
    <w:rsid w:val="00745C49"/>
    <w:rsid w:val="00746A86"/>
    <w:rsid w:val="00746DA6"/>
    <w:rsid w:val="00747000"/>
    <w:rsid w:val="00747193"/>
    <w:rsid w:val="00747C16"/>
    <w:rsid w:val="0075081A"/>
    <w:rsid w:val="0075140A"/>
    <w:rsid w:val="00751B0D"/>
    <w:rsid w:val="00752D1B"/>
    <w:rsid w:val="00752F48"/>
    <w:rsid w:val="0075371F"/>
    <w:rsid w:val="0075497C"/>
    <w:rsid w:val="00754A2C"/>
    <w:rsid w:val="00754F16"/>
    <w:rsid w:val="00755253"/>
    <w:rsid w:val="00755528"/>
    <w:rsid w:val="00755B62"/>
    <w:rsid w:val="00756C0E"/>
    <w:rsid w:val="00757DC2"/>
    <w:rsid w:val="00757FCA"/>
    <w:rsid w:val="007603BB"/>
    <w:rsid w:val="00760600"/>
    <w:rsid w:val="007607E2"/>
    <w:rsid w:val="007610FE"/>
    <w:rsid w:val="007611F4"/>
    <w:rsid w:val="0076127B"/>
    <w:rsid w:val="00762028"/>
    <w:rsid w:val="007630C6"/>
    <w:rsid w:val="00763496"/>
    <w:rsid w:val="007636C5"/>
    <w:rsid w:val="00763BD4"/>
    <w:rsid w:val="0076418A"/>
    <w:rsid w:val="00765332"/>
    <w:rsid w:val="007659A3"/>
    <w:rsid w:val="007666CC"/>
    <w:rsid w:val="00767390"/>
    <w:rsid w:val="00767394"/>
    <w:rsid w:val="007701D1"/>
    <w:rsid w:val="00770571"/>
    <w:rsid w:val="007709DA"/>
    <w:rsid w:val="00770C6D"/>
    <w:rsid w:val="00770DE0"/>
    <w:rsid w:val="00771760"/>
    <w:rsid w:val="00771B07"/>
    <w:rsid w:val="00772605"/>
    <w:rsid w:val="00772DA3"/>
    <w:rsid w:val="00772E24"/>
    <w:rsid w:val="007730AB"/>
    <w:rsid w:val="007736C9"/>
    <w:rsid w:val="00773A24"/>
    <w:rsid w:val="00774568"/>
    <w:rsid w:val="007748C7"/>
    <w:rsid w:val="00774E6D"/>
    <w:rsid w:val="00775856"/>
    <w:rsid w:val="00775A78"/>
    <w:rsid w:val="0077684E"/>
    <w:rsid w:val="00776F39"/>
    <w:rsid w:val="00777229"/>
    <w:rsid w:val="00777963"/>
    <w:rsid w:val="007803CF"/>
    <w:rsid w:val="00780511"/>
    <w:rsid w:val="00780AA5"/>
    <w:rsid w:val="00780B3F"/>
    <w:rsid w:val="007811AC"/>
    <w:rsid w:val="007813EF"/>
    <w:rsid w:val="007815AD"/>
    <w:rsid w:val="00783FDD"/>
    <w:rsid w:val="00785A70"/>
    <w:rsid w:val="0078727A"/>
    <w:rsid w:val="00787BBD"/>
    <w:rsid w:val="00787BDA"/>
    <w:rsid w:val="00787DD1"/>
    <w:rsid w:val="0079031A"/>
    <w:rsid w:val="00791257"/>
    <w:rsid w:val="00791437"/>
    <w:rsid w:val="00791E58"/>
    <w:rsid w:val="007925EC"/>
    <w:rsid w:val="00792853"/>
    <w:rsid w:val="00794006"/>
    <w:rsid w:val="007942E4"/>
    <w:rsid w:val="00794415"/>
    <w:rsid w:val="007945D9"/>
    <w:rsid w:val="007949A1"/>
    <w:rsid w:val="00794AB5"/>
    <w:rsid w:val="007953AE"/>
    <w:rsid w:val="007963D1"/>
    <w:rsid w:val="00796A55"/>
    <w:rsid w:val="00796A6E"/>
    <w:rsid w:val="00796C94"/>
    <w:rsid w:val="00796CC2"/>
    <w:rsid w:val="00797006"/>
    <w:rsid w:val="00797194"/>
    <w:rsid w:val="00797A5B"/>
    <w:rsid w:val="007A042A"/>
    <w:rsid w:val="007A05FC"/>
    <w:rsid w:val="007A15B6"/>
    <w:rsid w:val="007A1B66"/>
    <w:rsid w:val="007A1F7A"/>
    <w:rsid w:val="007A24F8"/>
    <w:rsid w:val="007A2D3F"/>
    <w:rsid w:val="007A3631"/>
    <w:rsid w:val="007A394B"/>
    <w:rsid w:val="007A43A6"/>
    <w:rsid w:val="007A4B58"/>
    <w:rsid w:val="007A4C6D"/>
    <w:rsid w:val="007A51E8"/>
    <w:rsid w:val="007A52EE"/>
    <w:rsid w:val="007A55E6"/>
    <w:rsid w:val="007A6D5F"/>
    <w:rsid w:val="007A7C62"/>
    <w:rsid w:val="007A7F3C"/>
    <w:rsid w:val="007B0B26"/>
    <w:rsid w:val="007B0EE1"/>
    <w:rsid w:val="007B0FE4"/>
    <w:rsid w:val="007B1BC7"/>
    <w:rsid w:val="007B2B9F"/>
    <w:rsid w:val="007B31AA"/>
    <w:rsid w:val="007B3622"/>
    <w:rsid w:val="007B381B"/>
    <w:rsid w:val="007B673A"/>
    <w:rsid w:val="007B6B5D"/>
    <w:rsid w:val="007C041E"/>
    <w:rsid w:val="007C099A"/>
    <w:rsid w:val="007C1952"/>
    <w:rsid w:val="007C1B65"/>
    <w:rsid w:val="007C1D25"/>
    <w:rsid w:val="007C1FA5"/>
    <w:rsid w:val="007C2C59"/>
    <w:rsid w:val="007C346B"/>
    <w:rsid w:val="007C3E4F"/>
    <w:rsid w:val="007C48FF"/>
    <w:rsid w:val="007C4EE2"/>
    <w:rsid w:val="007C570E"/>
    <w:rsid w:val="007C632F"/>
    <w:rsid w:val="007C7B62"/>
    <w:rsid w:val="007D0C07"/>
    <w:rsid w:val="007D0EF9"/>
    <w:rsid w:val="007D1284"/>
    <w:rsid w:val="007D130A"/>
    <w:rsid w:val="007D31FB"/>
    <w:rsid w:val="007D5687"/>
    <w:rsid w:val="007D5BCB"/>
    <w:rsid w:val="007D72A3"/>
    <w:rsid w:val="007E0AA1"/>
    <w:rsid w:val="007E0B1F"/>
    <w:rsid w:val="007E0DE3"/>
    <w:rsid w:val="007E150E"/>
    <w:rsid w:val="007E3664"/>
    <w:rsid w:val="007E3B27"/>
    <w:rsid w:val="007E4840"/>
    <w:rsid w:val="007E5ABA"/>
    <w:rsid w:val="007E5EFE"/>
    <w:rsid w:val="007E5FF0"/>
    <w:rsid w:val="007E6E48"/>
    <w:rsid w:val="007E6F2B"/>
    <w:rsid w:val="007E6F99"/>
    <w:rsid w:val="007F0AAD"/>
    <w:rsid w:val="007F12C7"/>
    <w:rsid w:val="007F2C11"/>
    <w:rsid w:val="007F2D39"/>
    <w:rsid w:val="007F2DE5"/>
    <w:rsid w:val="007F2EFE"/>
    <w:rsid w:val="007F3538"/>
    <w:rsid w:val="007F4402"/>
    <w:rsid w:val="007F494F"/>
    <w:rsid w:val="007F4C90"/>
    <w:rsid w:val="007F4FF7"/>
    <w:rsid w:val="007F5267"/>
    <w:rsid w:val="007F52C1"/>
    <w:rsid w:val="007F5C2C"/>
    <w:rsid w:val="007F5D52"/>
    <w:rsid w:val="00801DCF"/>
    <w:rsid w:val="008020DF"/>
    <w:rsid w:val="008026C0"/>
    <w:rsid w:val="00802C56"/>
    <w:rsid w:val="00802F22"/>
    <w:rsid w:val="008034CD"/>
    <w:rsid w:val="00803E9D"/>
    <w:rsid w:val="00803FC1"/>
    <w:rsid w:val="0080460F"/>
    <w:rsid w:val="00804D6D"/>
    <w:rsid w:val="00804F5E"/>
    <w:rsid w:val="008057CF"/>
    <w:rsid w:val="008061BA"/>
    <w:rsid w:val="00806358"/>
    <w:rsid w:val="00806509"/>
    <w:rsid w:val="00806575"/>
    <w:rsid w:val="00806889"/>
    <w:rsid w:val="0080696A"/>
    <w:rsid w:val="00807182"/>
    <w:rsid w:val="0080774B"/>
    <w:rsid w:val="008078B6"/>
    <w:rsid w:val="00807C38"/>
    <w:rsid w:val="00807C8A"/>
    <w:rsid w:val="00807D24"/>
    <w:rsid w:val="008104FA"/>
    <w:rsid w:val="00810B6A"/>
    <w:rsid w:val="00811758"/>
    <w:rsid w:val="008123AB"/>
    <w:rsid w:val="008138AE"/>
    <w:rsid w:val="00814033"/>
    <w:rsid w:val="008141F2"/>
    <w:rsid w:val="008147AE"/>
    <w:rsid w:val="00814829"/>
    <w:rsid w:val="00814DE6"/>
    <w:rsid w:val="00815153"/>
    <w:rsid w:val="0081659B"/>
    <w:rsid w:val="00816AB2"/>
    <w:rsid w:val="00817578"/>
    <w:rsid w:val="00817643"/>
    <w:rsid w:val="008176B9"/>
    <w:rsid w:val="00817AF4"/>
    <w:rsid w:val="008213F1"/>
    <w:rsid w:val="00821B47"/>
    <w:rsid w:val="0082319B"/>
    <w:rsid w:val="008240C5"/>
    <w:rsid w:val="00824217"/>
    <w:rsid w:val="00824982"/>
    <w:rsid w:val="00825FE4"/>
    <w:rsid w:val="00826443"/>
    <w:rsid w:val="00826AAC"/>
    <w:rsid w:val="00826C30"/>
    <w:rsid w:val="00827C98"/>
    <w:rsid w:val="00827D77"/>
    <w:rsid w:val="00830009"/>
    <w:rsid w:val="0083057C"/>
    <w:rsid w:val="008306EA"/>
    <w:rsid w:val="00831CC0"/>
    <w:rsid w:val="00831CD2"/>
    <w:rsid w:val="00832D70"/>
    <w:rsid w:val="00833BFC"/>
    <w:rsid w:val="00833F5B"/>
    <w:rsid w:val="00834230"/>
    <w:rsid w:val="00834750"/>
    <w:rsid w:val="00834EA6"/>
    <w:rsid w:val="00834F3D"/>
    <w:rsid w:val="008352EB"/>
    <w:rsid w:val="00836105"/>
    <w:rsid w:val="00840683"/>
    <w:rsid w:val="0084191F"/>
    <w:rsid w:val="00841B48"/>
    <w:rsid w:val="0084217A"/>
    <w:rsid w:val="008423A9"/>
    <w:rsid w:val="008431A0"/>
    <w:rsid w:val="00843F6F"/>
    <w:rsid w:val="00844516"/>
    <w:rsid w:val="0084505D"/>
    <w:rsid w:val="00845C7C"/>
    <w:rsid w:val="008465F6"/>
    <w:rsid w:val="00846B59"/>
    <w:rsid w:val="00846D6D"/>
    <w:rsid w:val="00846DB2"/>
    <w:rsid w:val="008476F2"/>
    <w:rsid w:val="00850008"/>
    <w:rsid w:val="00850A5E"/>
    <w:rsid w:val="00851480"/>
    <w:rsid w:val="00852B1A"/>
    <w:rsid w:val="00852B8E"/>
    <w:rsid w:val="00852F4B"/>
    <w:rsid w:val="008530C8"/>
    <w:rsid w:val="0085342D"/>
    <w:rsid w:val="008534E5"/>
    <w:rsid w:val="00853957"/>
    <w:rsid w:val="00853A3E"/>
    <w:rsid w:val="00853BB4"/>
    <w:rsid w:val="00853F2E"/>
    <w:rsid w:val="00854381"/>
    <w:rsid w:val="008544BF"/>
    <w:rsid w:val="00854B94"/>
    <w:rsid w:val="008558DD"/>
    <w:rsid w:val="008562DB"/>
    <w:rsid w:val="008568D9"/>
    <w:rsid w:val="00856969"/>
    <w:rsid w:val="00856F74"/>
    <w:rsid w:val="00857B64"/>
    <w:rsid w:val="00857DAD"/>
    <w:rsid w:val="00857E49"/>
    <w:rsid w:val="00860126"/>
    <w:rsid w:val="00862C78"/>
    <w:rsid w:val="00862D72"/>
    <w:rsid w:val="008639E7"/>
    <w:rsid w:val="00863C89"/>
    <w:rsid w:val="0086416F"/>
    <w:rsid w:val="00864BA5"/>
    <w:rsid w:val="0086537B"/>
    <w:rsid w:val="00865FF2"/>
    <w:rsid w:val="00866F42"/>
    <w:rsid w:val="00867021"/>
    <w:rsid w:val="0086790E"/>
    <w:rsid w:val="008700AD"/>
    <w:rsid w:val="008704D2"/>
    <w:rsid w:val="00870954"/>
    <w:rsid w:val="00870CCC"/>
    <w:rsid w:val="00870D23"/>
    <w:rsid w:val="00870E73"/>
    <w:rsid w:val="008711B5"/>
    <w:rsid w:val="008718AF"/>
    <w:rsid w:val="00871B0C"/>
    <w:rsid w:val="00871F46"/>
    <w:rsid w:val="00872DD3"/>
    <w:rsid w:val="00873ED7"/>
    <w:rsid w:val="00874BC6"/>
    <w:rsid w:val="00875E0A"/>
    <w:rsid w:val="00876ABE"/>
    <w:rsid w:val="0088006E"/>
    <w:rsid w:val="008805D2"/>
    <w:rsid w:val="00880AFB"/>
    <w:rsid w:val="0088238D"/>
    <w:rsid w:val="00882540"/>
    <w:rsid w:val="00882F63"/>
    <w:rsid w:val="0088392B"/>
    <w:rsid w:val="00883955"/>
    <w:rsid w:val="00883A74"/>
    <w:rsid w:val="00883DBE"/>
    <w:rsid w:val="00886002"/>
    <w:rsid w:val="008867EE"/>
    <w:rsid w:val="00886B47"/>
    <w:rsid w:val="00887526"/>
    <w:rsid w:val="00887EB4"/>
    <w:rsid w:val="008904B8"/>
    <w:rsid w:val="00891A60"/>
    <w:rsid w:val="00891BDF"/>
    <w:rsid w:val="008925EA"/>
    <w:rsid w:val="00892693"/>
    <w:rsid w:val="00892D40"/>
    <w:rsid w:val="00892DDE"/>
    <w:rsid w:val="008935FA"/>
    <w:rsid w:val="00893A0F"/>
    <w:rsid w:val="00894186"/>
    <w:rsid w:val="00894707"/>
    <w:rsid w:val="0089555D"/>
    <w:rsid w:val="00896F42"/>
    <w:rsid w:val="00897F2B"/>
    <w:rsid w:val="008A08A0"/>
    <w:rsid w:val="008A0F99"/>
    <w:rsid w:val="008A205C"/>
    <w:rsid w:val="008A3381"/>
    <w:rsid w:val="008A3ABE"/>
    <w:rsid w:val="008A3E33"/>
    <w:rsid w:val="008A4C2A"/>
    <w:rsid w:val="008A5C4F"/>
    <w:rsid w:val="008A678E"/>
    <w:rsid w:val="008A6BED"/>
    <w:rsid w:val="008A703F"/>
    <w:rsid w:val="008A7D56"/>
    <w:rsid w:val="008B0876"/>
    <w:rsid w:val="008B1ADE"/>
    <w:rsid w:val="008B244C"/>
    <w:rsid w:val="008B2492"/>
    <w:rsid w:val="008B3918"/>
    <w:rsid w:val="008B4476"/>
    <w:rsid w:val="008B489E"/>
    <w:rsid w:val="008B5236"/>
    <w:rsid w:val="008B6177"/>
    <w:rsid w:val="008B61DC"/>
    <w:rsid w:val="008B6388"/>
    <w:rsid w:val="008B66EE"/>
    <w:rsid w:val="008B6853"/>
    <w:rsid w:val="008B6FD7"/>
    <w:rsid w:val="008B7EAD"/>
    <w:rsid w:val="008B7F44"/>
    <w:rsid w:val="008C0093"/>
    <w:rsid w:val="008C07C3"/>
    <w:rsid w:val="008C0C1E"/>
    <w:rsid w:val="008C0F0C"/>
    <w:rsid w:val="008C14DB"/>
    <w:rsid w:val="008C191E"/>
    <w:rsid w:val="008C1E81"/>
    <w:rsid w:val="008C1EF6"/>
    <w:rsid w:val="008C2890"/>
    <w:rsid w:val="008C298F"/>
    <w:rsid w:val="008C3701"/>
    <w:rsid w:val="008C384E"/>
    <w:rsid w:val="008C3ACF"/>
    <w:rsid w:val="008C3D36"/>
    <w:rsid w:val="008C474B"/>
    <w:rsid w:val="008C4759"/>
    <w:rsid w:val="008C4AF5"/>
    <w:rsid w:val="008C4C74"/>
    <w:rsid w:val="008C5D9D"/>
    <w:rsid w:val="008C6B1D"/>
    <w:rsid w:val="008C6F32"/>
    <w:rsid w:val="008C7324"/>
    <w:rsid w:val="008D0601"/>
    <w:rsid w:val="008D0790"/>
    <w:rsid w:val="008D07ED"/>
    <w:rsid w:val="008D09AA"/>
    <w:rsid w:val="008D11CA"/>
    <w:rsid w:val="008D12EA"/>
    <w:rsid w:val="008D2001"/>
    <w:rsid w:val="008D2745"/>
    <w:rsid w:val="008D27C9"/>
    <w:rsid w:val="008D2E78"/>
    <w:rsid w:val="008D328B"/>
    <w:rsid w:val="008D3313"/>
    <w:rsid w:val="008D47E5"/>
    <w:rsid w:val="008D50BD"/>
    <w:rsid w:val="008D5659"/>
    <w:rsid w:val="008D5AB1"/>
    <w:rsid w:val="008E085D"/>
    <w:rsid w:val="008E0A5A"/>
    <w:rsid w:val="008E0AEE"/>
    <w:rsid w:val="008E2B65"/>
    <w:rsid w:val="008E43E0"/>
    <w:rsid w:val="008E46C2"/>
    <w:rsid w:val="008E477D"/>
    <w:rsid w:val="008E5E6C"/>
    <w:rsid w:val="008E60D9"/>
    <w:rsid w:val="008E6A1D"/>
    <w:rsid w:val="008E7640"/>
    <w:rsid w:val="008E783B"/>
    <w:rsid w:val="008E78C5"/>
    <w:rsid w:val="008F00F8"/>
    <w:rsid w:val="008F021C"/>
    <w:rsid w:val="008F02E0"/>
    <w:rsid w:val="008F10DF"/>
    <w:rsid w:val="008F14E8"/>
    <w:rsid w:val="008F16CF"/>
    <w:rsid w:val="008F18BB"/>
    <w:rsid w:val="008F1A46"/>
    <w:rsid w:val="008F1D78"/>
    <w:rsid w:val="008F215F"/>
    <w:rsid w:val="008F3D55"/>
    <w:rsid w:val="008F496C"/>
    <w:rsid w:val="008F4C58"/>
    <w:rsid w:val="008F5021"/>
    <w:rsid w:val="008F62A8"/>
    <w:rsid w:val="008F6652"/>
    <w:rsid w:val="008F66EA"/>
    <w:rsid w:val="008F6B73"/>
    <w:rsid w:val="008F6DA0"/>
    <w:rsid w:val="008F74CC"/>
    <w:rsid w:val="0090025B"/>
    <w:rsid w:val="0090050C"/>
    <w:rsid w:val="009019F4"/>
    <w:rsid w:val="0090257C"/>
    <w:rsid w:val="00903B5A"/>
    <w:rsid w:val="00903BF2"/>
    <w:rsid w:val="00903C15"/>
    <w:rsid w:val="009041CB"/>
    <w:rsid w:val="009044BD"/>
    <w:rsid w:val="009046DD"/>
    <w:rsid w:val="00905CFA"/>
    <w:rsid w:val="00905D4D"/>
    <w:rsid w:val="00905E02"/>
    <w:rsid w:val="00906F67"/>
    <w:rsid w:val="00907686"/>
    <w:rsid w:val="00907DE2"/>
    <w:rsid w:val="00910257"/>
    <w:rsid w:val="0091058D"/>
    <w:rsid w:val="0091067C"/>
    <w:rsid w:val="00910A57"/>
    <w:rsid w:val="00912BE8"/>
    <w:rsid w:val="009130E9"/>
    <w:rsid w:val="00913116"/>
    <w:rsid w:val="00914013"/>
    <w:rsid w:val="009144FA"/>
    <w:rsid w:val="00914C45"/>
    <w:rsid w:val="0091678A"/>
    <w:rsid w:val="00916791"/>
    <w:rsid w:val="00916C21"/>
    <w:rsid w:val="00917173"/>
    <w:rsid w:val="009171A5"/>
    <w:rsid w:val="00917333"/>
    <w:rsid w:val="009203CD"/>
    <w:rsid w:val="00920FE7"/>
    <w:rsid w:val="009211B0"/>
    <w:rsid w:val="009225DC"/>
    <w:rsid w:val="00925CDF"/>
    <w:rsid w:val="0092634A"/>
    <w:rsid w:val="0092651A"/>
    <w:rsid w:val="00926581"/>
    <w:rsid w:val="00927165"/>
    <w:rsid w:val="00931938"/>
    <w:rsid w:val="0093210B"/>
    <w:rsid w:val="009323D4"/>
    <w:rsid w:val="009333B2"/>
    <w:rsid w:val="0093402C"/>
    <w:rsid w:val="009363BF"/>
    <w:rsid w:val="0093645E"/>
    <w:rsid w:val="00936628"/>
    <w:rsid w:val="00936901"/>
    <w:rsid w:val="00936D07"/>
    <w:rsid w:val="0093725F"/>
    <w:rsid w:val="00937DB8"/>
    <w:rsid w:val="00937E7C"/>
    <w:rsid w:val="009400EC"/>
    <w:rsid w:val="00941597"/>
    <w:rsid w:val="00941BE6"/>
    <w:rsid w:val="00942580"/>
    <w:rsid w:val="009429A0"/>
    <w:rsid w:val="00943DA3"/>
    <w:rsid w:val="00943ECF"/>
    <w:rsid w:val="00944E81"/>
    <w:rsid w:val="00945AD5"/>
    <w:rsid w:val="009461BF"/>
    <w:rsid w:val="00947DB6"/>
    <w:rsid w:val="0095083C"/>
    <w:rsid w:val="0095115B"/>
    <w:rsid w:val="00951CCF"/>
    <w:rsid w:val="00952D9B"/>
    <w:rsid w:val="00953B0B"/>
    <w:rsid w:val="00953C68"/>
    <w:rsid w:val="00953DFB"/>
    <w:rsid w:val="0095428B"/>
    <w:rsid w:val="009547F6"/>
    <w:rsid w:val="00954F21"/>
    <w:rsid w:val="00954FE3"/>
    <w:rsid w:val="00955A5F"/>
    <w:rsid w:val="00955B9C"/>
    <w:rsid w:val="0095605D"/>
    <w:rsid w:val="009565A0"/>
    <w:rsid w:val="00961BBD"/>
    <w:rsid w:val="00961BE6"/>
    <w:rsid w:val="0096205C"/>
    <w:rsid w:val="009633E3"/>
    <w:rsid w:val="0096374D"/>
    <w:rsid w:val="0096394A"/>
    <w:rsid w:val="00963C9B"/>
    <w:rsid w:val="00963CDF"/>
    <w:rsid w:val="009646EF"/>
    <w:rsid w:val="009649F8"/>
    <w:rsid w:val="00965080"/>
    <w:rsid w:val="009664CC"/>
    <w:rsid w:val="009665BC"/>
    <w:rsid w:val="009676D2"/>
    <w:rsid w:val="00967FB7"/>
    <w:rsid w:val="00970570"/>
    <w:rsid w:val="00970A94"/>
    <w:rsid w:val="00971493"/>
    <w:rsid w:val="00972AB1"/>
    <w:rsid w:val="00974A75"/>
    <w:rsid w:val="00974D17"/>
    <w:rsid w:val="009759D4"/>
    <w:rsid w:val="00976194"/>
    <w:rsid w:val="00976809"/>
    <w:rsid w:val="00977CA9"/>
    <w:rsid w:val="0098032B"/>
    <w:rsid w:val="00980C2B"/>
    <w:rsid w:val="00980F4B"/>
    <w:rsid w:val="0098167C"/>
    <w:rsid w:val="00982608"/>
    <w:rsid w:val="00982737"/>
    <w:rsid w:val="00983E38"/>
    <w:rsid w:val="00984125"/>
    <w:rsid w:val="009848F5"/>
    <w:rsid w:val="0098517D"/>
    <w:rsid w:val="00985587"/>
    <w:rsid w:val="00986426"/>
    <w:rsid w:val="00986516"/>
    <w:rsid w:val="009867DE"/>
    <w:rsid w:val="00987839"/>
    <w:rsid w:val="00987EA2"/>
    <w:rsid w:val="00990959"/>
    <w:rsid w:val="00990A0D"/>
    <w:rsid w:val="0099161C"/>
    <w:rsid w:val="00992011"/>
    <w:rsid w:val="00992588"/>
    <w:rsid w:val="0099330B"/>
    <w:rsid w:val="009935F7"/>
    <w:rsid w:val="00994C47"/>
    <w:rsid w:val="009954ED"/>
    <w:rsid w:val="00995709"/>
    <w:rsid w:val="0099588D"/>
    <w:rsid w:val="009960DA"/>
    <w:rsid w:val="009964FE"/>
    <w:rsid w:val="009977D0"/>
    <w:rsid w:val="00997900"/>
    <w:rsid w:val="009A0632"/>
    <w:rsid w:val="009A1AAF"/>
    <w:rsid w:val="009A2109"/>
    <w:rsid w:val="009A2623"/>
    <w:rsid w:val="009A2A49"/>
    <w:rsid w:val="009A36EE"/>
    <w:rsid w:val="009A381B"/>
    <w:rsid w:val="009A4778"/>
    <w:rsid w:val="009A49CC"/>
    <w:rsid w:val="009A4C9D"/>
    <w:rsid w:val="009A5691"/>
    <w:rsid w:val="009A651D"/>
    <w:rsid w:val="009A6E3D"/>
    <w:rsid w:val="009A76EC"/>
    <w:rsid w:val="009A7936"/>
    <w:rsid w:val="009A7B0F"/>
    <w:rsid w:val="009B0769"/>
    <w:rsid w:val="009B08C8"/>
    <w:rsid w:val="009B1B2B"/>
    <w:rsid w:val="009B40B4"/>
    <w:rsid w:val="009B438C"/>
    <w:rsid w:val="009B46DD"/>
    <w:rsid w:val="009B4974"/>
    <w:rsid w:val="009B57DD"/>
    <w:rsid w:val="009B595E"/>
    <w:rsid w:val="009B6AE8"/>
    <w:rsid w:val="009B7035"/>
    <w:rsid w:val="009B72C3"/>
    <w:rsid w:val="009B73CB"/>
    <w:rsid w:val="009B7D09"/>
    <w:rsid w:val="009C0AE5"/>
    <w:rsid w:val="009C0E59"/>
    <w:rsid w:val="009C16F7"/>
    <w:rsid w:val="009C1B9A"/>
    <w:rsid w:val="009C1C9E"/>
    <w:rsid w:val="009C1D69"/>
    <w:rsid w:val="009C4907"/>
    <w:rsid w:val="009C4EE6"/>
    <w:rsid w:val="009C538D"/>
    <w:rsid w:val="009C5828"/>
    <w:rsid w:val="009C590B"/>
    <w:rsid w:val="009C6A93"/>
    <w:rsid w:val="009C6E95"/>
    <w:rsid w:val="009C720A"/>
    <w:rsid w:val="009C7920"/>
    <w:rsid w:val="009C7D30"/>
    <w:rsid w:val="009D07F3"/>
    <w:rsid w:val="009D160D"/>
    <w:rsid w:val="009D1E15"/>
    <w:rsid w:val="009D2EB9"/>
    <w:rsid w:val="009D3B46"/>
    <w:rsid w:val="009D3C10"/>
    <w:rsid w:val="009D57BD"/>
    <w:rsid w:val="009D5DAF"/>
    <w:rsid w:val="009D65A8"/>
    <w:rsid w:val="009D7B8E"/>
    <w:rsid w:val="009E0823"/>
    <w:rsid w:val="009E0968"/>
    <w:rsid w:val="009E15B1"/>
    <w:rsid w:val="009E19B8"/>
    <w:rsid w:val="009E1FD1"/>
    <w:rsid w:val="009E2EA8"/>
    <w:rsid w:val="009E387E"/>
    <w:rsid w:val="009E3E19"/>
    <w:rsid w:val="009E48AA"/>
    <w:rsid w:val="009E49FA"/>
    <w:rsid w:val="009E51C6"/>
    <w:rsid w:val="009E5AC9"/>
    <w:rsid w:val="009E5E99"/>
    <w:rsid w:val="009E62E9"/>
    <w:rsid w:val="009E63B8"/>
    <w:rsid w:val="009E654A"/>
    <w:rsid w:val="009F01DA"/>
    <w:rsid w:val="009F1604"/>
    <w:rsid w:val="009F1A80"/>
    <w:rsid w:val="009F21BE"/>
    <w:rsid w:val="009F24C6"/>
    <w:rsid w:val="009F2AA8"/>
    <w:rsid w:val="009F30C2"/>
    <w:rsid w:val="009F4323"/>
    <w:rsid w:val="009F4A52"/>
    <w:rsid w:val="009F5020"/>
    <w:rsid w:val="009F50F0"/>
    <w:rsid w:val="009F62C2"/>
    <w:rsid w:val="009F7351"/>
    <w:rsid w:val="009F7B9C"/>
    <w:rsid w:val="009F7BCB"/>
    <w:rsid w:val="009F7C63"/>
    <w:rsid w:val="009F7CAB"/>
    <w:rsid w:val="00A01252"/>
    <w:rsid w:val="00A014A1"/>
    <w:rsid w:val="00A014BB"/>
    <w:rsid w:val="00A0156F"/>
    <w:rsid w:val="00A0178C"/>
    <w:rsid w:val="00A0402E"/>
    <w:rsid w:val="00A0413E"/>
    <w:rsid w:val="00A0448C"/>
    <w:rsid w:val="00A04564"/>
    <w:rsid w:val="00A0473A"/>
    <w:rsid w:val="00A04AC1"/>
    <w:rsid w:val="00A0512D"/>
    <w:rsid w:val="00A05C07"/>
    <w:rsid w:val="00A05CCE"/>
    <w:rsid w:val="00A060C1"/>
    <w:rsid w:val="00A0647F"/>
    <w:rsid w:val="00A0687B"/>
    <w:rsid w:val="00A07A08"/>
    <w:rsid w:val="00A07BE2"/>
    <w:rsid w:val="00A10BF6"/>
    <w:rsid w:val="00A11D96"/>
    <w:rsid w:val="00A12413"/>
    <w:rsid w:val="00A12575"/>
    <w:rsid w:val="00A12AEC"/>
    <w:rsid w:val="00A12E84"/>
    <w:rsid w:val="00A13DD0"/>
    <w:rsid w:val="00A14ADE"/>
    <w:rsid w:val="00A1554A"/>
    <w:rsid w:val="00A15829"/>
    <w:rsid w:val="00A15D3D"/>
    <w:rsid w:val="00A16017"/>
    <w:rsid w:val="00A16295"/>
    <w:rsid w:val="00A175EF"/>
    <w:rsid w:val="00A17CD3"/>
    <w:rsid w:val="00A17DF2"/>
    <w:rsid w:val="00A20676"/>
    <w:rsid w:val="00A20C60"/>
    <w:rsid w:val="00A20F4F"/>
    <w:rsid w:val="00A23595"/>
    <w:rsid w:val="00A24FC7"/>
    <w:rsid w:val="00A2569D"/>
    <w:rsid w:val="00A258E6"/>
    <w:rsid w:val="00A25DC3"/>
    <w:rsid w:val="00A26028"/>
    <w:rsid w:val="00A26CAB"/>
    <w:rsid w:val="00A3031D"/>
    <w:rsid w:val="00A3077A"/>
    <w:rsid w:val="00A30A15"/>
    <w:rsid w:val="00A31DE4"/>
    <w:rsid w:val="00A320D4"/>
    <w:rsid w:val="00A3301C"/>
    <w:rsid w:val="00A33ED7"/>
    <w:rsid w:val="00A3534C"/>
    <w:rsid w:val="00A35715"/>
    <w:rsid w:val="00A3599A"/>
    <w:rsid w:val="00A35C5E"/>
    <w:rsid w:val="00A400BE"/>
    <w:rsid w:val="00A41FDC"/>
    <w:rsid w:val="00A42873"/>
    <w:rsid w:val="00A43545"/>
    <w:rsid w:val="00A4417B"/>
    <w:rsid w:val="00A44285"/>
    <w:rsid w:val="00A44B2D"/>
    <w:rsid w:val="00A450EC"/>
    <w:rsid w:val="00A452B6"/>
    <w:rsid w:val="00A459CF"/>
    <w:rsid w:val="00A45AFD"/>
    <w:rsid w:val="00A45EAB"/>
    <w:rsid w:val="00A46373"/>
    <w:rsid w:val="00A47515"/>
    <w:rsid w:val="00A47683"/>
    <w:rsid w:val="00A47EA6"/>
    <w:rsid w:val="00A50888"/>
    <w:rsid w:val="00A50F9E"/>
    <w:rsid w:val="00A5184D"/>
    <w:rsid w:val="00A519CA"/>
    <w:rsid w:val="00A5245F"/>
    <w:rsid w:val="00A5290F"/>
    <w:rsid w:val="00A52BDB"/>
    <w:rsid w:val="00A54631"/>
    <w:rsid w:val="00A54B78"/>
    <w:rsid w:val="00A55291"/>
    <w:rsid w:val="00A55B12"/>
    <w:rsid w:val="00A55D84"/>
    <w:rsid w:val="00A5794A"/>
    <w:rsid w:val="00A57B53"/>
    <w:rsid w:val="00A605FA"/>
    <w:rsid w:val="00A6074D"/>
    <w:rsid w:val="00A60765"/>
    <w:rsid w:val="00A60BA9"/>
    <w:rsid w:val="00A61264"/>
    <w:rsid w:val="00A61734"/>
    <w:rsid w:val="00A6243C"/>
    <w:rsid w:val="00A63D95"/>
    <w:rsid w:val="00A646DA"/>
    <w:rsid w:val="00A64B76"/>
    <w:rsid w:val="00A65A64"/>
    <w:rsid w:val="00A65AEA"/>
    <w:rsid w:val="00A65CBD"/>
    <w:rsid w:val="00A65D1B"/>
    <w:rsid w:val="00A65D46"/>
    <w:rsid w:val="00A66061"/>
    <w:rsid w:val="00A6627B"/>
    <w:rsid w:val="00A668A1"/>
    <w:rsid w:val="00A6705B"/>
    <w:rsid w:val="00A67AAB"/>
    <w:rsid w:val="00A7096A"/>
    <w:rsid w:val="00A70B49"/>
    <w:rsid w:val="00A70BED"/>
    <w:rsid w:val="00A70F01"/>
    <w:rsid w:val="00A71106"/>
    <w:rsid w:val="00A717BB"/>
    <w:rsid w:val="00A72722"/>
    <w:rsid w:val="00A7312A"/>
    <w:rsid w:val="00A7349A"/>
    <w:rsid w:val="00A73C7C"/>
    <w:rsid w:val="00A74915"/>
    <w:rsid w:val="00A74D51"/>
    <w:rsid w:val="00A7540F"/>
    <w:rsid w:val="00A75B66"/>
    <w:rsid w:val="00A7666E"/>
    <w:rsid w:val="00A772E0"/>
    <w:rsid w:val="00A808C3"/>
    <w:rsid w:val="00A819F5"/>
    <w:rsid w:val="00A82506"/>
    <w:rsid w:val="00A82592"/>
    <w:rsid w:val="00A829C6"/>
    <w:rsid w:val="00A833EC"/>
    <w:rsid w:val="00A83C8D"/>
    <w:rsid w:val="00A8476D"/>
    <w:rsid w:val="00A84789"/>
    <w:rsid w:val="00A85276"/>
    <w:rsid w:val="00A87906"/>
    <w:rsid w:val="00A901EA"/>
    <w:rsid w:val="00A9070B"/>
    <w:rsid w:val="00A9095C"/>
    <w:rsid w:val="00A90A6C"/>
    <w:rsid w:val="00A91346"/>
    <w:rsid w:val="00A9136E"/>
    <w:rsid w:val="00A915AA"/>
    <w:rsid w:val="00A91606"/>
    <w:rsid w:val="00A91DAB"/>
    <w:rsid w:val="00A92098"/>
    <w:rsid w:val="00A9250F"/>
    <w:rsid w:val="00A92694"/>
    <w:rsid w:val="00A937A8"/>
    <w:rsid w:val="00A938F0"/>
    <w:rsid w:val="00A93EE7"/>
    <w:rsid w:val="00A9449E"/>
    <w:rsid w:val="00A947E5"/>
    <w:rsid w:val="00A949C1"/>
    <w:rsid w:val="00A94B60"/>
    <w:rsid w:val="00A94EA7"/>
    <w:rsid w:val="00A965D4"/>
    <w:rsid w:val="00AA0183"/>
    <w:rsid w:val="00AA051A"/>
    <w:rsid w:val="00AA06A2"/>
    <w:rsid w:val="00AA09AB"/>
    <w:rsid w:val="00AA0D48"/>
    <w:rsid w:val="00AA0F08"/>
    <w:rsid w:val="00AA207A"/>
    <w:rsid w:val="00AA2C39"/>
    <w:rsid w:val="00AA31B5"/>
    <w:rsid w:val="00AA31C4"/>
    <w:rsid w:val="00AA328F"/>
    <w:rsid w:val="00AA3BAA"/>
    <w:rsid w:val="00AA3DEA"/>
    <w:rsid w:val="00AA44D5"/>
    <w:rsid w:val="00AA4B8E"/>
    <w:rsid w:val="00AA5C03"/>
    <w:rsid w:val="00AA6F0C"/>
    <w:rsid w:val="00AA783E"/>
    <w:rsid w:val="00AA7D4C"/>
    <w:rsid w:val="00AB0940"/>
    <w:rsid w:val="00AB0A03"/>
    <w:rsid w:val="00AB1CA0"/>
    <w:rsid w:val="00AB2054"/>
    <w:rsid w:val="00AB2334"/>
    <w:rsid w:val="00AB3210"/>
    <w:rsid w:val="00AB3DDF"/>
    <w:rsid w:val="00AB3FD2"/>
    <w:rsid w:val="00AB42B0"/>
    <w:rsid w:val="00AB51DB"/>
    <w:rsid w:val="00AB5291"/>
    <w:rsid w:val="00AB576B"/>
    <w:rsid w:val="00AB5A75"/>
    <w:rsid w:val="00AB5C59"/>
    <w:rsid w:val="00AB5FBE"/>
    <w:rsid w:val="00AB6529"/>
    <w:rsid w:val="00AB6A07"/>
    <w:rsid w:val="00AB6E1D"/>
    <w:rsid w:val="00AB72AB"/>
    <w:rsid w:val="00AB743E"/>
    <w:rsid w:val="00AB7B64"/>
    <w:rsid w:val="00AC0239"/>
    <w:rsid w:val="00AC0B78"/>
    <w:rsid w:val="00AC0E54"/>
    <w:rsid w:val="00AC15F0"/>
    <w:rsid w:val="00AC1D4B"/>
    <w:rsid w:val="00AC1F77"/>
    <w:rsid w:val="00AC26FB"/>
    <w:rsid w:val="00AC2C53"/>
    <w:rsid w:val="00AC3AA3"/>
    <w:rsid w:val="00AC3FFD"/>
    <w:rsid w:val="00AC4F0D"/>
    <w:rsid w:val="00AC5216"/>
    <w:rsid w:val="00AC58FC"/>
    <w:rsid w:val="00AC62D4"/>
    <w:rsid w:val="00AC70E4"/>
    <w:rsid w:val="00AD0274"/>
    <w:rsid w:val="00AD3121"/>
    <w:rsid w:val="00AD3356"/>
    <w:rsid w:val="00AD3823"/>
    <w:rsid w:val="00AD4019"/>
    <w:rsid w:val="00AD5067"/>
    <w:rsid w:val="00AD54FA"/>
    <w:rsid w:val="00AD570D"/>
    <w:rsid w:val="00AD5780"/>
    <w:rsid w:val="00AD609D"/>
    <w:rsid w:val="00AD7600"/>
    <w:rsid w:val="00AD7E14"/>
    <w:rsid w:val="00AE0448"/>
    <w:rsid w:val="00AE0464"/>
    <w:rsid w:val="00AE0A5A"/>
    <w:rsid w:val="00AE0A60"/>
    <w:rsid w:val="00AE0C6F"/>
    <w:rsid w:val="00AE0FFB"/>
    <w:rsid w:val="00AE1025"/>
    <w:rsid w:val="00AE11C2"/>
    <w:rsid w:val="00AE1355"/>
    <w:rsid w:val="00AE136D"/>
    <w:rsid w:val="00AE154E"/>
    <w:rsid w:val="00AE1AFF"/>
    <w:rsid w:val="00AE1E7E"/>
    <w:rsid w:val="00AE2C49"/>
    <w:rsid w:val="00AE34B3"/>
    <w:rsid w:val="00AE5C76"/>
    <w:rsid w:val="00AE6505"/>
    <w:rsid w:val="00AE6993"/>
    <w:rsid w:val="00AE6A81"/>
    <w:rsid w:val="00AE7791"/>
    <w:rsid w:val="00AE7943"/>
    <w:rsid w:val="00AF0712"/>
    <w:rsid w:val="00AF1095"/>
    <w:rsid w:val="00AF18A4"/>
    <w:rsid w:val="00AF1E93"/>
    <w:rsid w:val="00AF367A"/>
    <w:rsid w:val="00AF4DD5"/>
    <w:rsid w:val="00AF4E59"/>
    <w:rsid w:val="00AF5AE8"/>
    <w:rsid w:val="00AF6196"/>
    <w:rsid w:val="00AF6B13"/>
    <w:rsid w:val="00AF6F79"/>
    <w:rsid w:val="00AF6FA4"/>
    <w:rsid w:val="00AF6FDD"/>
    <w:rsid w:val="00AF7293"/>
    <w:rsid w:val="00AF7431"/>
    <w:rsid w:val="00AF77B8"/>
    <w:rsid w:val="00AF7877"/>
    <w:rsid w:val="00AF794C"/>
    <w:rsid w:val="00AF7EF2"/>
    <w:rsid w:val="00B000BD"/>
    <w:rsid w:val="00B00399"/>
    <w:rsid w:val="00B0058A"/>
    <w:rsid w:val="00B00E53"/>
    <w:rsid w:val="00B01D59"/>
    <w:rsid w:val="00B02837"/>
    <w:rsid w:val="00B02CC2"/>
    <w:rsid w:val="00B034E2"/>
    <w:rsid w:val="00B0406B"/>
    <w:rsid w:val="00B043A5"/>
    <w:rsid w:val="00B044C7"/>
    <w:rsid w:val="00B04AC0"/>
    <w:rsid w:val="00B050B5"/>
    <w:rsid w:val="00B0544F"/>
    <w:rsid w:val="00B05870"/>
    <w:rsid w:val="00B05D65"/>
    <w:rsid w:val="00B06013"/>
    <w:rsid w:val="00B06DB7"/>
    <w:rsid w:val="00B06DD1"/>
    <w:rsid w:val="00B07281"/>
    <w:rsid w:val="00B07C65"/>
    <w:rsid w:val="00B07C7A"/>
    <w:rsid w:val="00B07C85"/>
    <w:rsid w:val="00B07EF9"/>
    <w:rsid w:val="00B101DA"/>
    <w:rsid w:val="00B104C8"/>
    <w:rsid w:val="00B10511"/>
    <w:rsid w:val="00B1087E"/>
    <w:rsid w:val="00B1092B"/>
    <w:rsid w:val="00B12513"/>
    <w:rsid w:val="00B129B1"/>
    <w:rsid w:val="00B133BA"/>
    <w:rsid w:val="00B14244"/>
    <w:rsid w:val="00B14487"/>
    <w:rsid w:val="00B15292"/>
    <w:rsid w:val="00B157EF"/>
    <w:rsid w:val="00B159A1"/>
    <w:rsid w:val="00B16970"/>
    <w:rsid w:val="00B20B2A"/>
    <w:rsid w:val="00B20EFD"/>
    <w:rsid w:val="00B21A6A"/>
    <w:rsid w:val="00B21D49"/>
    <w:rsid w:val="00B235BD"/>
    <w:rsid w:val="00B254FF"/>
    <w:rsid w:val="00B256C4"/>
    <w:rsid w:val="00B25A98"/>
    <w:rsid w:val="00B25CC3"/>
    <w:rsid w:val="00B26DEC"/>
    <w:rsid w:val="00B27969"/>
    <w:rsid w:val="00B305DD"/>
    <w:rsid w:val="00B30AAF"/>
    <w:rsid w:val="00B30AB3"/>
    <w:rsid w:val="00B30FB7"/>
    <w:rsid w:val="00B311ED"/>
    <w:rsid w:val="00B31919"/>
    <w:rsid w:val="00B31939"/>
    <w:rsid w:val="00B33A30"/>
    <w:rsid w:val="00B341AC"/>
    <w:rsid w:val="00B345E5"/>
    <w:rsid w:val="00B34833"/>
    <w:rsid w:val="00B34B9B"/>
    <w:rsid w:val="00B35180"/>
    <w:rsid w:val="00B35936"/>
    <w:rsid w:val="00B35D02"/>
    <w:rsid w:val="00B362BF"/>
    <w:rsid w:val="00B3685E"/>
    <w:rsid w:val="00B369D4"/>
    <w:rsid w:val="00B36AEB"/>
    <w:rsid w:val="00B405AA"/>
    <w:rsid w:val="00B40832"/>
    <w:rsid w:val="00B40C29"/>
    <w:rsid w:val="00B41184"/>
    <w:rsid w:val="00B413CA"/>
    <w:rsid w:val="00B41F87"/>
    <w:rsid w:val="00B4265A"/>
    <w:rsid w:val="00B42FD0"/>
    <w:rsid w:val="00B4310B"/>
    <w:rsid w:val="00B43CC3"/>
    <w:rsid w:val="00B43DC6"/>
    <w:rsid w:val="00B44A91"/>
    <w:rsid w:val="00B44D0C"/>
    <w:rsid w:val="00B454A1"/>
    <w:rsid w:val="00B458CE"/>
    <w:rsid w:val="00B45C38"/>
    <w:rsid w:val="00B45E24"/>
    <w:rsid w:val="00B46946"/>
    <w:rsid w:val="00B46AC8"/>
    <w:rsid w:val="00B477D6"/>
    <w:rsid w:val="00B47EBB"/>
    <w:rsid w:val="00B5007C"/>
    <w:rsid w:val="00B5096A"/>
    <w:rsid w:val="00B5177B"/>
    <w:rsid w:val="00B533B1"/>
    <w:rsid w:val="00B55444"/>
    <w:rsid w:val="00B55EC6"/>
    <w:rsid w:val="00B564A3"/>
    <w:rsid w:val="00B56938"/>
    <w:rsid w:val="00B56B48"/>
    <w:rsid w:val="00B571AD"/>
    <w:rsid w:val="00B57690"/>
    <w:rsid w:val="00B60BD7"/>
    <w:rsid w:val="00B60FD3"/>
    <w:rsid w:val="00B61A6C"/>
    <w:rsid w:val="00B61DFA"/>
    <w:rsid w:val="00B6211A"/>
    <w:rsid w:val="00B62465"/>
    <w:rsid w:val="00B62558"/>
    <w:rsid w:val="00B63083"/>
    <w:rsid w:val="00B63286"/>
    <w:rsid w:val="00B6370C"/>
    <w:rsid w:val="00B640AA"/>
    <w:rsid w:val="00B64801"/>
    <w:rsid w:val="00B64817"/>
    <w:rsid w:val="00B64959"/>
    <w:rsid w:val="00B649E4"/>
    <w:rsid w:val="00B64CBA"/>
    <w:rsid w:val="00B67349"/>
    <w:rsid w:val="00B67919"/>
    <w:rsid w:val="00B6795A"/>
    <w:rsid w:val="00B7052C"/>
    <w:rsid w:val="00B70C87"/>
    <w:rsid w:val="00B71B4E"/>
    <w:rsid w:val="00B71BBB"/>
    <w:rsid w:val="00B71DB4"/>
    <w:rsid w:val="00B71E1C"/>
    <w:rsid w:val="00B72133"/>
    <w:rsid w:val="00B72363"/>
    <w:rsid w:val="00B72F62"/>
    <w:rsid w:val="00B7379C"/>
    <w:rsid w:val="00B74B4A"/>
    <w:rsid w:val="00B752DB"/>
    <w:rsid w:val="00B76232"/>
    <w:rsid w:val="00B76DF9"/>
    <w:rsid w:val="00B803AC"/>
    <w:rsid w:val="00B80595"/>
    <w:rsid w:val="00B80BB2"/>
    <w:rsid w:val="00B8235C"/>
    <w:rsid w:val="00B82EEB"/>
    <w:rsid w:val="00B83335"/>
    <w:rsid w:val="00B83834"/>
    <w:rsid w:val="00B84639"/>
    <w:rsid w:val="00B864D0"/>
    <w:rsid w:val="00B875AB"/>
    <w:rsid w:val="00B878B2"/>
    <w:rsid w:val="00B87F8B"/>
    <w:rsid w:val="00B907F3"/>
    <w:rsid w:val="00B90854"/>
    <w:rsid w:val="00B909DA"/>
    <w:rsid w:val="00B91AA3"/>
    <w:rsid w:val="00B91F17"/>
    <w:rsid w:val="00B92064"/>
    <w:rsid w:val="00B93469"/>
    <w:rsid w:val="00B94CA0"/>
    <w:rsid w:val="00B9590F"/>
    <w:rsid w:val="00B959AE"/>
    <w:rsid w:val="00B95E92"/>
    <w:rsid w:val="00B967EA"/>
    <w:rsid w:val="00B9687B"/>
    <w:rsid w:val="00B97C2D"/>
    <w:rsid w:val="00BA0689"/>
    <w:rsid w:val="00BA0715"/>
    <w:rsid w:val="00BA0D5D"/>
    <w:rsid w:val="00BA2566"/>
    <w:rsid w:val="00BA468E"/>
    <w:rsid w:val="00BA479D"/>
    <w:rsid w:val="00BA4853"/>
    <w:rsid w:val="00BA4BE7"/>
    <w:rsid w:val="00BA52B6"/>
    <w:rsid w:val="00BA5366"/>
    <w:rsid w:val="00BA5CF3"/>
    <w:rsid w:val="00BA6085"/>
    <w:rsid w:val="00BA63BB"/>
    <w:rsid w:val="00BA64C4"/>
    <w:rsid w:val="00BA7115"/>
    <w:rsid w:val="00BA724E"/>
    <w:rsid w:val="00BA73F5"/>
    <w:rsid w:val="00BA7795"/>
    <w:rsid w:val="00BA7859"/>
    <w:rsid w:val="00BA7866"/>
    <w:rsid w:val="00BA78EF"/>
    <w:rsid w:val="00BA7B91"/>
    <w:rsid w:val="00BA7F77"/>
    <w:rsid w:val="00BB0D9E"/>
    <w:rsid w:val="00BB11C5"/>
    <w:rsid w:val="00BB11D8"/>
    <w:rsid w:val="00BB26F6"/>
    <w:rsid w:val="00BB302F"/>
    <w:rsid w:val="00BB309A"/>
    <w:rsid w:val="00BB4178"/>
    <w:rsid w:val="00BB4275"/>
    <w:rsid w:val="00BB432B"/>
    <w:rsid w:val="00BB4C03"/>
    <w:rsid w:val="00BB54F3"/>
    <w:rsid w:val="00BB5981"/>
    <w:rsid w:val="00BB59EE"/>
    <w:rsid w:val="00BB5B70"/>
    <w:rsid w:val="00BB5DF4"/>
    <w:rsid w:val="00BB6684"/>
    <w:rsid w:val="00BB6CAA"/>
    <w:rsid w:val="00BB6D41"/>
    <w:rsid w:val="00BB7201"/>
    <w:rsid w:val="00BC08DA"/>
    <w:rsid w:val="00BC0DD6"/>
    <w:rsid w:val="00BC12F9"/>
    <w:rsid w:val="00BC15B6"/>
    <w:rsid w:val="00BC1D06"/>
    <w:rsid w:val="00BC2F3D"/>
    <w:rsid w:val="00BC35E2"/>
    <w:rsid w:val="00BC4F9A"/>
    <w:rsid w:val="00BC565A"/>
    <w:rsid w:val="00BC61E6"/>
    <w:rsid w:val="00BC6404"/>
    <w:rsid w:val="00BC6441"/>
    <w:rsid w:val="00BC66A9"/>
    <w:rsid w:val="00BC67FD"/>
    <w:rsid w:val="00BC6DF3"/>
    <w:rsid w:val="00BC710B"/>
    <w:rsid w:val="00BC7A81"/>
    <w:rsid w:val="00BD0AA6"/>
    <w:rsid w:val="00BD0AF2"/>
    <w:rsid w:val="00BD0ECC"/>
    <w:rsid w:val="00BD2149"/>
    <w:rsid w:val="00BD2843"/>
    <w:rsid w:val="00BD3BB6"/>
    <w:rsid w:val="00BD3DA0"/>
    <w:rsid w:val="00BD455B"/>
    <w:rsid w:val="00BD4A57"/>
    <w:rsid w:val="00BD4BD8"/>
    <w:rsid w:val="00BD507F"/>
    <w:rsid w:val="00BD5804"/>
    <w:rsid w:val="00BD6576"/>
    <w:rsid w:val="00BD7C71"/>
    <w:rsid w:val="00BD7FFA"/>
    <w:rsid w:val="00BE09C7"/>
    <w:rsid w:val="00BE1A10"/>
    <w:rsid w:val="00BE1EC9"/>
    <w:rsid w:val="00BE268D"/>
    <w:rsid w:val="00BE2719"/>
    <w:rsid w:val="00BE32F1"/>
    <w:rsid w:val="00BE3788"/>
    <w:rsid w:val="00BE3879"/>
    <w:rsid w:val="00BE39AB"/>
    <w:rsid w:val="00BE3B69"/>
    <w:rsid w:val="00BE4828"/>
    <w:rsid w:val="00BE5C01"/>
    <w:rsid w:val="00BE5C8E"/>
    <w:rsid w:val="00BE6CF1"/>
    <w:rsid w:val="00BE7D68"/>
    <w:rsid w:val="00BF0316"/>
    <w:rsid w:val="00BF15B4"/>
    <w:rsid w:val="00BF1625"/>
    <w:rsid w:val="00BF1627"/>
    <w:rsid w:val="00BF20AE"/>
    <w:rsid w:val="00BF2365"/>
    <w:rsid w:val="00BF2427"/>
    <w:rsid w:val="00BF2BDB"/>
    <w:rsid w:val="00BF2E97"/>
    <w:rsid w:val="00BF3429"/>
    <w:rsid w:val="00BF43E2"/>
    <w:rsid w:val="00BF4724"/>
    <w:rsid w:val="00BF4C8D"/>
    <w:rsid w:val="00BF5704"/>
    <w:rsid w:val="00BF5D37"/>
    <w:rsid w:val="00BF5EC3"/>
    <w:rsid w:val="00BF6117"/>
    <w:rsid w:val="00BF78DF"/>
    <w:rsid w:val="00C000B9"/>
    <w:rsid w:val="00C01089"/>
    <w:rsid w:val="00C01274"/>
    <w:rsid w:val="00C02196"/>
    <w:rsid w:val="00C022C8"/>
    <w:rsid w:val="00C026B0"/>
    <w:rsid w:val="00C02763"/>
    <w:rsid w:val="00C036C2"/>
    <w:rsid w:val="00C03983"/>
    <w:rsid w:val="00C044C7"/>
    <w:rsid w:val="00C048D0"/>
    <w:rsid w:val="00C063BD"/>
    <w:rsid w:val="00C07A15"/>
    <w:rsid w:val="00C07F2F"/>
    <w:rsid w:val="00C10EAC"/>
    <w:rsid w:val="00C11361"/>
    <w:rsid w:val="00C12736"/>
    <w:rsid w:val="00C12CED"/>
    <w:rsid w:val="00C12E1F"/>
    <w:rsid w:val="00C13549"/>
    <w:rsid w:val="00C1355B"/>
    <w:rsid w:val="00C155E3"/>
    <w:rsid w:val="00C1568E"/>
    <w:rsid w:val="00C15C10"/>
    <w:rsid w:val="00C16BA8"/>
    <w:rsid w:val="00C2012F"/>
    <w:rsid w:val="00C20FD3"/>
    <w:rsid w:val="00C21E37"/>
    <w:rsid w:val="00C21E96"/>
    <w:rsid w:val="00C2230F"/>
    <w:rsid w:val="00C22572"/>
    <w:rsid w:val="00C228FD"/>
    <w:rsid w:val="00C231F9"/>
    <w:rsid w:val="00C2393B"/>
    <w:rsid w:val="00C23965"/>
    <w:rsid w:val="00C23B4E"/>
    <w:rsid w:val="00C23C3F"/>
    <w:rsid w:val="00C23CC6"/>
    <w:rsid w:val="00C241FB"/>
    <w:rsid w:val="00C24D6B"/>
    <w:rsid w:val="00C24EA2"/>
    <w:rsid w:val="00C254E4"/>
    <w:rsid w:val="00C256C8"/>
    <w:rsid w:val="00C258AB"/>
    <w:rsid w:val="00C2616C"/>
    <w:rsid w:val="00C2675E"/>
    <w:rsid w:val="00C26DA5"/>
    <w:rsid w:val="00C30206"/>
    <w:rsid w:val="00C32B33"/>
    <w:rsid w:val="00C32B8A"/>
    <w:rsid w:val="00C32F1D"/>
    <w:rsid w:val="00C35412"/>
    <w:rsid w:val="00C35D27"/>
    <w:rsid w:val="00C360C6"/>
    <w:rsid w:val="00C36739"/>
    <w:rsid w:val="00C36A9A"/>
    <w:rsid w:val="00C376F3"/>
    <w:rsid w:val="00C376F4"/>
    <w:rsid w:val="00C379A0"/>
    <w:rsid w:val="00C40D38"/>
    <w:rsid w:val="00C41142"/>
    <w:rsid w:val="00C415B4"/>
    <w:rsid w:val="00C41AB0"/>
    <w:rsid w:val="00C422FC"/>
    <w:rsid w:val="00C4415E"/>
    <w:rsid w:val="00C444F6"/>
    <w:rsid w:val="00C445B9"/>
    <w:rsid w:val="00C44DBB"/>
    <w:rsid w:val="00C453D7"/>
    <w:rsid w:val="00C45C2B"/>
    <w:rsid w:val="00C467A7"/>
    <w:rsid w:val="00C46C2C"/>
    <w:rsid w:val="00C46D50"/>
    <w:rsid w:val="00C47B44"/>
    <w:rsid w:val="00C50185"/>
    <w:rsid w:val="00C503D5"/>
    <w:rsid w:val="00C50537"/>
    <w:rsid w:val="00C528EC"/>
    <w:rsid w:val="00C52CB3"/>
    <w:rsid w:val="00C532DB"/>
    <w:rsid w:val="00C53EA0"/>
    <w:rsid w:val="00C544FB"/>
    <w:rsid w:val="00C5481E"/>
    <w:rsid w:val="00C549BC"/>
    <w:rsid w:val="00C54AD9"/>
    <w:rsid w:val="00C552ED"/>
    <w:rsid w:val="00C56353"/>
    <w:rsid w:val="00C60192"/>
    <w:rsid w:val="00C61F4B"/>
    <w:rsid w:val="00C62019"/>
    <w:rsid w:val="00C63606"/>
    <w:rsid w:val="00C63848"/>
    <w:rsid w:val="00C63B2C"/>
    <w:rsid w:val="00C6473E"/>
    <w:rsid w:val="00C656D1"/>
    <w:rsid w:val="00C659D4"/>
    <w:rsid w:val="00C65AFA"/>
    <w:rsid w:val="00C66233"/>
    <w:rsid w:val="00C6651A"/>
    <w:rsid w:val="00C6711F"/>
    <w:rsid w:val="00C70147"/>
    <w:rsid w:val="00C70E0C"/>
    <w:rsid w:val="00C71CF8"/>
    <w:rsid w:val="00C71EDD"/>
    <w:rsid w:val="00C729E8"/>
    <w:rsid w:val="00C72C42"/>
    <w:rsid w:val="00C72E10"/>
    <w:rsid w:val="00C73C33"/>
    <w:rsid w:val="00C74CBA"/>
    <w:rsid w:val="00C761C7"/>
    <w:rsid w:val="00C76FF5"/>
    <w:rsid w:val="00C801F7"/>
    <w:rsid w:val="00C808D5"/>
    <w:rsid w:val="00C80B8F"/>
    <w:rsid w:val="00C8104C"/>
    <w:rsid w:val="00C810F6"/>
    <w:rsid w:val="00C82B5E"/>
    <w:rsid w:val="00C83F45"/>
    <w:rsid w:val="00C841F2"/>
    <w:rsid w:val="00C84271"/>
    <w:rsid w:val="00C86780"/>
    <w:rsid w:val="00C867CA"/>
    <w:rsid w:val="00C86B7A"/>
    <w:rsid w:val="00C87215"/>
    <w:rsid w:val="00C87D90"/>
    <w:rsid w:val="00C9022C"/>
    <w:rsid w:val="00C903F7"/>
    <w:rsid w:val="00C91CEC"/>
    <w:rsid w:val="00C926F6"/>
    <w:rsid w:val="00C92C3E"/>
    <w:rsid w:val="00C94885"/>
    <w:rsid w:val="00C94913"/>
    <w:rsid w:val="00C949EC"/>
    <w:rsid w:val="00C94DA7"/>
    <w:rsid w:val="00C9569B"/>
    <w:rsid w:val="00C95E72"/>
    <w:rsid w:val="00C95F53"/>
    <w:rsid w:val="00C96529"/>
    <w:rsid w:val="00C967C1"/>
    <w:rsid w:val="00C96C4A"/>
    <w:rsid w:val="00C96FE1"/>
    <w:rsid w:val="00C972FB"/>
    <w:rsid w:val="00C9748A"/>
    <w:rsid w:val="00C9751A"/>
    <w:rsid w:val="00CA00C1"/>
    <w:rsid w:val="00CA159E"/>
    <w:rsid w:val="00CA199D"/>
    <w:rsid w:val="00CA1BAC"/>
    <w:rsid w:val="00CA1EA9"/>
    <w:rsid w:val="00CA2241"/>
    <w:rsid w:val="00CA2E49"/>
    <w:rsid w:val="00CA344A"/>
    <w:rsid w:val="00CA421C"/>
    <w:rsid w:val="00CA4824"/>
    <w:rsid w:val="00CA52AE"/>
    <w:rsid w:val="00CA74D4"/>
    <w:rsid w:val="00CA75CF"/>
    <w:rsid w:val="00CA7720"/>
    <w:rsid w:val="00CA79C2"/>
    <w:rsid w:val="00CA7F46"/>
    <w:rsid w:val="00CB014B"/>
    <w:rsid w:val="00CB0505"/>
    <w:rsid w:val="00CB05C7"/>
    <w:rsid w:val="00CB05ED"/>
    <w:rsid w:val="00CB07C3"/>
    <w:rsid w:val="00CB0CC8"/>
    <w:rsid w:val="00CB12A7"/>
    <w:rsid w:val="00CB15BE"/>
    <w:rsid w:val="00CB1B39"/>
    <w:rsid w:val="00CB2C08"/>
    <w:rsid w:val="00CB41E9"/>
    <w:rsid w:val="00CB4628"/>
    <w:rsid w:val="00CB4E29"/>
    <w:rsid w:val="00CB542D"/>
    <w:rsid w:val="00CB609D"/>
    <w:rsid w:val="00CB64AC"/>
    <w:rsid w:val="00CB6C99"/>
    <w:rsid w:val="00CB7686"/>
    <w:rsid w:val="00CB7879"/>
    <w:rsid w:val="00CB7C15"/>
    <w:rsid w:val="00CB7CBD"/>
    <w:rsid w:val="00CB7CF1"/>
    <w:rsid w:val="00CC0831"/>
    <w:rsid w:val="00CC1A53"/>
    <w:rsid w:val="00CC1D1D"/>
    <w:rsid w:val="00CC1D3B"/>
    <w:rsid w:val="00CC2359"/>
    <w:rsid w:val="00CC2EC9"/>
    <w:rsid w:val="00CC3186"/>
    <w:rsid w:val="00CC31EE"/>
    <w:rsid w:val="00CC346C"/>
    <w:rsid w:val="00CC3BA7"/>
    <w:rsid w:val="00CC3F8D"/>
    <w:rsid w:val="00CC43A7"/>
    <w:rsid w:val="00CC440A"/>
    <w:rsid w:val="00CC45DE"/>
    <w:rsid w:val="00CC4779"/>
    <w:rsid w:val="00CC4B5F"/>
    <w:rsid w:val="00CC6CB1"/>
    <w:rsid w:val="00CC75C3"/>
    <w:rsid w:val="00CD0AF7"/>
    <w:rsid w:val="00CD0CD5"/>
    <w:rsid w:val="00CD0DFB"/>
    <w:rsid w:val="00CD100D"/>
    <w:rsid w:val="00CD1664"/>
    <w:rsid w:val="00CD2308"/>
    <w:rsid w:val="00CD2CAE"/>
    <w:rsid w:val="00CD30B2"/>
    <w:rsid w:val="00CD31FA"/>
    <w:rsid w:val="00CD3471"/>
    <w:rsid w:val="00CD36FB"/>
    <w:rsid w:val="00CD3AF4"/>
    <w:rsid w:val="00CD3D73"/>
    <w:rsid w:val="00CD4760"/>
    <w:rsid w:val="00CD498B"/>
    <w:rsid w:val="00CD5574"/>
    <w:rsid w:val="00CD65AB"/>
    <w:rsid w:val="00CD68E2"/>
    <w:rsid w:val="00CD737F"/>
    <w:rsid w:val="00CD7458"/>
    <w:rsid w:val="00CD767F"/>
    <w:rsid w:val="00CD7808"/>
    <w:rsid w:val="00CD7C89"/>
    <w:rsid w:val="00CE01AF"/>
    <w:rsid w:val="00CE070A"/>
    <w:rsid w:val="00CE0731"/>
    <w:rsid w:val="00CE0CBA"/>
    <w:rsid w:val="00CE0CC0"/>
    <w:rsid w:val="00CE0D49"/>
    <w:rsid w:val="00CE0ECE"/>
    <w:rsid w:val="00CE1458"/>
    <w:rsid w:val="00CE1487"/>
    <w:rsid w:val="00CE1EFB"/>
    <w:rsid w:val="00CE2EC7"/>
    <w:rsid w:val="00CE2EDC"/>
    <w:rsid w:val="00CE34C1"/>
    <w:rsid w:val="00CE3870"/>
    <w:rsid w:val="00CE40F8"/>
    <w:rsid w:val="00CE417F"/>
    <w:rsid w:val="00CE545A"/>
    <w:rsid w:val="00CE570E"/>
    <w:rsid w:val="00CE6C59"/>
    <w:rsid w:val="00CE771B"/>
    <w:rsid w:val="00CE7A3E"/>
    <w:rsid w:val="00CE7B27"/>
    <w:rsid w:val="00CF0EEF"/>
    <w:rsid w:val="00CF1349"/>
    <w:rsid w:val="00CF1638"/>
    <w:rsid w:val="00CF18B1"/>
    <w:rsid w:val="00CF196B"/>
    <w:rsid w:val="00CF1B02"/>
    <w:rsid w:val="00CF233A"/>
    <w:rsid w:val="00CF25D8"/>
    <w:rsid w:val="00CF2824"/>
    <w:rsid w:val="00CF3540"/>
    <w:rsid w:val="00CF3E8C"/>
    <w:rsid w:val="00CF4C4B"/>
    <w:rsid w:val="00CF67F4"/>
    <w:rsid w:val="00CF71DC"/>
    <w:rsid w:val="00CF759D"/>
    <w:rsid w:val="00CF7732"/>
    <w:rsid w:val="00CF7826"/>
    <w:rsid w:val="00CF7F5A"/>
    <w:rsid w:val="00CF7FA9"/>
    <w:rsid w:val="00D006FF"/>
    <w:rsid w:val="00D007BD"/>
    <w:rsid w:val="00D0087C"/>
    <w:rsid w:val="00D0122C"/>
    <w:rsid w:val="00D01B83"/>
    <w:rsid w:val="00D02486"/>
    <w:rsid w:val="00D02640"/>
    <w:rsid w:val="00D03067"/>
    <w:rsid w:val="00D03F39"/>
    <w:rsid w:val="00D04253"/>
    <w:rsid w:val="00D050C8"/>
    <w:rsid w:val="00D05122"/>
    <w:rsid w:val="00D06A90"/>
    <w:rsid w:val="00D07087"/>
    <w:rsid w:val="00D10EBA"/>
    <w:rsid w:val="00D11611"/>
    <w:rsid w:val="00D11687"/>
    <w:rsid w:val="00D1180D"/>
    <w:rsid w:val="00D11E81"/>
    <w:rsid w:val="00D13BBB"/>
    <w:rsid w:val="00D15574"/>
    <w:rsid w:val="00D157DD"/>
    <w:rsid w:val="00D15905"/>
    <w:rsid w:val="00D15A5A"/>
    <w:rsid w:val="00D172D7"/>
    <w:rsid w:val="00D17483"/>
    <w:rsid w:val="00D17E34"/>
    <w:rsid w:val="00D20502"/>
    <w:rsid w:val="00D21461"/>
    <w:rsid w:val="00D21AD8"/>
    <w:rsid w:val="00D22141"/>
    <w:rsid w:val="00D22580"/>
    <w:rsid w:val="00D24AD6"/>
    <w:rsid w:val="00D2524E"/>
    <w:rsid w:val="00D25862"/>
    <w:rsid w:val="00D27F0F"/>
    <w:rsid w:val="00D303C4"/>
    <w:rsid w:val="00D3120E"/>
    <w:rsid w:val="00D31338"/>
    <w:rsid w:val="00D316B6"/>
    <w:rsid w:val="00D31AC2"/>
    <w:rsid w:val="00D31FE6"/>
    <w:rsid w:val="00D326DE"/>
    <w:rsid w:val="00D3304A"/>
    <w:rsid w:val="00D334D2"/>
    <w:rsid w:val="00D338D7"/>
    <w:rsid w:val="00D354E8"/>
    <w:rsid w:val="00D35BE2"/>
    <w:rsid w:val="00D35FFE"/>
    <w:rsid w:val="00D3710B"/>
    <w:rsid w:val="00D37210"/>
    <w:rsid w:val="00D372B6"/>
    <w:rsid w:val="00D37D87"/>
    <w:rsid w:val="00D37E45"/>
    <w:rsid w:val="00D4095E"/>
    <w:rsid w:val="00D40BC4"/>
    <w:rsid w:val="00D40D99"/>
    <w:rsid w:val="00D40F21"/>
    <w:rsid w:val="00D418A6"/>
    <w:rsid w:val="00D42083"/>
    <w:rsid w:val="00D4337B"/>
    <w:rsid w:val="00D438EB"/>
    <w:rsid w:val="00D43DEA"/>
    <w:rsid w:val="00D441DA"/>
    <w:rsid w:val="00D45CE6"/>
    <w:rsid w:val="00D46EC0"/>
    <w:rsid w:val="00D46F23"/>
    <w:rsid w:val="00D4790F"/>
    <w:rsid w:val="00D47C59"/>
    <w:rsid w:val="00D50512"/>
    <w:rsid w:val="00D51178"/>
    <w:rsid w:val="00D519E1"/>
    <w:rsid w:val="00D52147"/>
    <w:rsid w:val="00D524DC"/>
    <w:rsid w:val="00D54C92"/>
    <w:rsid w:val="00D54E60"/>
    <w:rsid w:val="00D55A9A"/>
    <w:rsid w:val="00D56053"/>
    <w:rsid w:val="00D56310"/>
    <w:rsid w:val="00D5648F"/>
    <w:rsid w:val="00D569D3"/>
    <w:rsid w:val="00D57024"/>
    <w:rsid w:val="00D5706F"/>
    <w:rsid w:val="00D571AB"/>
    <w:rsid w:val="00D57F32"/>
    <w:rsid w:val="00D60354"/>
    <w:rsid w:val="00D6036C"/>
    <w:rsid w:val="00D60394"/>
    <w:rsid w:val="00D61754"/>
    <w:rsid w:val="00D61D41"/>
    <w:rsid w:val="00D61DDD"/>
    <w:rsid w:val="00D61E41"/>
    <w:rsid w:val="00D62FBF"/>
    <w:rsid w:val="00D632B8"/>
    <w:rsid w:val="00D64489"/>
    <w:rsid w:val="00D65E4F"/>
    <w:rsid w:val="00D671F3"/>
    <w:rsid w:val="00D67322"/>
    <w:rsid w:val="00D6783C"/>
    <w:rsid w:val="00D678DA"/>
    <w:rsid w:val="00D7046F"/>
    <w:rsid w:val="00D70A74"/>
    <w:rsid w:val="00D71435"/>
    <w:rsid w:val="00D71E59"/>
    <w:rsid w:val="00D729B8"/>
    <w:rsid w:val="00D7392F"/>
    <w:rsid w:val="00D73F38"/>
    <w:rsid w:val="00D74288"/>
    <w:rsid w:val="00D75504"/>
    <w:rsid w:val="00D765AB"/>
    <w:rsid w:val="00D76BEB"/>
    <w:rsid w:val="00D811B6"/>
    <w:rsid w:val="00D81788"/>
    <w:rsid w:val="00D821F4"/>
    <w:rsid w:val="00D823AD"/>
    <w:rsid w:val="00D82945"/>
    <w:rsid w:val="00D82D97"/>
    <w:rsid w:val="00D835AE"/>
    <w:rsid w:val="00D83BF0"/>
    <w:rsid w:val="00D83D17"/>
    <w:rsid w:val="00D84927"/>
    <w:rsid w:val="00D84CE3"/>
    <w:rsid w:val="00D85B57"/>
    <w:rsid w:val="00D85F14"/>
    <w:rsid w:val="00D869F2"/>
    <w:rsid w:val="00D86C1F"/>
    <w:rsid w:val="00D900AA"/>
    <w:rsid w:val="00D918FC"/>
    <w:rsid w:val="00D93A62"/>
    <w:rsid w:val="00D93AB7"/>
    <w:rsid w:val="00D950EE"/>
    <w:rsid w:val="00DA0C8C"/>
    <w:rsid w:val="00DA0E26"/>
    <w:rsid w:val="00DA1D25"/>
    <w:rsid w:val="00DA25BF"/>
    <w:rsid w:val="00DA28B8"/>
    <w:rsid w:val="00DA31AD"/>
    <w:rsid w:val="00DA31C5"/>
    <w:rsid w:val="00DA3803"/>
    <w:rsid w:val="00DA46DA"/>
    <w:rsid w:val="00DA4F4B"/>
    <w:rsid w:val="00DA687F"/>
    <w:rsid w:val="00DA70D8"/>
    <w:rsid w:val="00DA73E1"/>
    <w:rsid w:val="00DA7423"/>
    <w:rsid w:val="00DA7641"/>
    <w:rsid w:val="00DA7926"/>
    <w:rsid w:val="00DA7B78"/>
    <w:rsid w:val="00DA7D2D"/>
    <w:rsid w:val="00DA7E89"/>
    <w:rsid w:val="00DB0150"/>
    <w:rsid w:val="00DB19C3"/>
    <w:rsid w:val="00DB20E6"/>
    <w:rsid w:val="00DB25E1"/>
    <w:rsid w:val="00DB290E"/>
    <w:rsid w:val="00DB2F9E"/>
    <w:rsid w:val="00DB45A1"/>
    <w:rsid w:val="00DB460E"/>
    <w:rsid w:val="00DB4637"/>
    <w:rsid w:val="00DB4C3B"/>
    <w:rsid w:val="00DB5680"/>
    <w:rsid w:val="00DB5B85"/>
    <w:rsid w:val="00DB6597"/>
    <w:rsid w:val="00DB6989"/>
    <w:rsid w:val="00DB6FBD"/>
    <w:rsid w:val="00DC05FE"/>
    <w:rsid w:val="00DC0D27"/>
    <w:rsid w:val="00DC1313"/>
    <w:rsid w:val="00DC28E3"/>
    <w:rsid w:val="00DC3B4A"/>
    <w:rsid w:val="00DC3B60"/>
    <w:rsid w:val="00DC4B0B"/>
    <w:rsid w:val="00DC5886"/>
    <w:rsid w:val="00DC6208"/>
    <w:rsid w:val="00DC659D"/>
    <w:rsid w:val="00DC666A"/>
    <w:rsid w:val="00DC6888"/>
    <w:rsid w:val="00DC69C4"/>
    <w:rsid w:val="00DC6C77"/>
    <w:rsid w:val="00DC6E78"/>
    <w:rsid w:val="00DC6F86"/>
    <w:rsid w:val="00DC7856"/>
    <w:rsid w:val="00DC7C88"/>
    <w:rsid w:val="00DD00FE"/>
    <w:rsid w:val="00DD0C2F"/>
    <w:rsid w:val="00DD1E60"/>
    <w:rsid w:val="00DD2435"/>
    <w:rsid w:val="00DD3AEB"/>
    <w:rsid w:val="00DD430F"/>
    <w:rsid w:val="00DD5E27"/>
    <w:rsid w:val="00DD602F"/>
    <w:rsid w:val="00DD64AA"/>
    <w:rsid w:val="00DD6839"/>
    <w:rsid w:val="00DD6E0C"/>
    <w:rsid w:val="00DD70BC"/>
    <w:rsid w:val="00DD76E3"/>
    <w:rsid w:val="00DD7834"/>
    <w:rsid w:val="00DE0530"/>
    <w:rsid w:val="00DE0673"/>
    <w:rsid w:val="00DE279E"/>
    <w:rsid w:val="00DE36C1"/>
    <w:rsid w:val="00DE4A07"/>
    <w:rsid w:val="00DE4B1E"/>
    <w:rsid w:val="00DE543D"/>
    <w:rsid w:val="00DE64AD"/>
    <w:rsid w:val="00DE6B8F"/>
    <w:rsid w:val="00DE7496"/>
    <w:rsid w:val="00DF0C68"/>
    <w:rsid w:val="00DF1400"/>
    <w:rsid w:val="00DF157D"/>
    <w:rsid w:val="00DF159F"/>
    <w:rsid w:val="00DF3131"/>
    <w:rsid w:val="00DF3623"/>
    <w:rsid w:val="00DF3D29"/>
    <w:rsid w:val="00DF3D3E"/>
    <w:rsid w:val="00DF3FA2"/>
    <w:rsid w:val="00DF4186"/>
    <w:rsid w:val="00DF553B"/>
    <w:rsid w:val="00DF6340"/>
    <w:rsid w:val="00DF63FE"/>
    <w:rsid w:val="00DF7133"/>
    <w:rsid w:val="00DF7534"/>
    <w:rsid w:val="00DF7902"/>
    <w:rsid w:val="00E003BE"/>
    <w:rsid w:val="00E00488"/>
    <w:rsid w:val="00E009FA"/>
    <w:rsid w:val="00E00F05"/>
    <w:rsid w:val="00E011C4"/>
    <w:rsid w:val="00E01255"/>
    <w:rsid w:val="00E0147A"/>
    <w:rsid w:val="00E01542"/>
    <w:rsid w:val="00E015EE"/>
    <w:rsid w:val="00E0164F"/>
    <w:rsid w:val="00E01EDD"/>
    <w:rsid w:val="00E023ED"/>
    <w:rsid w:val="00E023FB"/>
    <w:rsid w:val="00E03538"/>
    <w:rsid w:val="00E037F5"/>
    <w:rsid w:val="00E03C27"/>
    <w:rsid w:val="00E03D8C"/>
    <w:rsid w:val="00E03E38"/>
    <w:rsid w:val="00E0507D"/>
    <w:rsid w:val="00E05B39"/>
    <w:rsid w:val="00E05F0B"/>
    <w:rsid w:val="00E06328"/>
    <w:rsid w:val="00E0641C"/>
    <w:rsid w:val="00E0651E"/>
    <w:rsid w:val="00E06C31"/>
    <w:rsid w:val="00E07732"/>
    <w:rsid w:val="00E1018C"/>
    <w:rsid w:val="00E10465"/>
    <w:rsid w:val="00E107F1"/>
    <w:rsid w:val="00E10B6D"/>
    <w:rsid w:val="00E10F96"/>
    <w:rsid w:val="00E114FC"/>
    <w:rsid w:val="00E117EF"/>
    <w:rsid w:val="00E11837"/>
    <w:rsid w:val="00E11B89"/>
    <w:rsid w:val="00E11DEC"/>
    <w:rsid w:val="00E11DF4"/>
    <w:rsid w:val="00E11E57"/>
    <w:rsid w:val="00E120CB"/>
    <w:rsid w:val="00E12675"/>
    <w:rsid w:val="00E130F9"/>
    <w:rsid w:val="00E13456"/>
    <w:rsid w:val="00E134A6"/>
    <w:rsid w:val="00E13904"/>
    <w:rsid w:val="00E13C47"/>
    <w:rsid w:val="00E14422"/>
    <w:rsid w:val="00E14438"/>
    <w:rsid w:val="00E14445"/>
    <w:rsid w:val="00E14DE3"/>
    <w:rsid w:val="00E1667E"/>
    <w:rsid w:val="00E16826"/>
    <w:rsid w:val="00E16D55"/>
    <w:rsid w:val="00E16E2C"/>
    <w:rsid w:val="00E206CA"/>
    <w:rsid w:val="00E20CE8"/>
    <w:rsid w:val="00E20E73"/>
    <w:rsid w:val="00E212E8"/>
    <w:rsid w:val="00E21837"/>
    <w:rsid w:val="00E22B34"/>
    <w:rsid w:val="00E22C6F"/>
    <w:rsid w:val="00E230D6"/>
    <w:rsid w:val="00E23565"/>
    <w:rsid w:val="00E238C4"/>
    <w:rsid w:val="00E252E2"/>
    <w:rsid w:val="00E26924"/>
    <w:rsid w:val="00E26E3C"/>
    <w:rsid w:val="00E2741B"/>
    <w:rsid w:val="00E27A18"/>
    <w:rsid w:val="00E30A6D"/>
    <w:rsid w:val="00E30F6C"/>
    <w:rsid w:val="00E32012"/>
    <w:rsid w:val="00E322F8"/>
    <w:rsid w:val="00E328DE"/>
    <w:rsid w:val="00E33393"/>
    <w:rsid w:val="00E33733"/>
    <w:rsid w:val="00E344AE"/>
    <w:rsid w:val="00E3463E"/>
    <w:rsid w:val="00E34901"/>
    <w:rsid w:val="00E352B7"/>
    <w:rsid w:val="00E367D2"/>
    <w:rsid w:val="00E3691E"/>
    <w:rsid w:val="00E36CF2"/>
    <w:rsid w:val="00E37DFA"/>
    <w:rsid w:val="00E40415"/>
    <w:rsid w:val="00E40607"/>
    <w:rsid w:val="00E409D0"/>
    <w:rsid w:val="00E41DE2"/>
    <w:rsid w:val="00E41FC1"/>
    <w:rsid w:val="00E43CBE"/>
    <w:rsid w:val="00E4422D"/>
    <w:rsid w:val="00E443C5"/>
    <w:rsid w:val="00E444CD"/>
    <w:rsid w:val="00E4451F"/>
    <w:rsid w:val="00E44F35"/>
    <w:rsid w:val="00E44FD8"/>
    <w:rsid w:val="00E450C8"/>
    <w:rsid w:val="00E459C3"/>
    <w:rsid w:val="00E459F1"/>
    <w:rsid w:val="00E45ADD"/>
    <w:rsid w:val="00E45B84"/>
    <w:rsid w:val="00E46B3C"/>
    <w:rsid w:val="00E46B4C"/>
    <w:rsid w:val="00E46D70"/>
    <w:rsid w:val="00E471B4"/>
    <w:rsid w:val="00E473A2"/>
    <w:rsid w:val="00E4794A"/>
    <w:rsid w:val="00E505D4"/>
    <w:rsid w:val="00E506B7"/>
    <w:rsid w:val="00E50F2D"/>
    <w:rsid w:val="00E50F86"/>
    <w:rsid w:val="00E52207"/>
    <w:rsid w:val="00E522A8"/>
    <w:rsid w:val="00E53626"/>
    <w:rsid w:val="00E537B7"/>
    <w:rsid w:val="00E53ED6"/>
    <w:rsid w:val="00E54E19"/>
    <w:rsid w:val="00E562EA"/>
    <w:rsid w:val="00E5674E"/>
    <w:rsid w:val="00E57498"/>
    <w:rsid w:val="00E574F6"/>
    <w:rsid w:val="00E6010A"/>
    <w:rsid w:val="00E607EF"/>
    <w:rsid w:val="00E60A96"/>
    <w:rsid w:val="00E60C37"/>
    <w:rsid w:val="00E60D35"/>
    <w:rsid w:val="00E61522"/>
    <w:rsid w:val="00E61B95"/>
    <w:rsid w:val="00E62941"/>
    <w:rsid w:val="00E6347A"/>
    <w:rsid w:val="00E6409A"/>
    <w:rsid w:val="00E65715"/>
    <w:rsid w:val="00E66703"/>
    <w:rsid w:val="00E66869"/>
    <w:rsid w:val="00E67719"/>
    <w:rsid w:val="00E67C2E"/>
    <w:rsid w:val="00E70A06"/>
    <w:rsid w:val="00E717AA"/>
    <w:rsid w:val="00E71B60"/>
    <w:rsid w:val="00E71FBB"/>
    <w:rsid w:val="00E725A8"/>
    <w:rsid w:val="00E738B3"/>
    <w:rsid w:val="00E739EF"/>
    <w:rsid w:val="00E73C18"/>
    <w:rsid w:val="00E73C7F"/>
    <w:rsid w:val="00E740D4"/>
    <w:rsid w:val="00E74413"/>
    <w:rsid w:val="00E74BB0"/>
    <w:rsid w:val="00E74BBF"/>
    <w:rsid w:val="00E750DE"/>
    <w:rsid w:val="00E75BB7"/>
    <w:rsid w:val="00E76B10"/>
    <w:rsid w:val="00E770B6"/>
    <w:rsid w:val="00E77991"/>
    <w:rsid w:val="00E8077F"/>
    <w:rsid w:val="00E80BBD"/>
    <w:rsid w:val="00E81A9A"/>
    <w:rsid w:val="00E826F1"/>
    <w:rsid w:val="00E8420C"/>
    <w:rsid w:val="00E84C67"/>
    <w:rsid w:val="00E854C4"/>
    <w:rsid w:val="00E8559C"/>
    <w:rsid w:val="00E85A1F"/>
    <w:rsid w:val="00E86F1A"/>
    <w:rsid w:val="00E87361"/>
    <w:rsid w:val="00E873BA"/>
    <w:rsid w:val="00E904FD"/>
    <w:rsid w:val="00E90CE6"/>
    <w:rsid w:val="00E90E7F"/>
    <w:rsid w:val="00E91EC1"/>
    <w:rsid w:val="00E9224D"/>
    <w:rsid w:val="00E92646"/>
    <w:rsid w:val="00E94D36"/>
    <w:rsid w:val="00E950D9"/>
    <w:rsid w:val="00E958DE"/>
    <w:rsid w:val="00E95DBF"/>
    <w:rsid w:val="00EA0B2A"/>
    <w:rsid w:val="00EA0B2F"/>
    <w:rsid w:val="00EA0D85"/>
    <w:rsid w:val="00EA182B"/>
    <w:rsid w:val="00EA2016"/>
    <w:rsid w:val="00EA3316"/>
    <w:rsid w:val="00EA3AF1"/>
    <w:rsid w:val="00EA4D8E"/>
    <w:rsid w:val="00EA4EE1"/>
    <w:rsid w:val="00EA56C4"/>
    <w:rsid w:val="00EA62D8"/>
    <w:rsid w:val="00EA67D0"/>
    <w:rsid w:val="00EA6D7F"/>
    <w:rsid w:val="00EB0AFA"/>
    <w:rsid w:val="00EB0B2B"/>
    <w:rsid w:val="00EB132E"/>
    <w:rsid w:val="00EB179C"/>
    <w:rsid w:val="00EB1AAE"/>
    <w:rsid w:val="00EB2064"/>
    <w:rsid w:val="00EB349F"/>
    <w:rsid w:val="00EB3AF8"/>
    <w:rsid w:val="00EB3F01"/>
    <w:rsid w:val="00EB5E4F"/>
    <w:rsid w:val="00EB61AE"/>
    <w:rsid w:val="00EB63B5"/>
    <w:rsid w:val="00EB697B"/>
    <w:rsid w:val="00EB78A7"/>
    <w:rsid w:val="00EB7CA5"/>
    <w:rsid w:val="00EB7D4F"/>
    <w:rsid w:val="00EC104C"/>
    <w:rsid w:val="00EC277A"/>
    <w:rsid w:val="00EC3243"/>
    <w:rsid w:val="00EC3B8B"/>
    <w:rsid w:val="00EC454C"/>
    <w:rsid w:val="00EC46E9"/>
    <w:rsid w:val="00EC4C3E"/>
    <w:rsid w:val="00EC4E5D"/>
    <w:rsid w:val="00EC508D"/>
    <w:rsid w:val="00EC50E3"/>
    <w:rsid w:val="00EC51FF"/>
    <w:rsid w:val="00EC639F"/>
    <w:rsid w:val="00EC6501"/>
    <w:rsid w:val="00EC6930"/>
    <w:rsid w:val="00EC6BA0"/>
    <w:rsid w:val="00ED147E"/>
    <w:rsid w:val="00ED35CC"/>
    <w:rsid w:val="00ED3FB8"/>
    <w:rsid w:val="00ED4F89"/>
    <w:rsid w:val="00ED5136"/>
    <w:rsid w:val="00ED6D0B"/>
    <w:rsid w:val="00ED7BE5"/>
    <w:rsid w:val="00ED7D26"/>
    <w:rsid w:val="00EE0384"/>
    <w:rsid w:val="00EE079C"/>
    <w:rsid w:val="00EE0EF4"/>
    <w:rsid w:val="00EE0F52"/>
    <w:rsid w:val="00EE1156"/>
    <w:rsid w:val="00EE1BC8"/>
    <w:rsid w:val="00EE424C"/>
    <w:rsid w:val="00EE4F44"/>
    <w:rsid w:val="00EE62F7"/>
    <w:rsid w:val="00EE6762"/>
    <w:rsid w:val="00EE7991"/>
    <w:rsid w:val="00EE7FED"/>
    <w:rsid w:val="00EF0C97"/>
    <w:rsid w:val="00EF14F8"/>
    <w:rsid w:val="00EF1E52"/>
    <w:rsid w:val="00EF2268"/>
    <w:rsid w:val="00EF467E"/>
    <w:rsid w:val="00EF4AB8"/>
    <w:rsid w:val="00EF5152"/>
    <w:rsid w:val="00EF51C0"/>
    <w:rsid w:val="00EF70A6"/>
    <w:rsid w:val="00EF70B1"/>
    <w:rsid w:val="00EF7EC5"/>
    <w:rsid w:val="00F00A01"/>
    <w:rsid w:val="00F01138"/>
    <w:rsid w:val="00F011E2"/>
    <w:rsid w:val="00F01597"/>
    <w:rsid w:val="00F01641"/>
    <w:rsid w:val="00F017E4"/>
    <w:rsid w:val="00F01FD1"/>
    <w:rsid w:val="00F02DE7"/>
    <w:rsid w:val="00F04B28"/>
    <w:rsid w:val="00F050A4"/>
    <w:rsid w:val="00F065E4"/>
    <w:rsid w:val="00F06AF3"/>
    <w:rsid w:val="00F06F28"/>
    <w:rsid w:val="00F072F2"/>
    <w:rsid w:val="00F07AB4"/>
    <w:rsid w:val="00F07C02"/>
    <w:rsid w:val="00F07C4D"/>
    <w:rsid w:val="00F07FBE"/>
    <w:rsid w:val="00F10119"/>
    <w:rsid w:val="00F102E4"/>
    <w:rsid w:val="00F10DBF"/>
    <w:rsid w:val="00F11359"/>
    <w:rsid w:val="00F12066"/>
    <w:rsid w:val="00F12348"/>
    <w:rsid w:val="00F12367"/>
    <w:rsid w:val="00F126C1"/>
    <w:rsid w:val="00F12A47"/>
    <w:rsid w:val="00F12D6B"/>
    <w:rsid w:val="00F133F0"/>
    <w:rsid w:val="00F13803"/>
    <w:rsid w:val="00F1395D"/>
    <w:rsid w:val="00F13E9C"/>
    <w:rsid w:val="00F1481A"/>
    <w:rsid w:val="00F149B8"/>
    <w:rsid w:val="00F14D85"/>
    <w:rsid w:val="00F154C1"/>
    <w:rsid w:val="00F167E5"/>
    <w:rsid w:val="00F16FAF"/>
    <w:rsid w:val="00F17E6D"/>
    <w:rsid w:val="00F21229"/>
    <w:rsid w:val="00F22F44"/>
    <w:rsid w:val="00F23AF8"/>
    <w:rsid w:val="00F24102"/>
    <w:rsid w:val="00F24E90"/>
    <w:rsid w:val="00F2528F"/>
    <w:rsid w:val="00F25C6A"/>
    <w:rsid w:val="00F26600"/>
    <w:rsid w:val="00F2701D"/>
    <w:rsid w:val="00F271F9"/>
    <w:rsid w:val="00F30EA1"/>
    <w:rsid w:val="00F31ED6"/>
    <w:rsid w:val="00F3249D"/>
    <w:rsid w:val="00F33A9D"/>
    <w:rsid w:val="00F33AEE"/>
    <w:rsid w:val="00F3436E"/>
    <w:rsid w:val="00F3437A"/>
    <w:rsid w:val="00F34ADA"/>
    <w:rsid w:val="00F34C54"/>
    <w:rsid w:val="00F34D61"/>
    <w:rsid w:val="00F35545"/>
    <w:rsid w:val="00F356FA"/>
    <w:rsid w:val="00F358D8"/>
    <w:rsid w:val="00F35FB1"/>
    <w:rsid w:val="00F36090"/>
    <w:rsid w:val="00F365BA"/>
    <w:rsid w:val="00F36A2D"/>
    <w:rsid w:val="00F36A2F"/>
    <w:rsid w:val="00F36CC1"/>
    <w:rsid w:val="00F376A9"/>
    <w:rsid w:val="00F37D29"/>
    <w:rsid w:val="00F404D3"/>
    <w:rsid w:val="00F422AE"/>
    <w:rsid w:val="00F423B2"/>
    <w:rsid w:val="00F4382D"/>
    <w:rsid w:val="00F447A6"/>
    <w:rsid w:val="00F448C8"/>
    <w:rsid w:val="00F45484"/>
    <w:rsid w:val="00F45A63"/>
    <w:rsid w:val="00F46031"/>
    <w:rsid w:val="00F468DC"/>
    <w:rsid w:val="00F4778D"/>
    <w:rsid w:val="00F47CD8"/>
    <w:rsid w:val="00F47FB0"/>
    <w:rsid w:val="00F50043"/>
    <w:rsid w:val="00F5063E"/>
    <w:rsid w:val="00F5075A"/>
    <w:rsid w:val="00F50F99"/>
    <w:rsid w:val="00F51ECA"/>
    <w:rsid w:val="00F51F33"/>
    <w:rsid w:val="00F526A9"/>
    <w:rsid w:val="00F52CA8"/>
    <w:rsid w:val="00F5300A"/>
    <w:rsid w:val="00F543CA"/>
    <w:rsid w:val="00F54453"/>
    <w:rsid w:val="00F54780"/>
    <w:rsid w:val="00F54B6A"/>
    <w:rsid w:val="00F54F0B"/>
    <w:rsid w:val="00F550C0"/>
    <w:rsid w:val="00F552FD"/>
    <w:rsid w:val="00F562E2"/>
    <w:rsid w:val="00F5633D"/>
    <w:rsid w:val="00F607A7"/>
    <w:rsid w:val="00F609EC"/>
    <w:rsid w:val="00F613A2"/>
    <w:rsid w:val="00F613AE"/>
    <w:rsid w:val="00F61933"/>
    <w:rsid w:val="00F61A8A"/>
    <w:rsid w:val="00F635DB"/>
    <w:rsid w:val="00F65597"/>
    <w:rsid w:val="00F65962"/>
    <w:rsid w:val="00F65CE1"/>
    <w:rsid w:val="00F66433"/>
    <w:rsid w:val="00F66446"/>
    <w:rsid w:val="00F6662E"/>
    <w:rsid w:val="00F6725D"/>
    <w:rsid w:val="00F67D60"/>
    <w:rsid w:val="00F705D9"/>
    <w:rsid w:val="00F70DD9"/>
    <w:rsid w:val="00F71426"/>
    <w:rsid w:val="00F7165C"/>
    <w:rsid w:val="00F71B08"/>
    <w:rsid w:val="00F71E71"/>
    <w:rsid w:val="00F722C8"/>
    <w:rsid w:val="00F7267B"/>
    <w:rsid w:val="00F72716"/>
    <w:rsid w:val="00F73BEE"/>
    <w:rsid w:val="00F73C30"/>
    <w:rsid w:val="00F74F82"/>
    <w:rsid w:val="00F75D20"/>
    <w:rsid w:val="00F75F8D"/>
    <w:rsid w:val="00F7610E"/>
    <w:rsid w:val="00F762CE"/>
    <w:rsid w:val="00F76A57"/>
    <w:rsid w:val="00F770EB"/>
    <w:rsid w:val="00F772B0"/>
    <w:rsid w:val="00F77A95"/>
    <w:rsid w:val="00F8149A"/>
    <w:rsid w:val="00F8167E"/>
    <w:rsid w:val="00F817F2"/>
    <w:rsid w:val="00F82B58"/>
    <w:rsid w:val="00F8616F"/>
    <w:rsid w:val="00F86C22"/>
    <w:rsid w:val="00F86C4C"/>
    <w:rsid w:val="00F9035D"/>
    <w:rsid w:val="00F903E8"/>
    <w:rsid w:val="00F90D0C"/>
    <w:rsid w:val="00F91172"/>
    <w:rsid w:val="00F91861"/>
    <w:rsid w:val="00F91A1E"/>
    <w:rsid w:val="00F91DCF"/>
    <w:rsid w:val="00F91E9F"/>
    <w:rsid w:val="00F92008"/>
    <w:rsid w:val="00F9222F"/>
    <w:rsid w:val="00F922A5"/>
    <w:rsid w:val="00F92861"/>
    <w:rsid w:val="00F93D33"/>
    <w:rsid w:val="00F94744"/>
    <w:rsid w:val="00F94B05"/>
    <w:rsid w:val="00F94B21"/>
    <w:rsid w:val="00F95506"/>
    <w:rsid w:val="00F957F0"/>
    <w:rsid w:val="00F95E31"/>
    <w:rsid w:val="00F95EFF"/>
    <w:rsid w:val="00F9621F"/>
    <w:rsid w:val="00F963E8"/>
    <w:rsid w:val="00F96768"/>
    <w:rsid w:val="00F969F5"/>
    <w:rsid w:val="00F97AEF"/>
    <w:rsid w:val="00F97B3B"/>
    <w:rsid w:val="00F97BE0"/>
    <w:rsid w:val="00F97D00"/>
    <w:rsid w:val="00F97FA2"/>
    <w:rsid w:val="00FA0B00"/>
    <w:rsid w:val="00FA0F95"/>
    <w:rsid w:val="00FA316C"/>
    <w:rsid w:val="00FA3218"/>
    <w:rsid w:val="00FA3468"/>
    <w:rsid w:val="00FA3FBC"/>
    <w:rsid w:val="00FA4D16"/>
    <w:rsid w:val="00FA5257"/>
    <w:rsid w:val="00FA5670"/>
    <w:rsid w:val="00FA73DA"/>
    <w:rsid w:val="00FB0CAB"/>
    <w:rsid w:val="00FB1B0F"/>
    <w:rsid w:val="00FB2411"/>
    <w:rsid w:val="00FB24B7"/>
    <w:rsid w:val="00FB25FB"/>
    <w:rsid w:val="00FB26A2"/>
    <w:rsid w:val="00FB275B"/>
    <w:rsid w:val="00FB3A9C"/>
    <w:rsid w:val="00FB41CA"/>
    <w:rsid w:val="00FB4944"/>
    <w:rsid w:val="00FB4FA9"/>
    <w:rsid w:val="00FB59C2"/>
    <w:rsid w:val="00FB5F83"/>
    <w:rsid w:val="00FB6820"/>
    <w:rsid w:val="00FB74E4"/>
    <w:rsid w:val="00FB765D"/>
    <w:rsid w:val="00FB7E53"/>
    <w:rsid w:val="00FC0207"/>
    <w:rsid w:val="00FC05C7"/>
    <w:rsid w:val="00FC0648"/>
    <w:rsid w:val="00FC1E6F"/>
    <w:rsid w:val="00FC21AE"/>
    <w:rsid w:val="00FC2C32"/>
    <w:rsid w:val="00FC3CC1"/>
    <w:rsid w:val="00FC461E"/>
    <w:rsid w:val="00FC4D12"/>
    <w:rsid w:val="00FC5A4C"/>
    <w:rsid w:val="00FC5D22"/>
    <w:rsid w:val="00FC6271"/>
    <w:rsid w:val="00FC7437"/>
    <w:rsid w:val="00FC7522"/>
    <w:rsid w:val="00FD0A22"/>
    <w:rsid w:val="00FD0FCA"/>
    <w:rsid w:val="00FD181A"/>
    <w:rsid w:val="00FD2366"/>
    <w:rsid w:val="00FD24F4"/>
    <w:rsid w:val="00FD25FD"/>
    <w:rsid w:val="00FD26CB"/>
    <w:rsid w:val="00FD2A7F"/>
    <w:rsid w:val="00FD324B"/>
    <w:rsid w:val="00FD34A5"/>
    <w:rsid w:val="00FD38E1"/>
    <w:rsid w:val="00FD3BAB"/>
    <w:rsid w:val="00FD4585"/>
    <w:rsid w:val="00FD4958"/>
    <w:rsid w:val="00FD4E88"/>
    <w:rsid w:val="00FD566E"/>
    <w:rsid w:val="00FD59A1"/>
    <w:rsid w:val="00FD6E98"/>
    <w:rsid w:val="00FD71FE"/>
    <w:rsid w:val="00FD729C"/>
    <w:rsid w:val="00FD772B"/>
    <w:rsid w:val="00FD7922"/>
    <w:rsid w:val="00FD7A02"/>
    <w:rsid w:val="00FD7ACD"/>
    <w:rsid w:val="00FD7CDC"/>
    <w:rsid w:val="00FD7EE8"/>
    <w:rsid w:val="00FE0F77"/>
    <w:rsid w:val="00FE2065"/>
    <w:rsid w:val="00FE222F"/>
    <w:rsid w:val="00FE2ADD"/>
    <w:rsid w:val="00FE36FE"/>
    <w:rsid w:val="00FE40C5"/>
    <w:rsid w:val="00FE4790"/>
    <w:rsid w:val="00FE47CF"/>
    <w:rsid w:val="00FE5013"/>
    <w:rsid w:val="00FE6112"/>
    <w:rsid w:val="00FE71FA"/>
    <w:rsid w:val="00FE7987"/>
    <w:rsid w:val="00FE7A08"/>
    <w:rsid w:val="00FF0045"/>
    <w:rsid w:val="00FF0919"/>
    <w:rsid w:val="00FF1453"/>
    <w:rsid w:val="00FF167D"/>
    <w:rsid w:val="00FF1B41"/>
    <w:rsid w:val="00FF24CC"/>
    <w:rsid w:val="00FF2E95"/>
    <w:rsid w:val="00FF2EEA"/>
    <w:rsid w:val="00FF3317"/>
    <w:rsid w:val="00FF3F8C"/>
    <w:rsid w:val="00FF402F"/>
    <w:rsid w:val="00FF47F0"/>
    <w:rsid w:val="00FF5E5E"/>
    <w:rsid w:val="00FF666F"/>
    <w:rsid w:val="00FF73E3"/>
    <w:rsid w:val="00FF7B5F"/>
    <w:rsid w:val="01170C55"/>
    <w:rsid w:val="01253372"/>
    <w:rsid w:val="013B2B96"/>
    <w:rsid w:val="016123EC"/>
    <w:rsid w:val="019404F8"/>
    <w:rsid w:val="01BB5A85"/>
    <w:rsid w:val="01FB40D3"/>
    <w:rsid w:val="02017B5D"/>
    <w:rsid w:val="021E7200"/>
    <w:rsid w:val="024B4760"/>
    <w:rsid w:val="025B61FA"/>
    <w:rsid w:val="0264605D"/>
    <w:rsid w:val="02810A7C"/>
    <w:rsid w:val="03353615"/>
    <w:rsid w:val="03412812"/>
    <w:rsid w:val="03A51301"/>
    <w:rsid w:val="03AC7D7B"/>
    <w:rsid w:val="03B91FB3"/>
    <w:rsid w:val="03E05C76"/>
    <w:rsid w:val="042B5630"/>
    <w:rsid w:val="04793187"/>
    <w:rsid w:val="04965A0A"/>
    <w:rsid w:val="056D353A"/>
    <w:rsid w:val="057C1A59"/>
    <w:rsid w:val="058858F0"/>
    <w:rsid w:val="05A71DDD"/>
    <w:rsid w:val="06224E20"/>
    <w:rsid w:val="0642670C"/>
    <w:rsid w:val="064538DB"/>
    <w:rsid w:val="06A004F4"/>
    <w:rsid w:val="06BE65B6"/>
    <w:rsid w:val="07254A81"/>
    <w:rsid w:val="07D539A9"/>
    <w:rsid w:val="07FD6DF7"/>
    <w:rsid w:val="08202AE5"/>
    <w:rsid w:val="084C1CA5"/>
    <w:rsid w:val="08A96637"/>
    <w:rsid w:val="09C13F62"/>
    <w:rsid w:val="0A0C1573"/>
    <w:rsid w:val="0A4800D1"/>
    <w:rsid w:val="0AA13C2D"/>
    <w:rsid w:val="0AB57517"/>
    <w:rsid w:val="0ABA6E78"/>
    <w:rsid w:val="0ABB752A"/>
    <w:rsid w:val="0B17119C"/>
    <w:rsid w:val="0B4967E2"/>
    <w:rsid w:val="0C120997"/>
    <w:rsid w:val="0CB7125B"/>
    <w:rsid w:val="0CC631C5"/>
    <w:rsid w:val="0CDD0FA5"/>
    <w:rsid w:val="0D0B0B62"/>
    <w:rsid w:val="0D1D78DA"/>
    <w:rsid w:val="0D6F73B8"/>
    <w:rsid w:val="0D9D6798"/>
    <w:rsid w:val="0E1D274A"/>
    <w:rsid w:val="0E362DEB"/>
    <w:rsid w:val="0E366466"/>
    <w:rsid w:val="0F10621B"/>
    <w:rsid w:val="0F492716"/>
    <w:rsid w:val="0F9D0EBF"/>
    <w:rsid w:val="0FCE1048"/>
    <w:rsid w:val="0FFB6C85"/>
    <w:rsid w:val="114F2668"/>
    <w:rsid w:val="11D6625E"/>
    <w:rsid w:val="11FA518D"/>
    <w:rsid w:val="120C3B45"/>
    <w:rsid w:val="122D4C2E"/>
    <w:rsid w:val="123720FB"/>
    <w:rsid w:val="1281520E"/>
    <w:rsid w:val="12AC5D9E"/>
    <w:rsid w:val="13B77D0C"/>
    <w:rsid w:val="13B91EFF"/>
    <w:rsid w:val="13EA475F"/>
    <w:rsid w:val="14FB1DAD"/>
    <w:rsid w:val="154D73B5"/>
    <w:rsid w:val="157C0DB9"/>
    <w:rsid w:val="15A24B3A"/>
    <w:rsid w:val="15AE138B"/>
    <w:rsid w:val="15D140F8"/>
    <w:rsid w:val="15FD2D01"/>
    <w:rsid w:val="162A7783"/>
    <w:rsid w:val="16663DB9"/>
    <w:rsid w:val="168801D3"/>
    <w:rsid w:val="16BF4F59"/>
    <w:rsid w:val="16D87A49"/>
    <w:rsid w:val="1715758D"/>
    <w:rsid w:val="1770545A"/>
    <w:rsid w:val="17F04282"/>
    <w:rsid w:val="189A6D57"/>
    <w:rsid w:val="18E13BCB"/>
    <w:rsid w:val="195E6FCA"/>
    <w:rsid w:val="196B16E7"/>
    <w:rsid w:val="19AC0977"/>
    <w:rsid w:val="1A0F495D"/>
    <w:rsid w:val="1A954C6D"/>
    <w:rsid w:val="1AB063CD"/>
    <w:rsid w:val="1BF60846"/>
    <w:rsid w:val="1C4273AE"/>
    <w:rsid w:val="1C4E1521"/>
    <w:rsid w:val="1C852905"/>
    <w:rsid w:val="1C9F1DD3"/>
    <w:rsid w:val="1D4E20EB"/>
    <w:rsid w:val="1DA01DAB"/>
    <w:rsid w:val="1E5A25E4"/>
    <w:rsid w:val="1E6D0A91"/>
    <w:rsid w:val="1EF1268E"/>
    <w:rsid w:val="1EF60076"/>
    <w:rsid w:val="1F3F33F9"/>
    <w:rsid w:val="1F45197E"/>
    <w:rsid w:val="1FC216EC"/>
    <w:rsid w:val="1FFD79EF"/>
    <w:rsid w:val="20366F94"/>
    <w:rsid w:val="208512E0"/>
    <w:rsid w:val="20AB2696"/>
    <w:rsid w:val="20B60AF0"/>
    <w:rsid w:val="20EB1258"/>
    <w:rsid w:val="20FD356C"/>
    <w:rsid w:val="21843C8D"/>
    <w:rsid w:val="21E32762"/>
    <w:rsid w:val="223238F2"/>
    <w:rsid w:val="22A35C17"/>
    <w:rsid w:val="22AD2D70"/>
    <w:rsid w:val="22B467C5"/>
    <w:rsid w:val="22FC220F"/>
    <w:rsid w:val="232079E6"/>
    <w:rsid w:val="23882B6A"/>
    <w:rsid w:val="238F51B5"/>
    <w:rsid w:val="23B963DF"/>
    <w:rsid w:val="23BE3485"/>
    <w:rsid w:val="23FE7D27"/>
    <w:rsid w:val="244E4545"/>
    <w:rsid w:val="248539EB"/>
    <w:rsid w:val="25137802"/>
    <w:rsid w:val="257A518B"/>
    <w:rsid w:val="25A15800"/>
    <w:rsid w:val="25D01626"/>
    <w:rsid w:val="26073C86"/>
    <w:rsid w:val="26577612"/>
    <w:rsid w:val="26741082"/>
    <w:rsid w:val="26FD6A7B"/>
    <w:rsid w:val="27041D12"/>
    <w:rsid w:val="272C0707"/>
    <w:rsid w:val="27914A0E"/>
    <w:rsid w:val="279F1FED"/>
    <w:rsid w:val="28281537"/>
    <w:rsid w:val="28732366"/>
    <w:rsid w:val="28B0022A"/>
    <w:rsid w:val="28D8543C"/>
    <w:rsid w:val="28E77FFB"/>
    <w:rsid w:val="28F32111"/>
    <w:rsid w:val="290F02E0"/>
    <w:rsid w:val="297D524A"/>
    <w:rsid w:val="29930F11"/>
    <w:rsid w:val="29BE0641"/>
    <w:rsid w:val="29D657B1"/>
    <w:rsid w:val="2A6104E2"/>
    <w:rsid w:val="2A930A9D"/>
    <w:rsid w:val="2A9A62D0"/>
    <w:rsid w:val="2AC944BF"/>
    <w:rsid w:val="2B51513F"/>
    <w:rsid w:val="2BC75D7B"/>
    <w:rsid w:val="2C024687"/>
    <w:rsid w:val="2C123D24"/>
    <w:rsid w:val="2CA70830"/>
    <w:rsid w:val="2CAB2158"/>
    <w:rsid w:val="2CD17B83"/>
    <w:rsid w:val="2D9139BA"/>
    <w:rsid w:val="2DDF556D"/>
    <w:rsid w:val="2E00131A"/>
    <w:rsid w:val="2ECD5F69"/>
    <w:rsid w:val="2ED542D8"/>
    <w:rsid w:val="2F6D1D3D"/>
    <w:rsid w:val="30192B45"/>
    <w:rsid w:val="3062163D"/>
    <w:rsid w:val="3082583C"/>
    <w:rsid w:val="31766252"/>
    <w:rsid w:val="318133EA"/>
    <w:rsid w:val="319F4D88"/>
    <w:rsid w:val="31C12394"/>
    <w:rsid w:val="31DD2C08"/>
    <w:rsid w:val="32E417AB"/>
    <w:rsid w:val="32F12805"/>
    <w:rsid w:val="338C1EAD"/>
    <w:rsid w:val="3462106C"/>
    <w:rsid w:val="34993B0C"/>
    <w:rsid w:val="34A75871"/>
    <w:rsid w:val="34CB0B52"/>
    <w:rsid w:val="34CD7275"/>
    <w:rsid w:val="34F0546A"/>
    <w:rsid w:val="34F672F0"/>
    <w:rsid w:val="35727C2D"/>
    <w:rsid w:val="35A64882"/>
    <w:rsid w:val="35DB776F"/>
    <w:rsid w:val="35E93445"/>
    <w:rsid w:val="36563D8E"/>
    <w:rsid w:val="36743E79"/>
    <w:rsid w:val="3784285D"/>
    <w:rsid w:val="37D55B23"/>
    <w:rsid w:val="389E1D93"/>
    <w:rsid w:val="38DE69D7"/>
    <w:rsid w:val="38E17366"/>
    <w:rsid w:val="394F0A5F"/>
    <w:rsid w:val="39DF721D"/>
    <w:rsid w:val="3A0E3EC6"/>
    <w:rsid w:val="3A306308"/>
    <w:rsid w:val="3A3B0A15"/>
    <w:rsid w:val="3A3C51B3"/>
    <w:rsid w:val="3A836438"/>
    <w:rsid w:val="3AC0143A"/>
    <w:rsid w:val="3B9A3B61"/>
    <w:rsid w:val="3BBF7944"/>
    <w:rsid w:val="3D620377"/>
    <w:rsid w:val="3DC54FBA"/>
    <w:rsid w:val="3DCC594E"/>
    <w:rsid w:val="3DCD76F6"/>
    <w:rsid w:val="3E1675C3"/>
    <w:rsid w:val="3E2E35E6"/>
    <w:rsid w:val="3E78202C"/>
    <w:rsid w:val="3EAE14A5"/>
    <w:rsid w:val="3EB23790"/>
    <w:rsid w:val="400B75FC"/>
    <w:rsid w:val="402266C5"/>
    <w:rsid w:val="40291830"/>
    <w:rsid w:val="4031092C"/>
    <w:rsid w:val="40316936"/>
    <w:rsid w:val="40851750"/>
    <w:rsid w:val="40A84717"/>
    <w:rsid w:val="41900BCF"/>
    <w:rsid w:val="41CF4960"/>
    <w:rsid w:val="420D1EA5"/>
    <w:rsid w:val="430723E8"/>
    <w:rsid w:val="435C7E7F"/>
    <w:rsid w:val="43C7383A"/>
    <w:rsid w:val="45620475"/>
    <w:rsid w:val="45B40DC3"/>
    <w:rsid w:val="45DF490C"/>
    <w:rsid w:val="46184F00"/>
    <w:rsid w:val="46D85981"/>
    <w:rsid w:val="46E746B4"/>
    <w:rsid w:val="4708483E"/>
    <w:rsid w:val="470A3A97"/>
    <w:rsid w:val="471274C2"/>
    <w:rsid w:val="478D11F9"/>
    <w:rsid w:val="48360F8E"/>
    <w:rsid w:val="484A0B5E"/>
    <w:rsid w:val="48627FD5"/>
    <w:rsid w:val="486A0C38"/>
    <w:rsid w:val="48AF2AEE"/>
    <w:rsid w:val="49777AB0"/>
    <w:rsid w:val="49A10689"/>
    <w:rsid w:val="49D17E9E"/>
    <w:rsid w:val="49D329ED"/>
    <w:rsid w:val="4A317477"/>
    <w:rsid w:val="4AA80073"/>
    <w:rsid w:val="4B2B7514"/>
    <w:rsid w:val="4B370886"/>
    <w:rsid w:val="4B4C26ED"/>
    <w:rsid w:val="4B5F3976"/>
    <w:rsid w:val="4BAB1C93"/>
    <w:rsid w:val="4BFE4B66"/>
    <w:rsid w:val="4C3B4B7B"/>
    <w:rsid w:val="4CB361DB"/>
    <w:rsid w:val="4CE1538B"/>
    <w:rsid w:val="4CF464E5"/>
    <w:rsid w:val="4D537888"/>
    <w:rsid w:val="4D5E64E6"/>
    <w:rsid w:val="4D933227"/>
    <w:rsid w:val="4DAF1DCC"/>
    <w:rsid w:val="4DD1386F"/>
    <w:rsid w:val="4E235B10"/>
    <w:rsid w:val="4E441590"/>
    <w:rsid w:val="4E6560E5"/>
    <w:rsid w:val="4E834A98"/>
    <w:rsid w:val="4E9B161D"/>
    <w:rsid w:val="4ED97101"/>
    <w:rsid w:val="4EDF3CD9"/>
    <w:rsid w:val="4EE638C8"/>
    <w:rsid w:val="4F806F93"/>
    <w:rsid w:val="4FA7711F"/>
    <w:rsid w:val="4FBC102E"/>
    <w:rsid w:val="4FEF71F4"/>
    <w:rsid w:val="5099030C"/>
    <w:rsid w:val="51CD53EC"/>
    <w:rsid w:val="52BD0E40"/>
    <w:rsid w:val="53807561"/>
    <w:rsid w:val="53894668"/>
    <w:rsid w:val="53AB71EF"/>
    <w:rsid w:val="542919A7"/>
    <w:rsid w:val="54451FAC"/>
    <w:rsid w:val="545A0219"/>
    <w:rsid w:val="54642D6C"/>
    <w:rsid w:val="558B3DA3"/>
    <w:rsid w:val="55985A85"/>
    <w:rsid w:val="55E3706C"/>
    <w:rsid w:val="565133D1"/>
    <w:rsid w:val="5675145B"/>
    <w:rsid w:val="569316FC"/>
    <w:rsid w:val="56B72687"/>
    <w:rsid w:val="56DC71A4"/>
    <w:rsid w:val="577A0ACC"/>
    <w:rsid w:val="57DC0F37"/>
    <w:rsid w:val="582D2ABE"/>
    <w:rsid w:val="589D35CF"/>
    <w:rsid w:val="58E42340"/>
    <w:rsid w:val="590649AC"/>
    <w:rsid w:val="592310BA"/>
    <w:rsid w:val="593B28A8"/>
    <w:rsid w:val="59407F8A"/>
    <w:rsid w:val="595C637A"/>
    <w:rsid w:val="59F91E1B"/>
    <w:rsid w:val="5A2F1CE1"/>
    <w:rsid w:val="5AA74588"/>
    <w:rsid w:val="5AD907CD"/>
    <w:rsid w:val="5AE900E2"/>
    <w:rsid w:val="5AF84A62"/>
    <w:rsid w:val="5B091F9C"/>
    <w:rsid w:val="5B461BD9"/>
    <w:rsid w:val="5B57242B"/>
    <w:rsid w:val="5BC85F49"/>
    <w:rsid w:val="5BDE39BF"/>
    <w:rsid w:val="5C263FAE"/>
    <w:rsid w:val="5CA02A22"/>
    <w:rsid w:val="5CE92C6F"/>
    <w:rsid w:val="5D39025A"/>
    <w:rsid w:val="5D606767"/>
    <w:rsid w:val="5D6B74D4"/>
    <w:rsid w:val="5D9500AD"/>
    <w:rsid w:val="5E383865"/>
    <w:rsid w:val="5EA422D0"/>
    <w:rsid w:val="5EE34BC8"/>
    <w:rsid w:val="60455DBA"/>
    <w:rsid w:val="60A9459B"/>
    <w:rsid w:val="60C51029"/>
    <w:rsid w:val="60DF7FBD"/>
    <w:rsid w:val="60EC523A"/>
    <w:rsid w:val="61643227"/>
    <w:rsid w:val="618F3550"/>
    <w:rsid w:val="61A86601"/>
    <w:rsid w:val="61B21F35"/>
    <w:rsid w:val="61F730E4"/>
    <w:rsid w:val="620F6680"/>
    <w:rsid w:val="624C3640"/>
    <w:rsid w:val="62D358FF"/>
    <w:rsid w:val="63237E2B"/>
    <w:rsid w:val="63316ACA"/>
    <w:rsid w:val="633F2F95"/>
    <w:rsid w:val="6383675D"/>
    <w:rsid w:val="638B18CB"/>
    <w:rsid w:val="638B442C"/>
    <w:rsid w:val="641D7240"/>
    <w:rsid w:val="64550CD2"/>
    <w:rsid w:val="649E3CEB"/>
    <w:rsid w:val="654F4FE5"/>
    <w:rsid w:val="65AA7890"/>
    <w:rsid w:val="65B41D3B"/>
    <w:rsid w:val="65D25AC0"/>
    <w:rsid w:val="65E20D62"/>
    <w:rsid w:val="65EC38CA"/>
    <w:rsid w:val="66091638"/>
    <w:rsid w:val="66C26B07"/>
    <w:rsid w:val="67524C3F"/>
    <w:rsid w:val="67F974E5"/>
    <w:rsid w:val="68A75DC6"/>
    <w:rsid w:val="68B93B13"/>
    <w:rsid w:val="694E17D6"/>
    <w:rsid w:val="696077C1"/>
    <w:rsid w:val="69A1122D"/>
    <w:rsid w:val="69B30239"/>
    <w:rsid w:val="6A957716"/>
    <w:rsid w:val="6B020DC0"/>
    <w:rsid w:val="6B986CD1"/>
    <w:rsid w:val="6BCE2E2C"/>
    <w:rsid w:val="6BE73B4F"/>
    <w:rsid w:val="6C294BA3"/>
    <w:rsid w:val="6C5555D7"/>
    <w:rsid w:val="6C871750"/>
    <w:rsid w:val="6CBB2018"/>
    <w:rsid w:val="6D384E01"/>
    <w:rsid w:val="6D4713C4"/>
    <w:rsid w:val="6D4D4500"/>
    <w:rsid w:val="6D5D0263"/>
    <w:rsid w:val="6D765444"/>
    <w:rsid w:val="6D985D36"/>
    <w:rsid w:val="6E6240D0"/>
    <w:rsid w:val="6E95615F"/>
    <w:rsid w:val="6F864672"/>
    <w:rsid w:val="706F5C06"/>
    <w:rsid w:val="70D57798"/>
    <w:rsid w:val="70E46F2A"/>
    <w:rsid w:val="712D11D7"/>
    <w:rsid w:val="7141612A"/>
    <w:rsid w:val="71AB7745"/>
    <w:rsid w:val="71E7716D"/>
    <w:rsid w:val="71FE0781"/>
    <w:rsid w:val="726E64C2"/>
    <w:rsid w:val="72D51653"/>
    <w:rsid w:val="72F86D8D"/>
    <w:rsid w:val="734D4FEE"/>
    <w:rsid w:val="73553194"/>
    <w:rsid w:val="738F3565"/>
    <w:rsid w:val="73B570D5"/>
    <w:rsid w:val="73C93925"/>
    <w:rsid w:val="73E3397D"/>
    <w:rsid w:val="74402D75"/>
    <w:rsid w:val="74C67523"/>
    <w:rsid w:val="74F45DC2"/>
    <w:rsid w:val="74F53063"/>
    <w:rsid w:val="75A71BAC"/>
    <w:rsid w:val="761B163F"/>
    <w:rsid w:val="769A4CDE"/>
    <w:rsid w:val="775C4F30"/>
    <w:rsid w:val="779C40BA"/>
    <w:rsid w:val="77C81353"/>
    <w:rsid w:val="77CB499F"/>
    <w:rsid w:val="784C3680"/>
    <w:rsid w:val="78B539D5"/>
    <w:rsid w:val="78D4051A"/>
    <w:rsid w:val="792C76C0"/>
    <w:rsid w:val="79625B7A"/>
    <w:rsid w:val="796805B7"/>
    <w:rsid w:val="79A568A8"/>
    <w:rsid w:val="79C30356"/>
    <w:rsid w:val="79EC06D0"/>
    <w:rsid w:val="7A28044C"/>
    <w:rsid w:val="7A5D0D6B"/>
    <w:rsid w:val="7ABF0325"/>
    <w:rsid w:val="7AC758F2"/>
    <w:rsid w:val="7AD95625"/>
    <w:rsid w:val="7B3A234B"/>
    <w:rsid w:val="7B737828"/>
    <w:rsid w:val="7B892BA7"/>
    <w:rsid w:val="7BB1671B"/>
    <w:rsid w:val="7BB35E76"/>
    <w:rsid w:val="7BBD2838"/>
    <w:rsid w:val="7C0466D2"/>
    <w:rsid w:val="7C43369E"/>
    <w:rsid w:val="7C585020"/>
    <w:rsid w:val="7C6A2857"/>
    <w:rsid w:val="7C6D1E36"/>
    <w:rsid w:val="7CFF0ACE"/>
    <w:rsid w:val="7D256900"/>
    <w:rsid w:val="7D670DF9"/>
    <w:rsid w:val="7D673BC7"/>
    <w:rsid w:val="7D902AF6"/>
    <w:rsid w:val="7DAF454A"/>
    <w:rsid w:val="7DD02D0F"/>
    <w:rsid w:val="7DE02EBA"/>
    <w:rsid w:val="7E3773DD"/>
    <w:rsid w:val="7E663674"/>
    <w:rsid w:val="7E70004F"/>
    <w:rsid w:val="7ED370B5"/>
    <w:rsid w:val="7EFC739E"/>
    <w:rsid w:val="7F153A08"/>
    <w:rsid w:val="7F166E48"/>
    <w:rsid w:val="7F7A0274"/>
    <w:rsid w:val="7F8F09A8"/>
    <w:rsid w:val="7FA04963"/>
    <w:rsid w:val="7FBD37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5" fillcolor="white">
      <v:fill color="white"/>
    </o:shapedefaults>
    <o:shapelayout v:ext="edit">
      <o:idmap v:ext="edit" data="1"/>
    </o:shapelayout>
  </w:shapeDefaults>
  <w:decimalSymbol w:val="."/>
  <w:listSeparator w:val=","/>
  <w14:docId w14:val="6F8832D3"/>
  <w15:docId w15:val="{DDB985EF-CDA9-41F9-AE04-B4F10A107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uiPriority="0" w:qFormat="1"/>
    <w:lsdException w:name="footnote text" w:semiHidden="1" w:unhideWhenUsed="1"/>
    <w:lsdException w:name="annotation text" w:uiPriority="0" w:unhideWhenUsed="1" w:qFormat="1"/>
    <w:lsdException w:name="header" w:qFormat="1"/>
    <w:lsdException w:name="footer" w:unhideWhenUsed="1" w:qFormat="1"/>
    <w:lsdException w:name="index heading" w:semiHidden="1" w:unhideWhenUsed="1"/>
    <w:lsdException w:name="caption" w:uiPriority="0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iPriority="0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unhideWhenUsed="1" w:qFormat="1"/>
    <w:lsdException w:name="No Spacing" w:semiHidden="1" w:unhideWhenUsed="1"/>
    <w:lsdException w:name="Light Shading" w:uiPriority="60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00BE"/>
    <w:pPr>
      <w:widowControl w:val="0"/>
      <w:spacing w:line="360" w:lineRule="auto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Lines="50" w:afterLines="50"/>
      <w:jc w:val="left"/>
      <w:outlineLvl w:val="0"/>
    </w:pPr>
    <w:rPr>
      <w:rFonts w:ascii="宋体" w:eastAsia="黑体" w:hAnsi="宋体"/>
      <w:b/>
      <w:bCs/>
      <w:kern w:val="44"/>
      <w:szCs w:val="2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tabs>
        <w:tab w:val="left" w:pos="567"/>
      </w:tabs>
      <w:spacing w:beforeLines="50" w:before="50" w:afterLines="50" w:after="50"/>
      <w:ind w:left="578" w:hanging="578"/>
      <w:outlineLvl w:val="1"/>
    </w:pPr>
    <w:rPr>
      <w:rFonts w:ascii="宋体" w:eastAsia="黑体" w:hAnsi="宋体"/>
      <w:b/>
      <w:bCs/>
      <w:szCs w:val="21"/>
    </w:rPr>
  </w:style>
  <w:style w:type="paragraph" w:styleId="3">
    <w:name w:val="heading 3"/>
    <w:basedOn w:val="a"/>
    <w:next w:val="a"/>
    <w:link w:val="30"/>
    <w:qFormat/>
    <w:pPr>
      <w:keepNext/>
      <w:keepLines/>
      <w:numPr>
        <w:ilvl w:val="2"/>
        <w:numId w:val="1"/>
      </w:numPr>
      <w:tabs>
        <w:tab w:val="left" w:pos="709"/>
      </w:tabs>
      <w:spacing w:beforeLines="50" w:afterLines="50"/>
      <w:outlineLvl w:val="2"/>
    </w:pPr>
    <w:rPr>
      <w:rFonts w:ascii="黑体" w:eastAsia="黑体" w:hAnsi="黑体"/>
      <w:b/>
      <w:bCs/>
      <w:sz w:val="21"/>
      <w:szCs w:val="28"/>
    </w:rPr>
  </w:style>
  <w:style w:type="paragraph" w:styleId="4">
    <w:name w:val="heading 4"/>
    <w:basedOn w:val="a"/>
    <w:next w:val="a"/>
    <w:link w:val="40"/>
    <w:qFormat/>
    <w:pPr>
      <w:keepNext/>
      <w:keepLines/>
      <w:numPr>
        <w:ilvl w:val="3"/>
        <w:numId w:val="1"/>
      </w:numPr>
      <w:tabs>
        <w:tab w:val="left" w:pos="993"/>
      </w:tabs>
      <w:spacing w:beforeLines="50" w:afterLines="50"/>
      <w:outlineLvl w:val="3"/>
    </w:pPr>
    <w:rPr>
      <w:rFonts w:ascii="宋体" w:eastAsia="黑体" w:hAnsi="宋体"/>
      <w:b/>
      <w:bCs/>
      <w:szCs w:val="21"/>
    </w:rPr>
  </w:style>
  <w:style w:type="paragraph" w:styleId="5">
    <w:name w:val="heading 5"/>
    <w:basedOn w:val="a"/>
    <w:next w:val="a"/>
    <w:link w:val="50"/>
    <w:uiPriority w:val="99"/>
    <w:qFormat/>
    <w:pPr>
      <w:keepNext/>
      <w:keepLines/>
      <w:numPr>
        <w:ilvl w:val="4"/>
        <w:numId w:val="1"/>
      </w:numPr>
      <w:tabs>
        <w:tab w:val="left" w:pos="1134"/>
      </w:tabs>
      <w:spacing w:beforeLines="50" w:afterLines="50"/>
      <w:outlineLvl w:val="4"/>
    </w:pPr>
    <w:rPr>
      <w:rFonts w:ascii="宋体" w:hAnsi="宋体"/>
      <w:b/>
      <w:bCs/>
      <w:szCs w:val="21"/>
    </w:rPr>
  </w:style>
  <w:style w:type="paragraph" w:styleId="6">
    <w:name w:val="heading 6"/>
    <w:basedOn w:val="a"/>
    <w:next w:val="a"/>
    <w:link w:val="60"/>
    <w:uiPriority w:val="99"/>
    <w:qFormat/>
    <w:pPr>
      <w:keepNext/>
      <w:keepLines/>
      <w:numPr>
        <w:ilvl w:val="5"/>
        <w:numId w:val="1"/>
      </w:numPr>
      <w:tabs>
        <w:tab w:val="left" w:pos="1418"/>
      </w:tabs>
      <w:spacing w:beforeLines="50" w:afterLines="50"/>
      <w:outlineLvl w:val="5"/>
    </w:pPr>
    <w:rPr>
      <w:rFonts w:ascii="宋体" w:hAnsi="宋体"/>
      <w:b/>
      <w:bCs/>
      <w:szCs w:val="21"/>
    </w:rPr>
  </w:style>
  <w:style w:type="paragraph" w:styleId="7">
    <w:name w:val="heading 7"/>
    <w:basedOn w:val="a"/>
    <w:next w:val="a"/>
    <w:link w:val="70"/>
    <w:uiPriority w:val="99"/>
    <w:qFormat/>
    <w:pPr>
      <w:keepNext/>
      <w:keepLines/>
      <w:numPr>
        <w:ilvl w:val="6"/>
        <w:numId w:val="1"/>
      </w:numPr>
      <w:tabs>
        <w:tab w:val="left" w:pos="1560"/>
      </w:tabs>
      <w:spacing w:beforeLines="50" w:afterLines="50"/>
      <w:outlineLvl w:val="6"/>
    </w:pPr>
    <w:rPr>
      <w:rFonts w:ascii="宋体" w:hAnsi="宋体"/>
      <w:b/>
      <w:bCs/>
      <w:szCs w:val="21"/>
    </w:rPr>
  </w:style>
  <w:style w:type="paragraph" w:styleId="8">
    <w:name w:val="heading 8"/>
    <w:basedOn w:val="a"/>
    <w:next w:val="a"/>
    <w:link w:val="80"/>
    <w:uiPriority w:val="99"/>
    <w:qFormat/>
    <w:pPr>
      <w:keepNext/>
      <w:keepLines/>
      <w:numPr>
        <w:ilvl w:val="7"/>
        <w:numId w:val="1"/>
      </w:numPr>
      <w:tabs>
        <w:tab w:val="left" w:pos="1701"/>
      </w:tabs>
      <w:spacing w:beforeLines="50" w:afterLines="50"/>
      <w:outlineLvl w:val="7"/>
    </w:pPr>
    <w:rPr>
      <w:rFonts w:ascii="宋体" w:hAnsi="宋体"/>
      <w:b/>
      <w:szCs w:val="21"/>
    </w:rPr>
  </w:style>
  <w:style w:type="paragraph" w:styleId="9">
    <w:name w:val="heading 9"/>
    <w:basedOn w:val="a"/>
    <w:next w:val="a"/>
    <w:link w:val="90"/>
    <w:uiPriority w:val="99"/>
    <w:qFormat/>
    <w:pPr>
      <w:keepNext/>
      <w:keepLines/>
      <w:numPr>
        <w:ilvl w:val="8"/>
        <w:numId w:val="1"/>
      </w:numPr>
      <w:tabs>
        <w:tab w:val="left" w:pos="1985"/>
      </w:tabs>
      <w:spacing w:beforeLines="50" w:afterLines="50"/>
      <w:outlineLvl w:val="8"/>
    </w:pPr>
    <w:rPr>
      <w:rFonts w:ascii="宋体" w:hAnsi="宋体"/>
      <w:b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qFormat/>
    <w:pPr>
      <w:ind w:left="1260"/>
      <w:jc w:val="left"/>
    </w:pPr>
    <w:rPr>
      <w:sz w:val="18"/>
      <w:szCs w:val="18"/>
    </w:rPr>
  </w:style>
  <w:style w:type="paragraph" w:styleId="a3">
    <w:name w:val="Normal Indent"/>
    <w:basedOn w:val="a"/>
    <w:link w:val="a4"/>
    <w:qFormat/>
    <w:pPr>
      <w:ind w:firstLine="420"/>
    </w:pPr>
    <w:rPr>
      <w:sz w:val="21"/>
      <w:szCs w:val="20"/>
    </w:rPr>
  </w:style>
  <w:style w:type="paragraph" w:styleId="a5">
    <w:name w:val="caption"/>
    <w:basedOn w:val="a"/>
    <w:next w:val="a"/>
    <w:link w:val="a6"/>
    <w:qFormat/>
    <w:pPr>
      <w:spacing w:beforeLines="50" w:afterLines="50"/>
      <w:jc w:val="center"/>
    </w:pPr>
    <w:rPr>
      <w:rFonts w:ascii="黑体" w:eastAsia="黑体" w:hAnsi="Cambria"/>
      <w:sz w:val="18"/>
      <w:szCs w:val="18"/>
    </w:rPr>
  </w:style>
  <w:style w:type="paragraph" w:styleId="a7">
    <w:name w:val="Document Map"/>
    <w:basedOn w:val="a"/>
    <w:link w:val="a8"/>
    <w:uiPriority w:val="99"/>
    <w:unhideWhenUsed/>
    <w:qFormat/>
    <w:rPr>
      <w:rFonts w:ascii="宋体"/>
      <w:sz w:val="18"/>
      <w:szCs w:val="18"/>
    </w:rPr>
  </w:style>
  <w:style w:type="paragraph" w:styleId="a9">
    <w:name w:val="annotation text"/>
    <w:basedOn w:val="a"/>
    <w:link w:val="aa"/>
    <w:unhideWhenUsed/>
    <w:qFormat/>
    <w:pPr>
      <w:jc w:val="left"/>
    </w:pPr>
  </w:style>
  <w:style w:type="paragraph" w:styleId="ab">
    <w:name w:val="Body Text"/>
    <w:basedOn w:val="a"/>
    <w:link w:val="ac"/>
    <w:qFormat/>
    <w:pPr>
      <w:spacing w:after="120"/>
    </w:pPr>
  </w:style>
  <w:style w:type="paragraph" w:styleId="TOC5">
    <w:name w:val="toc 5"/>
    <w:basedOn w:val="a"/>
    <w:next w:val="a"/>
    <w:uiPriority w:val="39"/>
    <w:unhideWhenUsed/>
    <w:qFormat/>
    <w:pPr>
      <w:ind w:left="840"/>
      <w:jc w:val="left"/>
    </w:pPr>
    <w:rPr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tabs>
        <w:tab w:val="left" w:pos="851"/>
        <w:tab w:val="right" w:leader="dot" w:pos="9061"/>
      </w:tabs>
      <w:spacing w:before="120" w:after="120"/>
      <w:jc w:val="left"/>
    </w:pPr>
    <w:rPr>
      <w:iCs/>
      <w:szCs w:val="21"/>
    </w:rPr>
  </w:style>
  <w:style w:type="paragraph" w:styleId="TOC8">
    <w:name w:val="toc 8"/>
    <w:basedOn w:val="a"/>
    <w:next w:val="a"/>
    <w:uiPriority w:val="39"/>
    <w:unhideWhenUsed/>
    <w:qFormat/>
    <w:pPr>
      <w:ind w:left="1470"/>
      <w:jc w:val="left"/>
    </w:pPr>
    <w:rPr>
      <w:sz w:val="18"/>
      <w:szCs w:val="18"/>
    </w:rPr>
  </w:style>
  <w:style w:type="paragraph" w:styleId="ad">
    <w:name w:val="Balloon Text"/>
    <w:basedOn w:val="a"/>
    <w:link w:val="ae"/>
    <w:uiPriority w:val="99"/>
    <w:unhideWhenUsed/>
    <w:qFormat/>
    <w:rPr>
      <w:sz w:val="18"/>
      <w:szCs w:val="18"/>
    </w:rPr>
  </w:style>
  <w:style w:type="paragraph" w:styleId="af">
    <w:name w:val="footer"/>
    <w:basedOn w:val="a"/>
    <w:link w:val="af0"/>
    <w:uiPriority w:val="99"/>
    <w:unhideWhenUsed/>
    <w:qFormat/>
    <w:pPr>
      <w:jc w:val="center"/>
    </w:pPr>
    <w:rPr>
      <w:sz w:val="18"/>
      <w:szCs w:val="18"/>
    </w:rPr>
  </w:style>
  <w:style w:type="paragraph" w:styleId="af1">
    <w:name w:val="header"/>
    <w:basedOn w:val="a"/>
    <w:link w:val="af2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tabs>
        <w:tab w:val="left" w:pos="284"/>
        <w:tab w:val="right" w:leader="dot" w:pos="9061"/>
      </w:tabs>
      <w:spacing w:before="120" w:after="120"/>
      <w:jc w:val="left"/>
    </w:pPr>
    <w:rPr>
      <w:bCs/>
      <w:caps/>
      <w:szCs w:val="21"/>
    </w:rPr>
  </w:style>
  <w:style w:type="paragraph" w:styleId="TOC4">
    <w:name w:val="toc 4"/>
    <w:basedOn w:val="a"/>
    <w:next w:val="a"/>
    <w:uiPriority w:val="39"/>
    <w:unhideWhenUsed/>
    <w:qFormat/>
    <w:pPr>
      <w:ind w:left="630"/>
      <w:jc w:val="left"/>
    </w:pPr>
    <w:rPr>
      <w:sz w:val="18"/>
      <w:szCs w:val="18"/>
    </w:rPr>
  </w:style>
  <w:style w:type="paragraph" w:styleId="af3">
    <w:name w:val="Subtitle"/>
    <w:basedOn w:val="a"/>
    <w:next w:val="a"/>
    <w:link w:val="af4"/>
    <w:uiPriority w:val="11"/>
    <w:qFormat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TOC6">
    <w:name w:val="toc 6"/>
    <w:basedOn w:val="a"/>
    <w:next w:val="a"/>
    <w:uiPriority w:val="39"/>
    <w:unhideWhenUsed/>
    <w:qFormat/>
    <w:pPr>
      <w:ind w:left="1050"/>
      <w:jc w:val="left"/>
    </w:pPr>
    <w:rPr>
      <w:sz w:val="18"/>
      <w:szCs w:val="18"/>
    </w:rPr>
  </w:style>
  <w:style w:type="paragraph" w:styleId="af5">
    <w:name w:val="table of figures"/>
    <w:basedOn w:val="a"/>
    <w:next w:val="a"/>
    <w:uiPriority w:val="99"/>
    <w:unhideWhenUsed/>
    <w:qFormat/>
    <w:pPr>
      <w:ind w:left="200" w:hangingChars="200" w:hanging="200"/>
    </w:pPr>
  </w:style>
  <w:style w:type="paragraph" w:styleId="TOC2">
    <w:name w:val="toc 2"/>
    <w:basedOn w:val="a"/>
    <w:next w:val="a"/>
    <w:uiPriority w:val="39"/>
    <w:unhideWhenUsed/>
    <w:qFormat/>
    <w:pPr>
      <w:tabs>
        <w:tab w:val="left" w:pos="567"/>
        <w:tab w:val="right" w:leader="dot" w:pos="9061"/>
      </w:tabs>
      <w:spacing w:before="120" w:after="120"/>
      <w:jc w:val="left"/>
    </w:pPr>
    <w:rPr>
      <w:smallCaps/>
      <w:szCs w:val="21"/>
    </w:rPr>
  </w:style>
  <w:style w:type="paragraph" w:styleId="TOC9">
    <w:name w:val="toc 9"/>
    <w:basedOn w:val="a"/>
    <w:next w:val="a"/>
    <w:uiPriority w:val="39"/>
    <w:unhideWhenUsed/>
    <w:qFormat/>
    <w:pPr>
      <w:ind w:left="1680"/>
      <w:jc w:val="left"/>
    </w:pPr>
    <w:rPr>
      <w:sz w:val="18"/>
      <w:szCs w:val="18"/>
    </w:rPr>
  </w:style>
  <w:style w:type="paragraph" w:styleId="af6">
    <w:name w:val="Normal (Web)"/>
    <w:basedOn w:val="a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f7">
    <w:name w:val="Title"/>
    <w:basedOn w:val="a"/>
    <w:next w:val="a"/>
    <w:link w:val="af8"/>
    <w:uiPriority w:val="10"/>
    <w:qFormat/>
    <w:pPr>
      <w:jc w:val="center"/>
    </w:pPr>
    <w:rPr>
      <w:rFonts w:ascii="黑体" w:eastAsia="黑体"/>
      <w:b/>
      <w:sz w:val="44"/>
      <w:szCs w:val="44"/>
    </w:rPr>
  </w:style>
  <w:style w:type="paragraph" w:styleId="af9">
    <w:name w:val="annotation subject"/>
    <w:basedOn w:val="a9"/>
    <w:next w:val="a9"/>
    <w:link w:val="afa"/>
    <w:uiPriority w:val="99"/>
    <w:unhideWhenUsed/>
    <w:qFormat/>
    <w:rPr>
      <w:b/>
      <w:bCs/>
    </w:rPr>
  </w:style>
  <w:style w:type="paragraph" w:styleId="afb">
    <w:name w:val="Body Text First Indent"/>
    <w:basedOn w:val="ab"/>
    <w:link w:val="afc"/>
    <w:qFormat/>
    <w:pPr>
      <w:ind w:firstLineChars="100" w:firstLine="420"/>
    </w:pPr>
    <w:rPr>
      <w:szCs w:val="20"/>
    </w:rPr>
  </w:style>
  <w:style w:type="table" w:styleId="afd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e">
    <w:name w:val="Light List"/>
    <w:basedOn w:val="a1"/>
    <w:uiPriority w:val="61"/>
    <w:qFormat/>
    <w:rPr>
      <w:rFonts w:asciiTheme="minorHAnsi" w:eastAsiaTheme="minorEastAsia" w:hAnsiTheme="minorHAnsi" w:cstheme="minorBidi"/>
      <w:sz w:val="22"/>
      <w:szCs w:val="22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ff">
    <w:name w:val="page number"/>
    <w:basedOn w:val="a0"/>
    <w:qFormat/>
  </w:style>
  <w:style w:type="character" w:styleId="aff0">
    <w:name w:val="FollowedHyperlink"/>
    <w:basedOn w:val="a0"/>
    <w:uiPriority w:val="99"/>
    <w:semiHidden/>
    <w:unhideWhenUsed/>
    <w:qFormat/>
    <w:rPr>
      <w:color w:val="800080" w:themeColor="followedHyperlink"/>
      <w:u w:val="single"/>
    </w:rPr>
  </w:style>
  <w:style w:type="character" w:styleId="aff1">
    <w:name w:val="Hyperlink"/>
    <w:uiPriority w:val="99"/>
    <w:qFormat/>
    <w:rPr>
      <w:color w:val="0000FF"/>
      <w:sz w:val="21"/>
      <w:u w:val="single"/>
    </w:rPr>
  </w:style>
  <w:style w:type="character" w:styleId="aff2">
    <w:name w:val="annotation reference"/>
    <w:unhideWhenUsed/>
    <w:qFormat/>
    <w:rPr>
      <w:sz w:val="21"/>
      <w:szCs w:val="21"/>
    </w:rPr>
  </w:style>
  <w:style w:type="character" w:customStyle="1" w:styleId="CharChar14">
    <w:name w:val="Char Char14"/>
    <w:qFormat/>
    <w:rPr>
      <w:rFonts w:ascii="宋体" w:eastAsia="宋体" w:hAnsi="宋体"/>
      <w:b/>
      <w:bCs/>
      <w:kern w:val="2"/>
      <w:sz w:val="24"/>
      <w:szCs w:val="24"/>
      <w:lang w:val="en-US" w:eastAsia="zh-CN" w:bidi="ar-SA"/>
    </w:rPr>
  </w:style>
  <w:style w:type="character" w:customStyle="1" w:styleId="MTDisplayEquationChar">
    <w:name w:val="MTDisplayEquation Char"/>
    <w:link w:val="MTDisplayEquation"/>
    <w:qFormat/>
    <w:rPr>
      <w:kern w:val="2"/>
      <w:sz w:val="21"/>
      <w:szCs w:val="22"/>
    </w:rPr>
  </w:style>
  <w:style w:type="paragraph" w:customStyle="1" w:styleId="MTDisplayEquation">
    <w:name w:val="MTDisplayEquation"/>
    <w:basedOn w:val="a"/>
    <w:next w:val="a"/>
    <w:link w:val="MTDisplayEquationChar"/>
    <w:qFormat/>
    <w:pPr>
      <w:tabs>
        <w:tab w:val="center" w:pos="5040"/>
        <w:tab w:val="right" w:pos="9640"/>
      </w:tabs>
      <w:ind w:left="420" w:firstLine="420"/>
    </w:pPr>
  </w:style>
  <w:style w:type="character" w:customStyle="1" w:styleId="CharChar">
    <w:name w:val="方案图题注 Char Char"/>
    <w:link w:val="aff3"/>
    <w:qFormat/>
    <w:rPr>
      <w:rFonts w:ascii="黑体" w:eastAsia="黑体" w:hAnsi="Cambria" w:cs="宋体"/>
      <w:kern w:val="2"/>
    </w:rPr>
  </w:style>
  <w:style w:type="paragraph" w:customStyle="1" w:styleId="aff3">
    <w:name w:val="方案图题注"/>
    <w:basedOn w:val="a5"/>
    <w:link w:val="CharChar"/>
    <w:qFormat/>
    <w:pPr>
      <w:spacing w:before="156" w:after="156"/>
    </w:pPr>
  </w:style>
  <w:style w:type="character" w:customStyle="1" w:styleId="40">
    <w:name w:val="标题 4 字符"/>
    <w:link w:val="4"/>
    <w:qFormat/>
    <w:rPr>
      <w:rFonts w:ascii="宋体" w:eastAsia="黑体" w:hAnsi="宋体"/>
      <w:b/>
      <w:bCs/>
      <w:kern w:val="2"/>
      <w:sz w:val="24"/>
      <w:szCs w:val="21"/>
    </w:rPr>
  </w:style>
  <w:style w:type="character" w:customStyle="1" w:styleId="4Char">
    <w:name w:val="标题 4 Char"/>
    <w:semiHidden/>
    <w:qFormat/>
    <w:rPr>
      <w:rFonts w:ascii="Calibri Light" w:eastAsia="宋体" w:hAnsi="Calibri Light" w:cs="Times New Roman"/>
      <w:b/>
      <w:bCs/>
      <w:kern w:val="2"/>
      <w:sz w:val="28"/>
      <w:szCs w:val="28"/>
    </w:rPr>
  </w:style>
  <w:style w:type="character" w:customStyle="1" w:styleId="Char">
    <w:name w:val="参考文献 Char"/>
    <w:link w:val="aff4"/>
    <w:qFormat/>
    <w:rPr>
      <w:rFonts w:ascii="宋体" w:hAnsi="宋体"/>
      <w:kern w:val="2"/>
      <w:sz w:val="18"/>
      <w:szCs w:val="18"/>
    </w:rPr>
  </w:style>
  <w:style w:type="paragraph" w:customStyle="1" w:styleId="aff4">
    <w:name w:val="参考文献"/>
    <w:basedOn w:val="a"/>
    <w:link w:val="Char"/>
    <w:qFormat/>
    <w:pPr>
      <w:ind w:left="420" w:hanging="420"/>
    </w:pPr>
    <w:rPr>
      <w:rFonts w:ascii="宋体" w:hAnsi="宋体"/>
      <w:sz w:val="18"/>
      <w:szCs w:val="18"/>
    </w:rPr>
  </w:style>
  <w:style w:type="character" w:customStyle="1" w:styleId="afa">
    <w:name w:val="批注主题 字符"/>
    <w:link w:val="af9"/>
    <w:uiPriority w:val="99"/>
    <w:qFormat/>
    <w:rPr>
      <w:b/>
      <w:bCs/>
      <w:kern w:val="2"/>
      <w:sz w:val="21"/>
      <w:szCs w:val="22"/>
    </w:rPr>
  </w:style>
  <w:style w:type="character" w:customStyle="1" w:styleId="90">
    <w:name w:val="标题 9 字符"/>
    <w:link w:val="9"/>
    <w:uiPriority w:val="99"/>
    <w:qFormat/>
    <w:rPr>
      <w:rFonts w:ascii="宋体" w:hAnsi="宋体"/>
      <w:b/>
      <w:kern w:val="2"/>
      <w:sz w:val="24"/>
      <w:szCs w:val="21"/>
    </w:rPr>
  </w:style>
  <w:style w:type="character" w:customStyle="1" w:styleId="a4">
    <w:name w:val="正文缩进 字符"/>
    <w:link w:val="a3"/>
    <w:qFormat/>
    <w:rPr>
      <w:rFonts w:ascii="Times New Roman" w:eastAsia="宋体" w:hAnsi="Times New Roman"/>
      <w:kern w:val="2"/>
      <w:sz w:val="21"/>
    </w:rPr>
  </w:style>
  <w:style w:type="character" w:customStyle="1" w:styleId="50">
    <w:name w:val="标题 5 字符"/>
    <w:link w:val="5"/>
    <w:uiPriority w:val="99"/>
    <w:qFormat/>
    <w:rPr>
      <w:rFonts w:ascii="宋体" w:hAnsi="宋体"/>
      <w:b/>
      <w:bCs/>
      <w:kern w:val="2"/>
      <w:sz w:val="24"/>
      <w:szCs w:val="21"/>
    </w:rPr>
  </w:style>
  <w:style w:type="character" w:customStyle="1" w:styleId="aa">
    <w:name w:val="批注文字 字符"/>
    <w:link w:val="a9"/>
    <w:qFormat/>
    <w:rPr>
      <w:kern w:val="2"/>
      <w:sz w:val="21"/>
      <w:szCs w:val="22"/>
    </w:rPr>
  </w:style>
  <w:style w:type="character" w:customStyle="1" w:styleId="Char0">
    <w:name w:val="目录标题 Char"/>
    <w:link w:val="aff5"/>
    <w:qFormat/>
    <w:rPr>
      <w:b/>
      <w:kern w:val="2"/>
      <w:sz w:val="32"/>
      <w:szCs w:val="32"/>
    </w:rPr>
  </w:style>
  <w:style w:type="paragraph" w:customStyle="1" w:styleId="aff5">
    <w:name w:val="目录标题"/>
    <w:basedOn w:val="a"/>
    <w:link w:val="Char0"/>
    <w:qFormat/>
    <w:pPr>
      <w:spacing w:beforeLines="50" w:afterLines="50"/>
      <w:jc w:val="center"/>
    </w:pPr>
    <w:rPr>
      <w:b/>
      <w:sz w:val="32"/>
      <w:szCs w:val="32"/>
    </w:rPr>
  </w:style>
  <w:style w:type="character" w:customStyle="1" w:styleId="Char1">
    <w:name w:val="总标题 Char"/>
    <w:link w:val="aff6"/>
    <w:qFormat/>
    <w:rPr>
      <w:rFonts w:ascii="黑体" w:eastAsia="黑体"/>
      <w:kern w:val="2"/>
      <w:sz w:val="32"/>
      <w:szCs w:val="32"/>
    </w:rPr>
  </w:style>
  <w:style w:type="paragraph" w:customStyle="1" w:styleId="aff6">
    <w:name w:val="总标题"/>
    <w:basedOn w:val="a"/>
    <w:link w:val="Char1"/>
    <w:qFormat/>
    <w:pPr>
      <w:jc w:val="center"/>
    </w:pPr>
    <w:rPr>
      <w:rFonts w:ascii="黑体" w:eastAsia="黑体"/>
      <w:sz w:val="32"/>
      <w:szCs w:val="32"/>
    </w:rPr>
  </w:style>
  <w:style w:type="character" w:customStyle="1" w:styleId="1abcChar">
    <w:name w:val="正文1级编号abc Char"/>
    <w:link w:val="1abc"/>
    <w:qFormat/>
    <w:rPr>
      <w:kern w:val="2"/>
      <w:sz w:val="21"/>
      <w:szCs w:val="22"/>
    </w:rPr>
  </w:style>
  <w:style w:type="paragraph" w:customStyle="1" w:styleId="1abc">
    <w:name w:val="正文1级编号abc"/>
    <w:basedOn w:val="a"/>
    <w:link w:val="1abcChar"/>
    <w:qFormat/>
    <w:pPr>
      <w:ind w:left="845" w:hanging="420"/>
    </w:pPr>
  </w:style>
  <w:style w:type="character" w:customStyle="1" w:styleId="a6">
    <w:name w:val="题注 字符"/>
    <w:link w:val="a5"/>
    <w:qFormat/>
    <w:rPr>
      <w:rFonts w:ascii="黑体" w:eastAsia="黑体" w:hAnsi="Cambria"/>
      <w:kern w:val="2"/>
      <w:sz w:val="18"/>
      <w:szCs w:val="18"/>
    </w:rPr>
  </w:style>
  <w:style w:type="character" w:customStyle="1" w:styleId="73Char">
    <w:name w:val="7表格3：表中文字居左 Char"/>
    <w:link w:val="73"/>
    <w:qFormat/>
    <w:rPr>
      <w:rFonts w:ascii="Arial" w:hAnsi="Arial" w:cs="宋体"/>
      <w:sz w:val="18"/>
      <w:lang w:val="en-US" w:eastAsia="zh-CN" w:bidi="ar-SA"/>
    </w:rPr>
  </w:style>
  <w:style w:type="paragraph" w:customStyle="1" w:styleId="73">
    <w:name w:val="7表格3：表中文字居左"/>
    <w:link w:val="73Char"/>
    <w:qFormat/>
    <w:pPr>
      <w:spacing w:before="40" w:after="40"/>
    </w:pPr>
    <w:rPr>
      <w:rFonts w:ascii="Arial" w:hAnsi="Arial" w:cs="宋体"/>
      <w:sz w:val="18"/>
    </w:rPr>
  </w:style>
  <w:style w:type="character" w:customStyle="1" w:styleId="af8">
    <w:name w:val="标题 字符"/>
    <w:link w:val="af7"/>
    <w:uiPriority w:val="10"/>
    <w:qFormat/>
    <w:rPr>
      <w:rFonts w:ascii="黑体" w:eastAsia="黑体"/>
      <w:b/>
      <w:kern w:val="2"/>
      <w:sz w:val="44"/>
      <w:szCs w:val="44"/>
    </w:rPr>
  </w:style>
  <w:style w:type="character" w:customStyle="1" w:styleId="Char2">
    <w:name w:val="批注文字 Char"/>
    <w:qFormat/>
    <w:rPr>
      <w:kern w:val="2"/>
      <w:sz w:val="21"/>
      <w:szCs w:val="24"/>
    </w:rPr>
  </w:style>
  <w:style w:type="character" w:customStyle="1" w:styleId="ac">
    <w:name w:val="正文文本 字符"/>
    <w:link w:val="ab"/>
    <w:qFormat/>
    <w:rPr>
      <w:kern w:val="2"/>
      <w:sz w:val="21"/>
      <w:szCs w:val="22"/>
    </w:rPr>
  </w:style>
  <w:style w:type="character" w:customStyle="1" w:styleId="10">
    <w:name w:val="标题 1 字符"/>
    <w:link w:val="1"/>
    <w:qFormat/>
    <w:rPr>
      <w:rFonts w:ascii="宋体" w:eastAsia="黑体" w:hAnsi="宋体"/>
      <w:b/>
      <w:bCs/>
      <w:kern w:val="44"/>
      <w:sz w:val="24"/>
      <w:szCs w:val="24"/>
    </w:rPr>
  </w:style>
  <w:style w:type="character" w:customStyle="1" w:styleId="Char3">
    <w:name w:val="样式 题注 + 居中 Char"/>
    <w:qFormat/>
    <w:rPr>
      <w:rFonts w:ascii="Times New Roman" w:eastAsia="黑体" w:hAnsi="Times New Roman" w:cs="宋体"/>
      <w:kern w:val="2"/>
    </w:rPr>
  </w:style>
  <w:style w:type="character" w:customStyle="1" w:styleId="ae">
    <w:name w:val="批注框文本 字符"/>
    <w:link w:val="ad"/>
    <w:uiPriority w:val="99"/>
    <w:qFormat/>
    <w:rPr>
      <w:kern w:val="2"/>
      <w:sz w:val="18"/>
      <w:szCs w:val="18"/>
    </w:rPr>
  </w:style>
  <w:style w:type="character" w:customStyle="1" w:styleId="1Char">
    <w:name w:val="标题 1 Char"/>
    <w:qFormat/>
    <w:rPr>
      <w:b/>
      <w:kern w:val="44"/>
      <w:sz w:val="36"/>
      <w:szCs w:val="24"/>
    </w:rPr>
  </w:style>
  <w:style w:type="character" w:customStyle="1" w:styleId="Char4">
    <w:name w:val="批注框文本 Char"/>
    <w:qFormat/>
    <w:rPr>
      <w:kern w:val="2"/>
      <w:sz w:val="18"/>
      <w:szCs w:val="18"/>
    </w:rPr>
  </w:style>
  <w:style w:type="character" w:customStyle="1" w:styleId="80">
    <w:name w:val="标题 8 字符"/>
    <w:link w:val="8"/>
    <w:uiPriority w:val="99"/>
    <w:qFormat/>
    <w:rPr>
      <w:rFonts w:ascii="宋体" w:hAnsi="宋体"/>
      <w:b/>
      <w:kern w:val="2"/>
      <w:sz w:val="24"/>
      <w:szCs w:val="21"/>
    </w:rPr>
  </w:style>
  <w:style w:type="character" w:customStyle="1" w:styleId="Char5">
    <w:name w:val="封表文字 Char"/>
    <w:link w:val="aff7"/>
    <w:qFormat/>
    <w:rPr>
      <w:rFonts w:ascii="宋体" w:hAnsi="宋体"/>
      <w:b/>
      <w:kern w:val="2"/>
      <w:sz w:val="24"/>
      <w:szCs w:val="24"/>
    </w:rPr>
  </w:style>
  <w:style w:type="paragraph" w:customStyle="1" w:styleId="aff7">
    <w:name w:val="封表文字"/>
    <w:basedOn w:val="a"/>
    <w:link w:val="Char5"/>
    <w:qFormat/>
    <w:pPr>
      <w:jc w:val="center"/>
    </w:pPr>
    <w:rPr>
      <w:rFonts w:ascii="宋体" w:hAnsi="宋体"/>
      <w:b/>
      <w:szCs w:val="24"/>
    </w:rPr>
  </w:style>
  <w:style w:type="character" w:customStyle="1" w:styleId="2-Char">
    <w:name w:val="正文：首行缩进2字符-指导 Char"/>
    <w:link w:val="2-"/>
    <w:qFormat/>
    <w:rPr>
      <w:rFonts w:ascii="Arial" w:hAnsi="Arial" w:cs="宋体"/>
      <w:color w:val="0000FF"/>
      <w:kern w:val="2"/>
      <w:sz w:val="21"/>
    </w:rPr>
  </w:style>
  <w:style w:type="paragraph" w:customStyle="1" w:styleId="2-">
    <w:name w:val="正文：首行缩进2字符-指导"/>
    <w:basedOn w:val="a"/>
    <w:link w:val="2-Char"/>
    <w:qFormat/>
    <w:pPr>
      <w:spacing w:line="360" w:lineRule="atLeast"/>
      <w:ind w:firstLineChars="200" w:firstLine="420"/>
    </w:pPr>
    <w:rPr>
      <w:rFonts w:ascii="Arial" w:hAnsi="Arial"/>
      <w:color w:val="0000FF"/>
      <w:szCs w:val="20"/>
    </w:rPr>
  </w:style>
  <w:style w:type="character" w:customStyle="1" w:styleId="Char6">
    <w:name w:val="附录标题 Char"/>
    <w:link w:val="aff8"/>
    <w:qFormat/>
    <w:rPr>
      <w:rFonts w:ascii="宋体" w:hAnsi="宋体"/>
      <w:b/>
      <w:bCs/>
      <w:kern w:val="44"/>
      <w:sz w:val="24"/>
      <w:szCs w:val="24"/>
    </w:rPr>
  </w:style>
  <w:style w:type="paragraph" w:customStyle="1" w:styleId="aff8">
    <w:name w:val="附录标题"/>
    <w:basedOn w:val="1"/>
    <w:link w:val="Char6"/>
    <w:qFormat/>
    <w:pPr>
      <w:ind w:left="0" w:firstLine="0"/>
    </w:pPr>
    <w:rPr>
      <w:rFonts w:eastAsia="宋体"/>
    </w:rPr>
  </w:style>
  <w:style w:type="character" w:customStyle="1" w:styleId="Char7">
    <w:name w:val="修改记录 Char"/>
    <w:link w:val="aff9"/>
    <w:qFormat/>
    <w:rPr>
      <w:rFonts w:ascii="宋体" w:hAnsi="宋体"/>
      <w:kern w:val="2"/>
      <w:sz w:val="18"/>
      <w:szCs w:val="18"/>
    </w:rPr>
  </w:style>
  <w:style w:type="paragraph" w:customStyle="1" w:styleId="aff9">
    <w:name w:val="修改记录"/>
    <w:basedOn w:val="a"/>
    <w:link w:val="Char7"/>
    <w:qFormat/>
    <w:pPr>
      <w:jc w:val="center"/>
    </w:pPr>
    <w:rPr>
      <w:rFonts w:ascii="宋体" w:hAnsi="宋体"/>
      <w:sz w:val="18"/>
      <w:szCs w:val="18"/>
    </w:rPr>
  </w:style>
  <w:style w:type="character" w:customStyle="1" w:styleId="30">
    <w:name w:val="标题 3 字符"/>
    <w:link w:val="3"/>
    <w:qFormat/>
    <w:rPr>
      <w:rFonts w:ascii="黑体" w:eastAsia="黑体" w:hAnsi="黑体"/>
      <w:b/>
      <w:bCs/>
      <w:kern w:val="2"/>
      <w:sz w:val="21"/>
      <w:szCs w:val="28"/>
    </w:rPr>
  </w:style>
  <w:style w:type="character" w:customStyle="1" w:styleId="Char8">
    <w:name w:val="样式 居中 Char"/>
    <w:link w:val="affa"/>
    <w:qFormat/>
    <w:rPr>
      <w:rFonts w:ascii="Times New Roman" w:hAnsi="Times New Roman" w:cs="宋体"/>
      <w:kern w:val="2"/>
      <w:sz w:val="21"/>
    </w:rPr>
  </w:style>
  <w:style w:type="paragraph" w:customStyle="1" w:styleId="affa">
    <w:name w:val="样式 居中"/>
    <w:basedOn w:val="a"/>
    <w:link w:val="Char8"/>
    <w:qFormat/>
    <w:pPr>
      <w:jc w:val="center"/>
    </w:pPr>
    <w:rPr>
      <w:szCs w:val="20"/>
    </w:rPr>
  </w:style>
  <w:style w:type="character" w:customStyle="1" w:styleId="20">
    <w:name w:val="标题 2 字符"/>
    <w:link w:val="2"/>
    <w:qFormat/>
    <w:rPr>
      <w:rFonts w:ascii="宋体" w:eastAsia="黑体" w:hAnsi="宋体"/>
      <w:b/>
      <w:bCs/>
      <w:kern w:val="2"/>
      <w:sz w:val="24"/>
      <w:szCs w:val="21"/>
    </w:rPr>
  </w:style>
  <w:style w:type="character" w:customStyle="1" w:styleId="Char9">
    <w:name w:val="文档结构图 Char"/>
    <w:qFormat/>
    <w:rPr>
      <w:rFonts w:ascii="宋体" w:eastAsia="宋体"/>
      <w:kern w:val="2"/>
      <w:sz w:val="18"/>
      <w:szCs w:val="18"/>
    </w:rPr>
  </w:style>
  <w:style w:type="character" w:customStyle="1" w:styleId="Chara">
    <w:name w:val="封面落款 Char"/>
    <w:link w:val="affb"/>
    <w:qFormat/>
    <w:rPr>
      <w:rFonts w:ascii="宋体" w:hAnsi="宋体"/>
      <w:b/>
      <w:kern w:val="2"/>
      <w:sz w:val="32"/>
      <w:szCs w:val="32"/>
    </w:rPr>
  </w:style>
  <w:style w:type="paragraph" w:customStyle="1" w:styleId="affb">
    <w:name w:val="封面落款"/>
    <w:basedOn w:val="a"/>
    <w:link w:val="Chara"/>
    <w:qFormat/>
    <w:pPr>
      <w:jc w:val="center"/>
    </w:pPr>
    <w:rPr>
      <w:rFonts w:ascii="宋体" w:hAnsi="宋体"/>
      <w:b/>
      <w:sz w:val="32"/>
      <w:szCs w:val="32"/>
    </w:rPr>
  </w:style>
  <w:style w:type="character" w:customStyle="1" w:styleId="2123Char">
    <w:name w:val="正文2级编号123 Char"/>
    <w:link w:val="2123"/>
    <w:qFormat/>
    <w:rPr>
      <w:kern w:val="2"/>
      <w:sz w:val="21"/>
      <w:szCs w:val="22"/>
    </w:rPr>
  </w:style>
  <w:style w:type="paragraph" w:customStyle="1" w:styleId="2123">
    <w:name w:val="正文2级编号123"/>
    <w:basedOn w:val="a"/>
    <w:link w:val="2123Char"/>
    <w:qFormat/>
    <w:pPr>
      <w:ind w:left="1265" w:hanging="420"/>
    </w:pPr>
  </w:style>
  <w:style w:type="character" w:customStyle="1" w:styleId="Charb">
    <w:name w:val="签署正文标题 Char"/>
    <w:link w:val="affc"/>
    <w:qFormat/>
    <w:rPr>
      <w:rFonts w:ascii="宋体" w:hAnsi="宋体"/>
      <w:kern w:val="2"/>
      <w:sz w:val="32"/>
      <w:szCs w:val="32"/>
    </w:rPr>
  </w:style>
  <w:style w:type="paragraph" w:customStyle="1" w:styleId="affc">
    <w:name w:val="签署正文标题"/>
    <w:basedOn w:val="a"/>
    <w:link w:val="Charb"/>
    <w:qFormat/>
    <w:pPr>
      <w:jc w:val="center"/>
    </w:pPr>
    <w:rPr>
      <w:rFonts w:ascii="宋体" w:hAnsi="宋体"/>
      <w:sz w:val="32"/>
      <w:szCs w:val="32"/>
    </w:rPr>
  </w:style>
  <w:style w:type="character" w:customStyle="1" w:styleId="a8">
    <w:name w:val="文档结构图 字符"/>
    <w:link w:val="a7"/>
    <w:uiPriority w:val="99"/>
    <w:qFormat/>
    <w:rPr>
      <w:rFonts w:ascii="宋体"/>
      <w:kern w:val="2"/>
      <w:sz w:val="18"/>
      <w:szCs w:val="18"/>
    </w:rPr>
  </w:style>
  <w:style w:type="character" w:customStyle="1" w:styleId="60">
    <w:name w:val="标题 6 字符"/>
    <w:link w:val="6"/>
    <w:uiPriority w:val="99"/>
    <w:qFormat/>
    <w:rPr>
      <w:rFonts w:ascii="宋体" w:hAnsi="宋体"/>
      <w:b/>
      <w:bCs/>
      <w:kern w:val="2"/>
      <w:sz w:val="24"/>
      <w:szCs w:val="21"/>
    </w:rPr>
  </w:style>
  <w:style w:type="character" w:customStyle="1" w:styleId="Charc">
    <w:name w:val="页眉 Char"/>
    <w:uiPriority w:val="99"/>
    <w:qFormat/>
    <w:rPr>
      <w:kern w:val="2"/>
      <w:sz w:val="18"/>
      <w:szCs w:val="24"/>
    </w:rPr>
  </w:style>
  <w:style w:type="character" w:customStyle="1" w:styleId="70">
    <w:name w:val="标题 7 字符"/>
    <w:link w:val="7"/>
    <w:uiPriority w:val="99"/>
    <w:qFormat/>
    <w:rPr>
      <w:rFonts w:ascii="宋体" w:hAnsi="宋体"/>
      <w:b/>
      <w:bCs/>
      <w:kern w:val="2"/>
      <w:sz w:val="24"/>
      <w:szCs w:val="21"/>
    </w:rPr>
  </w:style>
  <w:style w:type="character" w:customStyle="1" w:styleId="af0">
    <w:name w:val="页脚 字符"/>
    <w:link w:val="af"/>
    <w:uiPriority w:val="99"/>
    <w:qFormat/>
    <w:rPr>
      <w:kern w:val="2"/>
      <w:sz w:val="18"/>
      <w:szCs w:val="18"/>
    </w:rPr>
  </w:style>
  <w:style w:type="character" w:customStyle="1" w:styleId="CharChar13">
    <w:name w:val="Char Char13"/>
    <w:qFormat/>
    <w:rPr>
      <w:rFonts w:ascii="宋体" w:eastAsia="宋体" w:hAnsi="宋体"/>
      <w:b/>
      <w:bCs/>
      <w:kern w:val="2"/>
      <w:sz w:val="21"/>
      <w:szCs w:val="21"/>
      <w:lang w:val="en-US" w:eastAsia="zh-CN" w:bidi="ar-SA"/>
    </w:rPr>
  </w:style>
  <w:style w:type="character" w:customStyle="1" w:styleId="CharChar0">
    <w:name w:val="样式 题注 + 居中 Char Char"/>
    <w:link w:val="affd"/>
    <w:qFormat/>
    <w:rPr>
      <w:rFonts w:ascii="Times New Roman" w:eastAsia="黑体" w:hAnsi="Times New Roman"/>
      <w:kern w:val="2"/>
      <w:szCs w:val="24"/>
    </w:rPr>
  </w:style>
  <w:style w:type="paragraph" w:customStyle="1" w:styleId="affd">
    <w:name w:val="样式 题注 + 居中"/>
    <w:basedOn w:val="a"/>
    <w:link w:val="CharChar0"/>
    <w:qFormat/>
    <w:pPr>
      <w:spacing w:beforeLines="50" w:afterLines="50"/>
      <w:jc w:val="center"/>
    </w:pPr>
    <w:rPr>
      <w:rFonts w:eastAsia="黑体"/>
      <w:sz w:val="20"/>
      <w:szCs w:val="24"/>
    </w:rPr>
  </w:style>
  <w:style w:type="character" w:customStyle="1" w:styleId="xxCharChar">
    <w:name w:val="正文xx Char Char"/>
    <w:link w:val="xx"/>
    <w:qFormat/>
    <w:rPr>
      <w:rFonts w:ascii="Times New Roman" w:hAnsi="Times New Roman" w:cs="Arial"/>
      <w:kern w:val="2"/>
      <w:sz w:val="21"/>
    </w:rPr>
  </w:style>
  <w:style w:type="paragraph" w:customStyle="1" w:styleId="xx">
    <w:name w:val="正文xx"/>
    <w:basedOn w:val="a"/>
    <w:link w:val="xxCharChar"/>
    <w:qFormat/>
    <w:pPr>
      <w:ind w:firstLineChars="200" w:firstLine="420"/>
    </w:pPr>
    <w:rPr>
      <w:szCs w:val="20"/>
    </w:rPr>
  </w:style>
  <w:style w:type="character" w:customStyle="1" w:styleId="Chard">
    <w:name w:val="签署 Char"/>
    <w:link w:val="affe"/>
    <w:qFormat/>
    <w:rPr>
      <w:kern w:val="2"/>
      <w:sz w:val="32"/>
      <w:szCs w:val="32"/>
    </w:rPr>
  </w:style>
  <w:style w:type="paragraph" w:customStyle="1" w:styleId="affe">
    <w:name w:val="签署"/>
    <w:basedOn w:val="a"/>
    <w:link w:val="Chard"/>
    <w:qFormat/>
    <w:pPr>
      <w:ind w:firstLineChars="620" w:firstLine="1984"/>
    </w:pPr>
    <w:rPr>
      <w:sz w:val="32"/>
      <w:szCs w:val="32"/>
    </w:rPr>
  </w:style>
  <w:style w:type="character" w:customStyle="1" w:styleId="Chare">
    <w:name w:val="批注主题 Char"/>
    <w:qFormat/>
    <w:rPr>
      <w:b/>
      <w:bCs/>
      <w:kern w:val="2"/>
      <w:sz w:val="21"/>
      <w:szCs w:val="24"/>
    </w:rPr>
  </w:style>
  <w:style w:type="character" w:customStyle="1" w:styleId="af2">
    <w:name w:val="页眉 字符"/>
    <w:link w:val="af1"/>
    <w:qFormat/>
    <w:rPr>
      <w:rFonts w:ascii="Times New Roman" w:hAnsi="Times New Roman"/>
      <w:kern w:val="2"/>
      <w:sz w:val="18"/>
      <w:szCs w:val="18"/>
    </w:rPr>
  </w:style>
  <w:style w:type="character" w:customStyle="1" w:styleId="Charf">
    <w:name w:val="文档正文 Char"/>
    <w:link w:val="afff"/>
    <w:qFormat/>
  </w:style>
  <w:style w:type="paragraph" w:customStyle="1" w:styleId="afff">
    <w:name w:val="文档正文"/>
    <w:basedOn w:val="a"/>
    <w:link w:val="Charf"/>
    <w:qFormat/>
    <w:pPr>
      <w:ind w:firstLineChars="200" w:firstLine="200"/>
    </w:pPr>
  </w:style>
  <w:style w:type="paragraph" w:customStyle="1" w:styleId="afff0">
    <w:name w:val="方案正文"/>
    <w:basedOn w:val="a"/>
    <w:qFormat/>
    <w:pPr>
      <w:ind w:firstLineChars="202" w:firstLine="424"/>
    </w:pPr>
    <w:rPr>
      <w:rFonts w:ascii="宋体" w:hAnsi="宋体" w:cs="宋体"/>
      <w:szCs w:val="20"/>
    </w:rPr>
  </w:style>
  <w:style w:type="paragraph" w:customStyle="1" w:styleId="afff1">
    <w:name w:val="a示例开始&amp;结束：顶格"/>
    <w:basedOn w:val="a"/>
    <w:next w:val="a"/>
    <w:qFormat/>
    <w:rPr>
      <w:rFonts w:ascii="宋体" w:hAnsi="宋体" w:cs="宋体"/>
      <w:szCs w:val="20"/>
    </w:rPr>
  </w:style>
  <w:style w:type="paragraph" w:customStyle="1" w:styleId="afff2">
    <w:name w:val="封面文件编号"/>
    <w:qFormat/>
    <w:pPr>
      <w:widowControl w:val="0"/>
      <w:kinsoku w:val="0"/>
      <w:overflowPunct w:val="0"/>
      <w:autoSpaceDE w:val="0"/>
      <w:autoSpaceDN w:val="0"/>
      <w:adjustRightInd w:val="0"/>
      <w:snapToGrid w:val="0"/>
      <w:jc w:val="center"/>
      <w:textAlignment w:val="center"/>
    </w:pPr>
    <w:rPr>
      <w:rFonts w:ascii="黑体" w:eastAsia="黑体"/>
      <w:caps/>
      <w:sz w:val="28"/>
    </w:rPr>
  </w:style>
  <w:style w:type="paragraph" w:customStyle="1" w:styleId="TOC10">
    <w:name w:val="TOC 标题1"/>
    <w:basedOn w:val="1"/>
    <w:next w:val="a"/>
    <w:uiPriority w:val="39"/>
    <w:qFormat/>
    <w:pPr>
      <w:widowControl/>
      <w:spacing w:beforeLines="0" w:afterLines="0" w:line="276" w:lineRule="auto"/>
      <w:ind w:left="0" w:firstLine="0"/>
      <w:outlineLvl w:val="9"/>
    </w:pPr>
    <w:rPr>
      <w:rFonts w:ascii="Cambria" w:eastAsia="宋体" w:hAnsi="Cambria"/>
      <w:color w:val="365F91"/>
      <w:kern w:val="0"/>
    </w:rPr>
  </w:style>
  <w:style w:type="paragraph" w:customStyle="1" w:styleId="afff3">
    <w:name w:val="公式"/>
    <w:basedOn w:val="a"/>
    <w:next w:val="ab"/>
    <w:qFormat/>
    <w:pPr>
      <w:jc w:val="center"/>
    </w:pPr>
  </w:style>
  <w:style w:type="paragraph" w:customStyle="1" w:styleId="11">
    <w:name w:val="列出段落1"/>
    <w:basedOn w:val="a"/>
    <w:uiPriority w:val="99"/>
    <w:qFormat/>
    <w:pPr>
      <w:ind w:firstLineChars="200" w:firstLine="420"/>
    </w:pPr>
  </w:style>
  <w:style w:type="paragraph" w:customStyle="1" w:styleId="pic">
    <w:name w:val="pic"/>
    <w:basedOn w:val="a"/>
    <w:next w:val="ab"/>
    <w:qFormat/>
    <w:pPr>
      <w:jc w:val="center"/>
    </w:pPr>
  </w:style>
  <w:style w:type="paragraph" w:customStyle="1" w:styleId="722">
    <w:name w:val="7表格2：表头（前后2磅，居中）"/>
    <w:basedOn w:val="a"/>
    <w:next w:val="a"/>
    <w:qFormat/>
    <w:pPr>
      <w:widowControl/>
      <w:spacing w:before="40" w:after="40"/>
      <w:jc w:val="center"/>
    </w:pPr>
    <w:rPr>
      <w:rFonts w:ascii="Arial" w:hAnsi="Arial" w:cs="宋体"/>
      <w:kern w:val="0"/>
      <w:sz w:val="18"/>
      <w:szCs w:val="20"/>
    </w:rPr>
  </w:style>
  <w:style w:type="paragraph" w:customStyle="1" w:styleId="41">
    <w:name w:val="样式4"/>
    <w:basedOn w:val="a"/>
    <w:qFormat/>
    <w:pPr>
      <w:ind w:firstLine="420"/>
      <w:textAlignment w:val="center"/>
    </w:pPr>
    <w:rPr>
      <w:szCs w:val="21"/>
    </w:rPr>
  </w:style>
  <w:style w:type="paragraph" w:customStyle="1" w:styleId="afff4">
    <w:name w:val="篇标题"/>
    <w:basedOn w:val="a"/>
    <w:next w:val="a3"/>
    <w:qFormat/>
    <w:pPr>
      <w:tabs>
        <w:tab w:val="left" w:pos="1080"/>
      </w:tabs>
      <w:ind w:left="1080" w:hanging="1080"/>
      <w:jc w:val="center"/>
    </w:pPr>
    <w:rPr>
      <w:b/>
      <w:sz w:val="30"/>
      <w:szCs w:val="20"/>
    </w:rPr>
  </w:style>
  <w:style w:type="paragraph" w:customStyle="1" w:styleId="Char10">
    <w:name w:val="Char1"/>
    <w:basedOn w:val="a"/>
    <w:qFormat/>
    <w:pPr>
      <w:widowControl/>
      <w:spacing w:before="80" w:after="160"/>
      <w:jc w:val="center"/>
    </w:pPr>
    <w:rPr>
      <w:rFonts w:ascii="宋体" w:hAnsi="宋体"/>
      <w:b/>
      <w:kern w:val="0"/>
      <w:sz w:val="30"/>
      <w:szCs w:val="30"/>
      <w:lang w:eastAsia="en-US"/>
    </w:rPr>
  </w:style>
  <w:style w:type="paragraph" w:customStyle="1" w:styleId="afff5">
    <w:name w:val="附录表标题"/>
    <w:next w:val="a3"/>
    <w:qFormat/>
    <w:pPr>
      <w:spacing w:line="360" w:lineRule="auto"/>
      <w:jc w:val="center"/>
      <w:textAlignment w:val="baseline"/>
    </w:pPr>
    <w:rPr>
      <w:rFonts w:eastAsia="黑体"/>
      <w:kern w:val="21"/>
      <w:sz w:val="21"/>
    </w:rPr>
  </w:style>
  <w:style w:type="paragraph" w:customStyle="1" w:styleId="12">
    <w:name w:val="正文1级编号"/>
    <w:basedOn w:val="a"/>
    <w:qFormat/>
    <w:pPr>
      <w:tabs>
        <w:tab w:val="left" w:pos="420"/>
      </w:tabs>
      <w:ind w:left="420" w:hanging="20"/>
    </w:pPr>
    <w:rPr>
      <w:rFonts w:cs="宋体"/>
      <w:szCs w:val="20"/>
    </w:rPr>
  </w:style>
  <w:style w:type="paragraph" w:customStyle="1" w:styleId="Charf0">
    <w:name w:val="Char"/>
    <w:basedOn w:val="a"/>
    <w:qFormat/>
    <w:pPr>
      <w:tabs>
        <w:tab w:val="left" w:pos="360"/>
      </w:tabs>
      <w:ind w:firstLineChars="200" w:firstLine="200"/>
    </w:pPr>
    <w:rPr>
      <w:rFonts w:ascii="宋体" w:eastAsia="仿宋_GB2312" w:hAnsi="宋体"/>
      <w:sz w:val="28"/>
      <w:szCs w:val="28"/>
    </w:rPr>
  </w:style>
  <w:style w:type="paragraph" w:customStyle="1" w:styleId="13">
    <w:name w:val="正文1"/>
    <w:qFormat/>
    <w:pPr>
      <w:jc w:val="both"/>
    </w:pPr>
    <w:rPr>
      <w:rFonts w:ascii="Calibri" w:hAnsi="Calibri" w:cs="Calibri"/>
      <w:kern w:val="2"/>
      <w:sz w:val="21"/>
      <w:szCs w:val="21"/>
    </w:rPr>
  </w:style>
  <w:style w:type="paragraph" w:customStyle="1" w:styleId="61">
    <w:name w:val="6图1：图居中"/>
    <w:basedOn w:val="a"/>
    <w:next w:val="a"/>
    <w:qFormat/>
    <w:pPr>
      <w:spacing w:before="120"/>
      <w:jc w:val="center"/>
    </w:pPr>
    <w:rPr>
      <w:rFonts w:cs="宋体"/>
      <w:szCs w:val="20"/>
    </w:rPr>
  </w:style>
  <w:style w:type="paragraph" w:customStyle="1" w:styleId="0740">
    <w:name w:val="样式 样式 正文格式 + 左侧:  0.74 厘米 + 左  0 字符"/>
    <w:basedOn w:val="a"/>
    <w:qFormat/>
    <w:pPr>
      <w:widowControl/>
      <w:adjustRightInd w:val="0"/>
      <w:snapToGrid w:val="0"/>
      <w:spacing w:line="480" w:lineRule="exact"/>
      <w:ind w:firstLineChars="200" w:firstLine="200"/>
      <w:textAlignment w:val="baseline"/>
    </w:pPr>
    <w:rPr>
      <w:rFonts w:cs="宋体"/>
      <w:kern w:val="0"/>
      <w:sz w:val="28"/>
      <w:szCs w:val="28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paragraph" w:styleId="afff6">
    <w:name w:val="List Paragraph"/>
    <w:basedOn w:val="a"/>
    <w:uiPriority w:val="99"/>
    <w:qFormat/>
    <w:pPr>
      <w:ind w:firstLineChars="200" w:firstLine="420"/>
    </w:pPr>
  </w:style>
  <w:style w:type="character" w:customStyle="1" w:styleId="fontstyle01">
    <w:name w:val="fontstyle01"/>
    <w:basedOn w:val="a0"/>
    <w:qFormat/>
    <w:rPr>
      <w:rFonts w:ascii="Tahoma" w:hAnsi="Tahoma" w:cs="Tahoma" w:hint="default"/>
      <w:color w:val="000000"/>
      <w:sz w:val="20"/>
      <w:szCs w:val="20"/>
    </w:rPr>
  </w:style>
  <w:style w:type="character" w:customStyle="1" w:styleId="afc">
    <w:name w:val="正文文本首行缩进 字符"/>
    <w:basedOn w:val="ac"/>
    <w:link w:val="afb"/>
    <w:qFormat/>
    <w:rPr>
      <w:kern w:val="2"/>
      <w:sz w:val="24"/>
      <w:szCs w:val="22"/>
    </w:rPr>
  </w:style>
  <w:style w:type="paragraph" w:customStyle="1" w:styleId="font5">
    <w:name w:val="font5"/>
    <w:basedOn w:val="a"/>
    <w:qFormat/>
    <w:pPr>
      <w:widowControl/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 w:val="18"/>
      <w:szCs w:val="18"/>
    </w:rPr>
  </w:style>
  <w:style w:type="paragraph" w:customStyle="1" w:styleId="xl65">
    <w:name w:val="xl65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宋体" w:hAnsi="宋体" w:cs="宋体"/>
      <w:kern w:val="0"/>
      <w:szCs w:val="24"/>
    </w:rPr>
  </w:style>
  <w:style w:type="paragraph" w:customStyle="1" w:styleId="xl66">
    <w:name w:val="xl66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Cs w:val="24"/>
    </w:rPr>
  </w:style>
  <w:style w:type="paragraph" w:customStyle="1" w:styleId="xl67">
    <w:name w:val="xl67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paragraph" w:customStyle="1" w:styleId="xl68">
    <w:name w:val="xl68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paragraph" w:customStyle="1" w:styleId="xl69">
    <w:name w:val="xl69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paragraph" w:customStyle="1" w:styleId="xl70">
    <w:name w:val="xl70"/>
    <w:basedOn w:val="a"/>
    <w:qFormat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</w:pPr>
    <w:rPr>
      <w:rFonts w:ascii="宋体" w:hAnsi="宋体" w:cs="宋体"/>
      <w:kern w:val="0"/>
      <w:szCs w:val="24"/>
    </w:rPr>
  </w:style>
  <w:style w:type="paragraph" w:customStyle="1" w:styleId="xl71">
    <w:name w:val="xl71"/>
    <w:basedOn w:val="a"/>
    <w:qFormat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Cs w:val="24"/>
    </w:rPr>
  </w:style>
  <w:style w:type="paragraph" w:customStyle="1" w:styleId="xl72">
    <w:name w:val="xl72"/>
    <w:basedOn w:val="a"/>
    <w:qFormat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left"/>
      <w:textAlignment w:val="center"/>
    </w:pPr>
    <w:rPr>
      <w:rFonts w:ascii="宋体" w:hAnsi="宋体" w:cs="宋体"/>
      <w:kern w:val="0"/>
      <w:szCs w:val="24"/>
    </w:rPr>
  </w:style>
  <w:style w:type="paragraph" w:customStyle="1" w:styleId="xl73">
    <w:name w:val="xl73"/>
    <w:basedOn w:val="a"/>
    <w:qFormat/>
    <w:pPr>
      <w:widowControl/>
      <w:pBdr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Cs w:val="24"/>
    </w:rPr>
  </w:style>
  <w:style w:type="paragraph" w:customStyle="1" w:styleId="xl74">
    <w:name w:val="xl74"/>
    <w:basedOn w:val="a"/>
    <w:qFormat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宋体" w:hAnsi="宋体" w:cs="宋体"/>
      <w:kern w:val="0"/>
      <w:szCs w:val="24"/>
    </w:rPr>
  </w:style>
  <w:style w:type="character" w:styleId="afff7">
    <w:name w:val="Placeholder Text"/>
    <w:basedOn w:val="a0"/>
    <w:uiPriority w:val="99"/>
    <w:unhideWhenUsed/>
    <w:qFormat/>
    <w:rPr>
      <w:color w:val="808080"/>
    </w:rPr>
  </w:style>
  <w:style w:type="character" w:customStyle="1" w:styleId="af4">
    <w:name w:val="副标题 字符"/>
    <w:basedOn w:val="a0"/>
    <w:link w:val="af3"/>
    <w:uiPriority w:val="11"/>
    <w:qFormat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TOC20">
    <w:name w:val="TOC 标题2"/>
    <w:basedOn w:val="1"/>
    <w:next w:val="a"/>
    <w:uiPriority w:val="39"/>
    <w:semiHidden/>
    <w:unhideWhenUsed/>
    <w:qFormat/>
    <w:pPr>
      <w:widowControl/>
      <w:numPr>
        <w:numId w:val="0"/>
      </w:numPr>
      <w:spacing w:beforeLines="0" w:before="480" w:afterLines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3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1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lcrttech.com" TargetMode="External"/><Relationship Id="rId26" Type="http://schemas.openxmlformats.org/officeDocument/2006/relationships/header" Target="header7.xml"/><Relationship Id="rId39" Type="http://schemas.openxmlformats.org/officeDocument/2006/relationships/image" Target="media/image17.png"/><Relationship Id="rId21" Type="http://schemas.openxmlformats.org/officeDocument/2006/relationships/footer" Target="footer3.xml"/><Relationship Id="rId34" Type="http://schemas.openxmlformats.org/officeDocument/2006/relationships/image" Target="media/image12.png"/><Relationship Id="rId42" Type="http://schemas.openxmlformats.org/officeDocument/2006/relationships/image" Target="media/image20.png"/><Relationship Id="rId47" Type="http://schemas.openxmlformats.org/officeDocument/2006/relationships/hyperlink" Target="mailto:bitxuchengfa@126.com" TargetMode="External"/><Relationship Id="rId50" Type="http://schemas.openxmlformats.org/officeDocument/2006/relationships/hyperlink" Target="http://www.lcrttech.com" TargetMode="External"/><Relationship Id="rId55" Type="http://schemas.openxmlformats.org/officeDocument/2006/relationships/image" Target="media/image2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header" Target="header9.xml"/><Relationship Id="rId11" Type="http://schemas.openxmlformats.org/officeDocument/2006/relationships/image" Target="media/image3.png"/><Relationship Id="rId24" Type="http://schemas.openxmlformats.org/officeDocument/2006/relationships/footer" Target="footer4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26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9" Type="http://schemas.openxmlformats.org/officeDocument/2006/relationships/hyperlink" Target="mailto:sales@lcrttech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header" Target="header8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hyperlink" Target="mailto:bitxuchengfa@126.com" TargetMode="External"/><Relationship Id="rId56" Type="http://schemas.openxmlformats.org/officeDocument/2006/relationships/header" Target="header11.xml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5" Type="http://schemas.openxmlformats.org/officeDocument/2006/relationships/header" Target="header6.xm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theme" Target="theme/theme1.xml"/><Relationship Id="rId20" Type="http://schemas.openxmlformats.org/officeDocument/2006/relationships/footer" Target="footer2.xml"/><Relationship Id="rId41" Type="http://schemas.openxmlformats.org/officeDocument/2006/relationships/image" Target="media/image19.png"/><Relationship Id="rId54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header" Target="header5.xml"/><Relationship Id="rId28" Type="http://schemas.openxmlformats.org/officeDocument/2006/relationships/footer" Target="footer5.xml"/><Relationship Id="rId36" Type="http://schemas.openxmlformats.org/officeDocument/2006/relationships/image" Target="media/image14.png"/><Relationship Id="rId49" Type="http://schemas.openxmlformats.org/officeDocument/2006/relationships/hyperlink" Target="http://www.lcrttech.com" TargetMode="External"/><Relationship Id="rId57" Type="http://schemas.openxmlformats.org/officeDocument/2006/relationships/footer" Target="footer6.xml"/><Relationship Id="rId10" Type="http://schemas.openxmlformats.org/officeDocument/2006/relationships/image" Target="media/image2.png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header" Target="header10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xu\&#26700;&#38754;\&#31995;&#32479;&#65288;&#35774;&#22791;&#65289;&#21021;&#27493;&#26041;&#26696;&#27169;&#26495;v1.1.100813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74"/>
    <customShpInfo spid="_x0000_s2073"/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8AFBEAD-FB78-452E-949B-CCC0B5D827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系统（设备）初步方案模板v1.1.100813.dot</Template>
  <TotalTime>3</TotalTime>
  <Pages>32</Pages>
  <Words>1557</Words>
  <Characters>8876</Characters>
  <Application>Microsoft Office Word</Application>
  <DocSecurity>0</DocSecurity>
  <Lines>73</Lines>
  <Paragraphs>20</Paragraphs>
  <ScaleCrop>false</ScaleCrop>
  <Company>WwW.YlmF.CoM</Company>
  <LinksUpToDate>false</LinksUpToDate>
  <CharactersWithSpaces>10413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技 术 文 件</dc:title>
  <dc:creator>liuguoman</dc:creator>
  <cp:lastModifiedBy>Q</cp:lastModifiedBy>
  <cp:revision>2</cp:revision>
  <cp:lastPrinted>2020-02-27T03:07:00Z</cp:lastPrinted>
  <dcterms:created xsi:type="dcterms:W3CDTF">2024-08-21T06:05:00Z</dcterms:created>
  <dcterms:modified xsi:type="dcterms:W3CDTF">2024-08-21T06:05:00Z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KSOProductBuildVer">
    <vt:lpwstr>2052-11.1.0.14036</vt:lpwstr>
  </property>
  <property fmtid="{D5CDD505-2E9C-101B-9397-08002B2CF9AE}" pid="4" name="ICV">
    <vt:lpwstr>7505C55EA09146DD880A3A3DBF33ADA1_13</vt:lpwstr>
  </property>
</Properties>
</file>